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itrust3"/>
        <w:tblW w:w="5000" w:type="pct"/>
        <w:tblLook w:val="04A0" w:firstRow="1" w:lastRow="0" w:firstColumn="1" w:lastColumn="0" w:noHBand="0" w:noVBand="1"/>
      </w:tblPr>
      <w:tblGrid>
        <w:gridCol w:w="386"/>
        <w:gridCol w:w="445"/>
        <w:gridCol w:w="1432"/>
        <w:gridCol w:w="5530"/>
        <w:gridCol w:w="2120"/>
        <w:gridCol w:w="280"/>
        <w:gridCol w:w="221"/>
        <w:gridCol w:w="472"/>
        <w:gridCol w:w="280"/>
        <w:gridCol w:w="227"/>
        <w:gridCol w:w="472"/>
        <w:gridCol w:w="280"/>
        <w:gridCol w:w="221"/>
        <w:gridCol w:w="472"/>
        <w:gridCol w:w="917"/>
        <w:gridCol w:w="804"/>
      </w:tblGrid>
      <w:tr w:rsidR="001D6098" w:rsidRPr="000A7EB5" w:rsidTr="0042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</w:pPr>
            <w:r w:rsidRPr="000A7EB5">
              <w:t>#</w:t>
            </w:r>
          </w:p>
        </w:tc>
        <w:tc>
          <w:tcPr>
            <w:tcW w:w="153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ID</w:t>
            </w:r>
          </w:p>
        </w:tc>
        <w:tc>
          <w:tcPr>
            <w:tcW w:w="492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Category</w:t>
            </w:r>
          </w:p>
        </w:tc>
        <w:tc>
          <w:tcPr>
            <w:tcW w:w="1899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Risk title</w:t>
            </w:r>
          </w:p>
        </w:tc>
        <w:tc>
          <w:tcPr>
            <w:tcW w:w="728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Asset</w:t>
            </w:r>
          </w:p>
        </w:tc>
        <w:tc>
          <w:tcPr>
            <w:tcW w:w="334" w:type="pct"/>
            <w:gridSpan w:val="3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 xml:space="preserve">Raw </w:t>
            </w:r>
            <w:proofErr w:type="spellStart"/>
            <w:r w:rsidRPr="000A7EB5">
              <w:t>Eval</w:t>
            </w:r>
            <w:proofErr w:type="spellEnd"/>
            <w:r w:rsidRPr="000A7EB5">
              <w:t>.</w:t>
            </w:r>
          </w:p>
        </w:tc>
        <w:tc>
          <w:tcPr>
            <w:tcW w:w="336" w:type="pct"/>
            <w:gridSpan w:val="3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 xml:space="preserve">Net </w:t>
            </w:r>
            <w:proofErr w:type="spellStart"/>
            <w:r w:rsidRPr="000A7EB5">
              <w:t>Eval</w:t>
            </w:r>
            <w:proofErr w:type="spellEnd"/>
            <w:r w:rsidRPr="000A7EB5">
              <w:t>.</w:t>
            </w:r>
          </w:p>
        </w:tc>
        <w:tc>
          <w:tcPr>
            <w:tcW w:w="334" w:type="pct"/>
            <w:gridSpan w:val="3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 xml:space="preserve">Exp. </w:t>
            </w:r>
            <w:proofErr w:type="spellStart"/>
            <w:r w:rsidRPr="000A7EB5">
              <w:t>Eval</w:t>
            </w:r>
            <w:proofErr w:type="spellEnd"/>
            <w:r w:rsidRPr="000A7EB5">
              <w:t>.</w:t>
            </w:r>
          </w:p>
        </w:tc>
        <w:tc>
          <w:tcPr>
            <w:tcW w:w="315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Response</w:t>
            </w:r>
          </w:p>
        </w:tc>
        <w:tc>
          <w:tcPr>
            <w:tcW w:w="276" w:type="pct"/>
            <w:vMerge w:val="restart"/>
            <w:vAlign w:val="center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Owner</w:t>
            </w:r>
          </w:p>
        </w:tc>
      </w:tr>
      <w:tr w:rsidR="001D6098" w:rsidRPr="000A7EB5" w:rsidTr="0042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/>
          </w:tcPr>
          <w:p w:rsidR="000A7EB5" w:rsidRPr="000A7EB5" w:rsidRDefault="000A7EB5" w:rsidP="001D6098">
            <w:pPr>
              <w:pStyle w:val="TabText2"/>
            </w:pPr>
          </w:p>
        </w:tc>
        <w:tc>
          <w:tcPr>
            <w:tcW w:w="153" w:type="pct"/>
            <w:vMerge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  <w:vMerge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  <w:vMerge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  <w:vMerge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8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315" w:type="pct"/>
            <w:vMerge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vMerge/>
          </w:tcPr>
          <w:p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098" w:rsidRPr="000A7EB5" w:rsidTr="0042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</w:tcPr>
          <w:p w:rsidR="007D6BAA" w:rsidRPr="000A7EB5" w:rsidRDefault="007D6BAA" w:rsidP="00750F00">
            <w:pPr>
              <w:pStyle w:val="TabText2"/>
              <w:jc w:val="right"/>
            </w:pPr>
            <w:bookmarkStart w:id="0" w:name="_GoBack" w:colFirst="5" w:colLast="13"/>
          </w:p>
        </w:tc>
        <w:tc>
          <w:tcPr>
            <w:tcW w:w="153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</w:tcPr>
          <w:p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</w:tcPr>
          <w:p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</w:tcPr>
          <w:p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E74810" w:rsidRPr="00DA24D1" w:rsidRDefault="00E74810" w:rsidP="002E237F"/>
    <w:sectPr w:rsidR="00E74810" w:rsidRPr="00DA24D1" w:rsidSect="003A715B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CB2469"/>
    <w:multiLevelType w:val="multilevel"/>
    <w:tmpl w:val="FC0A9CDE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31C"/>
    <w:multiLevelType w:val="hybridMultilevel"/>
    <w:tmpl w:val="EE7468FC"/>
    <w:lvl w:ilvl="0" w:tplc="18DCFDB6">
      <w:start w:val="1"/>
      <w:numFmt w:val="decimal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F614078"/>
    <w:multiLevelType w:val="hybridMultilevel"/>
    <w:tmpl w:val="057CBD7C"/>
    <w:lvl w:ilvl="0" w:tplc="C65432D6">
      <w:start w:val="1"/>
      <w:numFmt w:val="bullet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1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13" w15:restartNumberingAfterBreak="0">
    <w:nsid w:val="619D217F"/>
    <w:multiLevelType w:val="multilevel"/>
    <w:tmpl w:val="23BEB098"/>
    <w:numStyleLink w:val="CodeList"/>
  </w:abstractNum>
  <w:abstractNum w:abstractNumId="14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6711"/>
    <w:multiLevelType w:val="hybridMultilevel"/>
    <w:tmpl w:val="A3A0B608"/>
    <w:lvl w:ilvl="0" w:tplc="D71CDABA">
      <w:start w:val="1"/>
      <w:numFmt w:val="bullet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C62DC"/>
    <w:multiLevelType w:val="hybridMultilevel"/>
    <w:tmpl w:val="50BA8388"/>
    <w:lvl w:ilvl="0" w:tplc="A2042172">
      <w:start w:val="1"/>
      <w:numFmt w:val="bullet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>
    <w:abstractNumId w:val="15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4"/>
  </w:num>
  <w:num w:numId="9">
    <w:abstractNumId w:val="20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  <w:num w:numId="14">
    <w:abstractNumId w:val="18"/>
  </w:num>
  <w:num w:numId="15">
    <w:abstractNumId w:val="6"/>
  </w:num>
  <w:num w:numId="16">
    <w:abstractNumId w:val="11"/>
  </w:num>
  <w:num w:numId="17">
    <w:abstractNumId w:val="16"/>
  </w:num>
  <w:num w:numId="18">
    <w:abstractNumId w:val="7"/>
  </w:num>
  <w:num w:numId="19">
    <w:abstractNumId w:val="12"/>
  </w:num>
  <w:num w:numId="20">
    <w:abstractNumId w:val="19"/>
  </w:num>
  <w:num w:numId="21">
    <w:abstractNumId w:val="13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84EA4"/>
    <w:rsid w:val="0009099F"/>
    <w:rsid w:val="00092EB4"/>
    <w:rsid w:val="0009772B"/>
    <w:rsid w:val="000A7EB5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957E3"/>
    <w:rsid w:val="001A21BA"/>
    <w:rsid w:val="001B6E47"/>
    <w:rsid w:val="001C7606"/>
    <w:rsid w:val="001D6098"/>
    <w:rsid w:val="001E330E"/>
    <w:rsid w:val="001E5052"/>
    <w:rsid w:val="001F0986"/>
    <w:rsid w:val="001F7AF1"/>
    <w:rsid w:val="0020595A"/>
    <w:rsid w:val="00221FA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B423B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A715B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21D1"/>
    <w:rsid w:val="004268C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3632E"/>
    <w:rsid w:val="00537E49"/>
    <w:rsid w:val="00545E4F"/>
    <w:rsid w:val="00563699"/>
    <w:rsid w:val="00567430"/>
    <w:rsid w:val="00567935"/>
    <w:rsid w:val="005A2A95"/>
    <w:rsid w:val="005A67F9"/>
    <w:rsid w:val="005A6FD5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3CE0"/>
    <w:rsid w:val="006E5DFD"/>
    <w:rsid w:val="006F78B8"/>
    <w:rsid w:val="00707F73"/>
    <w:rsid w:val="00726F43"/>
    <w:rsid w:val="00733B96"/>
    <w:rsid w:val="00750F00"/>
    <w:rsid w:val="00794B8A"/>
    <w:rsid w:val="007B682B"/>
    <w:rsid w:val="007D6BAA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065F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5A9D"/>
    <w:rsid w:val="00A645C9"/>
    <w:rsid w:val="00A71D4D"/>
    <w:rsid w:val="00A7668C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908AC"/>
    <w:rsid w:val="00CE5874"/>
    <w:rsid w:val="00D0710B"/>
    <w:rsid w:val="00D43236"/>
    <w:rsid w:val="00D86F84"/>
    <w:rsid w:val="00DA24D1"/>
    <w:rsid w:val="00DC2CFC"/>
    <w:rsid w:val="00DE4BB2"/>
    <w:rsid w:val="00DE7C6C"/>
    <w:rsid w:val="00E27E64"/>
    <w:rsid w:val="00E50C06"/>
    <w:rsid w:val="00E50F6A"/>
    <w:rsid w:val="00E5494C"/>
    <w:rsid w:val="00E713EB"/>
    <w:rsid w:val="00E73924"/>
    <w:rsid w:val="00E74810"/>
    <w:rsid w:val="00E74DEA"/>
    <w:rsid w:val="00E95B50"/>
    <w:rsid w:val="00EA1AC1"/>
    <w:rsid w:val="00EB3D84"/>
    <w:rsid w:val="00EB664C"/>
    <w:rsid w:val="00EC0FC8"/>
    <w:rsid w:val="00EE6E5A"/>
    <w:rsid w:val="00F1058D"/>
    <w:rsid w:val="00F10ADD"/>
    <w:rsid w:val="00F153ED"/>
    <w:rsid w:val="00F93428"/>
    <w:rsid w:val="00FA15B9"/>
    <w:rsid w:val="00FA6338"/>
    <w:rsid w:val="00FC2F9A"/>
    <w:rsid w:val="00FC5D31"/>
    <w:rsid w:val="00FD4931"/>
    <w:rsid w:val="00FE0846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A884-32EF-4238-AD97-CF6CF2F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423B"/>
    <w:rPr>
      <w:rFonts w:ascii="Corbel" w:hAnsi="Corbe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2B423B"/>
    <w:pPr>
      <w:keepNext/>
      <w:pageBreakBefore/>
      <w:numPr>
        <w:numId w:val="6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2B423B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2B423B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2B423B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2B423B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2B423B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2B423B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2B423B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2B423B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2B423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B423B"/>
    <w:rPr>
      <w:rFonts w:ascii="Segoe UI" w:hAnsi="Segoe UI" w:cs="Segoe UI"/>
      <w:color w:val="000000" w:themeColor="text1"/>
      <w:kern w:val="16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2B423B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2B423B"/>
    <w:rPr>
      <w:color w:val="auto"/>
    </w:rPr>
  </w:style>
  <w:style w:type="character" w:customStyle="1" w:styleId="BodyOfTextChar">
    <w:name w:val="Body Of Text Char"/>
    <w:basedOn w:val="DefaultParagraphFont"/>
    <w:link w:val="BodyOfText"/>
    <w:rsid w:val="002B423B"/>
    <w:rPr>
      <w:rFonts w:ascii="Corbel" w:hAnsi="Corbel"/>
      <w:kern w:val="16"/>
      <w:szCs w:val="36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2B423B"/>
  </w:style>
  <w:style w:type="character" w:customStyle="1" w:styleId="BodyTextChar">
    <w:name w:val="Body Text Char"/>
    <w:basedOn w:val="DefaultParagraphFont"/>
    <w:link w:val="BodyText"/>
    <w:semiHidden/>
    <w:rsid w:val="002B423B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2B423B"/>
    <w:rPr>
      <w:b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lang w:eastAsia="en-US"/>
    </w:rPr>
  </w:style>
  <w:style w:type="paragraph" w:customStyle="1" w:styleId="BulletL2">
    <w:name w:val="Bullet L2"/>
    <w:basedOn w:val="BulletL1"/>
    <w:rsid w:val="002B423B"/>
    <w:pPr>
      <w:numPr>
        <w:ilvl w:val="1"/>
      </w:numPr>
      <w:ind w:left="1418"/>
    </w:pPr>
    <w:rPr>
      <w:lang w:eastAsia="en-US"/>
    </w:rPr>
  </w:style>
  <w:style w:type="paragraph" w:customStyle="1" w:styleId="BulletL3">
    <w:name w:val="Bullet L3"/>
    <w:basedOn w:val="BulletL2"/>
    <w:rsid w:val="002B423B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BulletL4">
    <w:name w:val="Bullet L4"/>
    <w:basedOn w:val="BulletL2"/>
    <w:link w:val="BulletL4Char"/>
    <w:rsid w:val="002B423B"/>
    <w:pPr>
      <w:numPr>
        <w:ilvl w:val="3"/>
      </w:numPr>
      <w:ind w:left="2835"/>
    </w:pPr>
    <w:rPr>
      <w:color w:val="000000" w:themeColor="text1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2B42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B42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423B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4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423B"/>
    <w:rPr>
      <w:rFonts w:ascii="Corbel" w:hAnsi="Corbel"/>
      <w:b/>
      <w:bCs/>
      <w:color w:val="000000" w:themeColor="text1"/>
      <w:kern w:val="16"/>
      <w:sz w:val="20"/>
      <w:szCs w:val="20"/>
      <w:lang w:val="en-GB" w:eastAsia="en-GB"/>
    </w:rPr>
  </w:style>
  <w:style w:type="character" w:styleId="Emphasis">
    <w:name w:val="Emphasis"/>
    <w:aliases w:val="Emphasis 1"/>
    <w:basedOn w:val="DefaultParagraphFont"/>
    <w:uiPriority w:val="20"/>
    <w:qFormat/>
    <w:rsid w:val="002B423B"/>
    <w:rPr>
      <w:b/>
      <w:i/>
      <w:iCs/>
      <w:caps w:val="0"/>
      <w:smallCaps w:val="0"/>
      <w:color w:val="3D3D3D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2B423B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EnumerationL2">
    <w:name w:val="Enumeration L2"/>
    <w:basedOn w:val="EnumerationL1"/>
    <w:link w:val="EnumerationL2Char"/>
    <w:rsid w:val="002B423B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L1Char"/>
    <w:link w:val="EnumerationL2"/>
    <w:rsid w:val="002B423B"/>
    <w:rPr>
      <w:rFonts w:ascii="Corbel" w:hAnsi="Corbel"/>
      <w:kern w:val="16"/>
      <w:szCs w:val="36"/>
      <w:lang w:val="en-GB" w:eastAsia="fr-FR"/>
    </w:rPr>
  </w:style>
  <w:style w:type="paragraph" w:customStyle="1" w:styleId="EnumerationL3">
    <w:name w:val="Enumeration L3"/>
    <w:basedOn w:val="EnumerationL2"/>
    <w:rsid w:val="002B423B"/>
    <w:pPr>
      <w:numPr>
        <w:ilvl w:val="2"/>
      </w:numPr>
      <w:spacing w:after="80"/>
      <w:contextualSpacing/>
    </w:pPr>
    <w:rPr>
      <w:lang w:eastAsia="en-US"/>
    </w:rPr>
  </w:style>
  <w:style w:type="paragraph" w:customStyle="1" w:styleId="EnumrationL4">
    <w:name w:val="Enumération L4"/>
    <w:basedOn w:val="EnumerationL3"/>
    <w:rsid w:val="002B423B"/>
    <w:pPr>
      <w:numPr>
        <w:ilvl w:val="3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2B423B"/>
    <w:pPr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2B423B"/>
    <w:rPr>
      <w:rFonts w:ascii="Corbel" w:hAnsi="Corbe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2B423B"/>
    <w:pPr>
      <w:spacing w:after="200"/>
    </w:pPr>
  </w:style>
  <w:style w:type="character" w:customStyle="1" w:styleId="FigureChar">
    <w:name w:val="Figure Char"/>
    <w:basedOn w:val="FigurewithCaptionChar"/>
    <w:link w:val="Figure"/>
    <w:rsid w:val="002B423B"/>
    <w:rPr>
      <w:rFonts w:ascii="Corbel" w:hAnsi="Corbel"/>
      <w:kern w:val="16"/>
      <w:szCs w:val="36"/>
      <w:lang w:val="en-GB" w:eastAsia="en-GB"/>
    </w:rPr>
  </w:style>
  <w:style w:type="character" w:styleId="FollowedHyperlink">
    <w:name w:val="FollowedHyperlink"/>
    <w:basedOn w:val="DefaultParagraphFont"/>
    <w:rsid w:val="002B423B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2B423B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2B423B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2B423B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2B423B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2B423B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2B423B"/>
    <w:rPr>
      <w:vertAlign w:val="superscript"/>
    </w:rPr>
  </w:style>
  <w:style w:type="paragraph" w:styleId="FootnoteText">
    <w:name w:val="footnote text"/>
    <w:basedOn w:val="Normal"/>
    <w:link w:val="FootnoteTextChar"/>
    <w:rsid w:val="002B423B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B423B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2B423B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2B423B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2B423B"/>
    <w:pPr>
      <w:numPr>
        <w:numId w:val="0"/>
      </w:numPr>
      <w:spacing w:after="160"/>
    </w:pPr>
    <w:rPr>
      <w:lang w:val="fr-LU"/>
    </w:rPr>
  </w:style>
  <w:style w:type="character" w:customStyle="1" w:styleId="H1nonumberChar">
    <w:name w:val="H1 no number Char"/>
    <w:basedOn w:val="Heading1Char"/>
    <w:link w:val="H1nonumber"/>
    <w:rsid w:val="002B423B"/>
    <w:rPr>
      <w:rFonts w:ascii="Corbel" w:hAnsi="Corbe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2B423B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2B423B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unhideWhenUsed/>
    <w:rsid w:val="002B423B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character" w:customStyle="1" w:styleId="HeaderChar">
    <w:name w:val="Header Char"/>
    <w:basedOn w:val="DefaultParagraphFont"/>
    <w:link w:val="Header"/>
    <w:rsid w:val="002B423B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2B423B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2B423B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2B423B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2B42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23B"/>
    <w:rPr>
      <w:rFonts w:ascii="Courier New" w:hAnsi="Courier New" w:cs="Courier New"/>
      <w:color w:val="000000" w:themeColor="text1"/>
      <w:kern w:val="16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rsid w:val="002B423B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2B423B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2B423B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3B"/>
    <w:rPr>
      <w:rFonts w:ascii="Corbel" w:hAnsi="Corbel"/>
      <w:b/>
      <w:bCs/>
      <w:i/>
      <w:iCs/>
      <w:color w:val="000000" w:themeColor="text1"/>
      <w:kern w:val="16"/>
      <w:szCs w:val="36"/>
      <w:lang w:val="en-GB" w:eastAsia="en-GB"/>
    </w:rPr>
  </w:style>
  <w:style w:type="character" w:styleId="IntenseReference">
    <w:name w:val="Intense Reference"/>
    <w:basedOn w:val="DefaultParagraphFont"/>
    <w:uiPriority w:val="32"/>
    <w:rsid w:val="002B423B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2B423B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2B423B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2B423B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2B423B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2B423B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2B423B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2B423B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B423B"/>
    <w:rPr>
      <w:rFonts w:ascii="Corbel" w:hAnsi="Corbel"/>
      <w:b/>
      <w:bCs/>
      <w:color w:val="5F497A" w:themeColor="accent4" w:themeShade="BF"/>
      <w:kern w:val="16"/>
      <w:sz w:val="40"/>
      <w:szCs w:val="44"/>
      <w:lang w:val="en-GB"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423B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  <w:lang w:val="en-GB"/>
    </w:rPr>
  </w:style>
  <w:style w:type="character" w:customStyle="1" w:styleId="Mandatory">
    <w:name w:val="Mandatory"/>
    <w:basedOn w:val="DefaultParagraphFont"/>
    <w:uiPriority w:val="1"/>
    <w:qFormat/>
    <w:rsid w:val="002B423B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B423B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423B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B423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character" w:customStyle="1" w:styleId="Heading6Char">
    <w:name w:val="Heading 6 Char"/>
    <w:basedOn w:val="DefaultParagraphFont"/>
    <w:link w:val="Heading6"/>
    <w:rsid w:val="002B423B"/>
    <w:rPr>
      <w:rFonts w:ascii="Aller" w:hAnsi="Aller"/>
      <w:b/>
      <w:color w:val="5F497A" w:themeColor="accent4" w:themeShade="BF"/>
      <w:kern w:val="16"/>
      <w:lang w:val="en-GB" w:eastAsia="fr-LU"/>
    </w:rPr>
  </w:style>
  <w:style w:type="character" w:customStyle="1" w:styleId="Heading7Char">
    <w:name w:val="Heading 7 Char"/>
    <w:basedOn w:val="DefaultParagraphFont"/>
    <w:link w:val="Heading7"/>
    <w:rsid w:val="002B423B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2B423B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2B423B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2B423B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2B423B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2B423B"/>
    <w:rPr>
      <w:rFonts w:ascii="Times New Roman" w:eastAsia="DejaVuSans" w:hAnsi="Times New Roman" w:cs="Times New Roman"/>
      <w:color w:val="000000" w:themeColor="text1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2B423B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2B423B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PageNumber">
    <w:name w:val="page number"/>
    <w:basedOn w:val="DefaultParagraphFont"/>
    <w:rsid w:val="002B423B"/>
  </w:style>
  <w:style w:type="character" w:styleId="PlaceholderText">
    <w:name w:val="Placeholder Text"/>
    <w:basedOn w:val="DefaultParagraphFont"/>
    <w:uiPriority w:val="99"/>
    <w:semiHidden/>
    <w:rsid w:val="002B423B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BodyOfText"/>
    <w:next w:val="BodyOfText"/>
    <w:link w:val="QuoteChar"/>
    <w:uiPriority w:val="29"/>
    <w:qFormat/>
    <w:rsid w:val="002B423B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B423B"/>
    <w:rPr>
      <w:rFonts w:ascii="Corbel" w:hAnsi="Corbel"/>
      <w:i/>
      <w:iCs/>
      <w:kern w:val="16"/>
      <w:sz w:val="20"/>
      <w:szCs w:val="36"/>
      <w:lang w:val="en-GB"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2B423B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2B423B"/>
    <w:pPr>
      <w:numPr>
        <w:numId w:val="10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2B423B"/>
    <w:rPr>
      <w:rFonts w:ascii="Corbel" w:hAnsi="Corbel"/>
      <w:kern w:val="16"/>
      <w:szCs w:val="36"/>
      <w:lang w:val="en-GB"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2B423B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2B423B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2B423B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2B423B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2B423B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2B423B"/>
    <w:rPr>
      <w:rFonts w:ascii="Corbel" w:hAnsi="Corbel"/>
      <w:kern w:val="16"/>
      <w:szCs w:val="36"/>
      <w:lang w:val="en-GB"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2B423B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2B423B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val="en-GB" w:eastAsia="en-GB"/>
    </w:rPr>
  </w:style>
  <w:style w:type="character" w:styleId="SubtleEmphasis">
    <w:name w:val="Subtle Emphasis"/>
    <w:aliases w:val="Emphasis 2"/>
    <w:basedOn w:val="DefaultParagraphFont"/>
    <w:uiPriority w:val="19"/>
    <w:qFormat/>
    <w:rsid w:val="002B423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BodyOfText"/>
    <w:link w:val="TabText1Char"/>
    <w:qFormat/>
    <w:rsid w:val="002B423B"/>
    <w:pPr>
      <w:keepLines/>
      <w:spacing w:before="40" w:after="40"/>
      <w:ind w:left="113" w:right="113"/>
    </w:pPr>
    <w:rPr>
      <w:sz w:val="20"/>
      <w:szCs w:val="20"/>
    </w:r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2B423B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2B423B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noProof/>
      <w:color w:val="5F497A" w:themeColor="accent4" w:themeShade="BF"/>
      <w:kern w:val="16"/>
      <w:szCs w:val="36"/>
      <w:lang w:val="en-GB"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2B423B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2B423B"/>
    <w:pPr>
      <w:spacing w:before="80" w:after="80"/>
      <w:jc w:val="left"/>
    </w:pPr>
  </w:style>
  <w:style w:type="table" w:customStyle="1" w:styleId="TableitrustRef">
    <w:name w:val="Table_itrustRef"/>
    <w:basedOn w:val="TableNormal"/>
    <w:uiPriority w:val="99"/>
    <w:rsid w:val="002B423B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2B423B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TOC1">
    <w:name w:val="toc 1"/>
    <w:aliases w:val="TMtrash 1"/>
    <w:basedOn w:val="BodyOfText"/>
    <w:next w:val="Normal"/>
    <w:link w:val="TOC1Char"/>
    <w:autoRedefine/>
    <w:uiPriority w:val="39"/>
    <w:unhideWhenUsed/>
    <w:rsid w:val="002B423B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estListSummary">
    <w:name w:val="Test_List_Summary"/>
    <w:basedOn w:val="TOC1"/>
    <w:qFormat/>
    <w:rsid w:val="002B423B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2B423B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2B423B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val="en-GB" w:eastAsia="en-GB"/>
    </w:rPr>
  </w:style>
  <w:style w:type="paragraph" w:styleId="TOC2">
    <w:name w:val="toc 2"/>
    <w:basedOn w:val="BodyText"/>
    <w:next w:val="BodyText"/>
    <w:uiPriority w:val="39"/>
    <w:rsid w:val="002B423B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2B423B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2B423B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423B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2B423B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2B423B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2B423B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2B423B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0"/>
    <w:next w:val="Normal"/>
    <w:uiPriority w:val="39"/>
    <w:unhideWhenUsed/>
    <w:rsid w:val="002B423B"/>
  </w:style>
  <w:style w:type="paragraph" w:styleId="Caption">
    <w:name w:val="caption"/>
    <w:basedOn w:val="Normal"/>
    <w:next w:val="Normal"/>
    <w:unhideWhenUsed/>
    <w:rsid w:val="002B423B"/>
    <w:pPr>
      <w:spacing w:before="120" w:after="200"/>
      <w:jc w:val="center"/>
    </w:pPr>
    <w:rPr>
      <w:bCs/>
      <w:color w:val="7030A0"/>
      <w:szCs w:val="18"/>
    </w:rPr>
  </w:style>
  <w:style w:type="table" w:customStyle="1" w:styleId="Tableitrust3">
    <w:name w:val="Table_itrust3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table" w:customStyle="1" w:styleId="Tableitrust4">
    <w:name w:val="Table_itrust4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2B423B"/>
    <w:pPr>
      <w:numPr>
        <w:numId w:val="11"/>
      </w:numPr>
      <w:spacing w:after="80"/>
    </w:pPr>
    <w:rPr>
      <w:lang w:eastAsia="fr-FR"/>
    </w:rPr>
  </w:style>
  <w:style w:type="table" w:customStyle="1" w:styleId="Tableitrust1">
    <w:name w:val="Table_itrust1"/>
    <w:basedOn w:val="TableitrustRef"/>
    <w:uiPriority w:val="99"/>
    <w:rsid w:val="002B423B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2B423B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character" w:customStyle="1" w:styleId="TabText2Char">
    <w:name w:val="TabText2 Char"/>
    <w:basedOn w:val="BodyOfTextChar"/>
    <w:link w:val="TabText2"/>
    <w:rsid w:val="002B423B"/>
    <w:rPr>
      <w:rFonts w:ascii="Corbel" w:hAnsi="Corbel"/>
      <w:kern w:val="16"/>
      <w:sz w:val="18"/>
      <w:szCs w:val="3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B423B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B423B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2B423B"/>
    <w:pPr>
      <w:spacing w:after="240"/>
      <w:jc w:val="left"/>
    </w:pPr>
    <w:rPr>
      <w:rFonts w:ascii="Arial" w:hAnsi="Arial"/>
      <w:b/>
      <w:szCs w:val="36"/>
      <w:lang w:val="en-GB"/>
    </w:rPr>
  </w:style>
  <w:style w:type="character" w:customStyle="1" w:styleId="TabHeader2Char">
    <w:name w:val="TabHeader2 Char"/>
    <w:basedOn w:val="TabText2Char"/>
    <w:link w:val="TabHeader2"/>
    <w:rsid w:val="002B423B"/>
    <w:rPr>
      <w:rFonts w:ascii="Corbel" w:hAnsi="Corbel"/>
      <w:kern w:val="16"/>
      <w:sz w:val="18"/>
      <w:szCs w:val="36"/>
      <w:lang w:val="en-GB" w:eastAsia="en-GB"/>
    </w:rPr>
  </w:style>
  <w:style w:type="paragraph" w:customStyle="1" w:styleId="TabEnum1">
    <w:name w:val="TabEnum1"/>
    <w:basedOn w:val="Normal"/>
    <w:link w:val="TabEnum1Char"/>
    <w:qFormat/>
    <w:rsid w:val="002B423B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2B423B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2B423B"/>
    <w:rPr>
      <w:rFonts w:ascii="Corbel" w:hAnsi="Corbel"/>
      <w:kern w:val="16"/>
      <w:szCs w:val="36"/>
      <w:lang w:val="en-GB" w:eastAsia="fr-FR"/>
    </w:rPr>
  </w:style>
  <w:style w:type="character" w:customStyle="1" w:styleId="TabText1Char">
    <w:name w:val="TabText1 Char"/>
    <w:basedOn w:val="BodyOfTextChar"/>
    <w:link w:val="TabText1"/>
    <w:rsid w:val="002B423B"/>
    <w:rPr>
      <w:rFonts w:ascii="Corbel" w:hAnsi="Corbel"/>
      <w:kern w:val="16"/>
      <w:sz w:val="20"/>
      <w:szCs w:val="20"/>
      <w:lang w:val="en-GB" w:eastAsia="en-GB"/>
    </w:rPr>
  </w:style>
  <w:style w:type="character" w:customStyle="1" w:styleId="TabHeader1Char">
    <w:name w:val="TabHeader1 Char"/>
    <w:basedOn w:val="TabText1Char"/>
    <w:link w:val="TabHeader1"/>
    <w:rsid w:val="002B423B"/>
    <w:rPr>
      <w:rFonts w:ascii="Corbel" w:hAnsi="Corbel"/>
      <w:kern w:val="16"/>
      <w:sz w:val="20"/>
      <w:szCs w:val="20"/>
      <w:lang w:val="en-GB" w:eastAsia="en-GB"/>
    </w:rPr>
  </w:style>
  <w:style w:type="paragraph" w:customStyle="1" w:styleId="Codecondensed">
    <w:name w:val="Code (condensed)"/>
    <w:basedOn w:val="Normal"/>
    <w:rsid w:val="002B423B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TabText2">
    <w:name w:val="TabText2"/>
    <w:basedOn w:val="BodyOfText"/>
    <w:link w:val="TabText2Char"/>
    <w:qFormat/>
    <w:rsid w:val="002B423B"/>
    <w:pPr>
      <w:spacing w:before="20" w:after="20"/>
      <w:ind w:left="57" w:right="57"/>
    </w:pPr>
    <w:rPr>
      <w:sz w:val="18"/>
    </w:rPr>
  </w:style>
  <w:style w:type="numbering" w:customStyle="1" w:styleId="EnumrationListe">
    <w:name w:val="Enumération Liste"/>
    <w:uiPriority w:val="99"/>
    <w:rsid w:val="002B423B"/>
    <w:pPr>
      <w:numPr>
        <w:numId w:val="11"/>
      </w:numPr>
    </w:pPr>
  </w:style>
  <w:style w:type="numbering" w:customStyle="1" w:styleId="Style4">
    <w:name w:val="Style4"/>
    <w:uiPriority w:val="99"/>
    <w:rsid w:val="002B423B"/>
  </w:style>
  <w:style w:type="paragraph" w:customStyle="1" w:styleId="TabEnum2">
    <w:name w:val="TabEnum2"/>
    <w:basedOn w:val="TabEnum1"/>
    <w:link w:val="TabEnum2Char"/>
    <w:qFormat/>
    <w:rsid w:val="002B423B"/>
    <w:rPr>
      <w:sz w:val="18"/>
    </w:rPr>
  </w:style>
  <w:style w:type="paragraph" w:customStyle="1" w:styleId="BulletL1">
    <w:name w:val="Bullet L1"/>
    <w:basedOn w:val="BodyOfText"/>
    <w:link w:val="BulletL1Char"/>
    <w:qFormat/>
    <w:rsid w:val="002B423B"/>
    <w:pPr>
      <w:numPr>
        <w:numId w:val="19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2B423B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2B423B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2B423B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2B423B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2B423B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2B423B"/>
    <w:rPr>
      <w:rFonts w:ascii="Corbel" w:hAnsi="Corbel"/>
      <w:b/>
      <w:noProof/>
      <w:color w:val="5F497A" w:themeColor="accent4" w:themeShade="BF"/>
      <w:kern w:val="16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2B423B"/>
    <w:rPr>
      <w:rFonts w:ascii="Corbel" w:hAnsi="Corbe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2B423B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2B423B"/>
    <w:rPr>
      <w:rFonts w:ascii="Corbel" w:hAnsi="Corbel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2B423B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2B423B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2B423B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2B423B"/>
    <w:rPr>
      <w:rFonts w:ascii="Corbel" w:hAnsi="Corbe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2B423B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2B423B"/>
    <w:rPr>
      <w:rFonts w:ascii="Arial" w:hAnsi="Arial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2B423B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2B423B"/>
    <w:rPr>
      <w:rFonts w:ascii="Corbel" w:hAnsi="Corbe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2B423B"/>
    <w:pPr>
      <w:numPr>
        <w:numId w:val="13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2B423B"/>
    <w:rPr>
      <w:rFonts w:ascii="Corbel" w:hAnsi="Corbe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2B423B"/>
    <w:pPr>
      <w:numPr>
        <w:numId w:val="14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2B423B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2B423B"/>
    <w:pPr>
      <w:numPr>
        <w:numId w:val="15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2B423B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2B423B"/>
    <w:pPr>
      <w:numPr>
        <w:numId w:val="16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2B423B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2B423B"/>
    <w:pPr>
      <w:numPr>
        <w:numId w:val="17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2B423B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2B423B"/>
    <w:pPr>
      <w:numPr>
        <w:numId w:val="18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2B423B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2B423B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2B423B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2B423B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2B423B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2B423B"/>
    <w:pPr>
      <w:pBdr>
        <w:top w:val="single" w:sz="4" w:space="3" w:color="auto"/>
        <w:between w:val="single" w:sz="4" w:space="3" w:color="auto"/>
      </w:pBdr>
      <w:tabs>
        <w:tab w:val="clear" w:pos="9628"/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2B423B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2B423B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2B423B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2B423B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2B423B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2B423B"/>
  </w:style>
  <w:style w:type="character" w:customStyle="1" w:styleId="ListeRPChar">
    <w:name w:val="ListeRP Char"/>
    <w:basedOn w:val="ListeREChar"/>
    <w:link w:val="ListeRP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2B423B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2B423B"/>
  </w:style>
  <w:style w:type="character" w:customStyle="1" w:styleId="ListeVUChar">
    <w:name w:val="ListeVU Char"/>
    <w:basedOn w:val="ListeREChar"/>
    <w:link w:val="ListeVU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2B423B"/>
    <w:rPr>
      <w:rFonts w:ascii="Corbel" w:hAnsi="Corbe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2B423B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2B423B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2B423B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2B423B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2B423B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2B423B"/>
    <w:rPr>
      <w:rFonts w:ascii="Consolas" w:hAnsi="Consolas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CodeAx">
    <w:name w:val="CodeAx"/>
    <w:basedOn w:val="BodyOfText"/>
    <w:link w:val="CodeAxChar"/>
    <w:qFormat/>
    <w:rsid w:val="002B423B"/>
    <w:pPr>
      <w:numPr>
        <w:numId w:val="21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2B423B"/>
    <w:pPr>
      <w:numPr>
        <w:numId w:val="20"/>
      </w:numPr>
    </w:pPr>
  </w:style>
  <w:style w:type="character" w:customStyle="1" w:styleId="BulletL4Char">
    <w:name w:val="Bullet L4 Char"/>
    <w:basedOn w:val="DefaultParagraphFont"/>
    <w:link w:val="BulletL4"/>
    <w:rsid w:val="002B423B"/>
    <w:rPr>
      <w:rFonts w:ascii="Corbel" w:hAnsi="Corbe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2B423B"/>
    <w:rPr>
      <w:rFonts w:ascii="Consolas" w:hAnsi="Consolas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2B423B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2B423B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2B423B"/>
    <w:rPr>
      <w:rFonts w:ascii="Corbel" w:hAnsi="Corbe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2B423B"/>
    <w:pPr>
      <w:numPr>
        <w:numId w:val="22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2B423B"/>
    <w:rPr>
      <w:rFonts w:ascii="Corbel" w:hAnsi="Corbe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2B423B"/>
    <w:rPr>
      <w:rFonts w:ascii="Corbel" w:hAnsi="Corbel"/>
      <w:kern w:val="1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omar\Desktop\TS%20Report%20template\lessmacro\TOD_Q100_ITR_GenDoc-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01B0BC0-E43C-41D4-A99A-9200DE01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TOD_Q100_ITR_GenDoc-EN.dotx</Template>
  <TotalTime>22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eomar</cp:lastModifiedBy>
  <cp:revision>8</cp:revision>
  <dcterms:created xsi:type="dcterms:W3CDTF">2017-07-18T06:54:00Z</dcterms:created>
  <dcterms:modified xsi:type="dcterms:W3CDTF">2017-07-18T08:49:00Z</dcterms:modified>
</cp:coreProperties>
</file>