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48AE2" w14:textId="77777777" w:rsidR="001018E2" w:rsidRPr="001018E2" w:rsidRDefault="001018E2" w:rsidP="001018E2">
      <w:pPr>
        <w:rPr>
          <w:lang w:val="en-GB"/>
        </w:rPr>
      </w:pPr>
    </w:p>
    <w:sectPr w:rsidR="001018E2" w:rsidRPr="001018E2" w:rsidSect="004B0494">
      <w:headerReference w:type="default" r:id="rId9"/>
      <w:footerReference w:type="default" r:id="rId10"/>
      <w:pgSz w:w="16840" w:h="11907" w:orient="landscape" w:code="9"/>
      <w:pgMar w:top="851" w:right="1418" w:bottom="851" w:left="1134" w:header="425" w:footer="57" w:gutter="567"/>
      <w:cols w:space="720"/>
      <w:titlePg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7BB">
      <wne:wch wne:val="00002014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21249A" w14:textId="77777777" w:rsidR="00886B1E" w:rsidRDefault="00886B1E" w:rsidP="00E5766B">
      <w:r>
        <w:separator/>
      </w:r>
    </w:p>
  </w:endnote>
  <w:endnote w:type="continuationSeparator" w:id="0">
    <w:p w14:paraId="53EDC5D5" w14:textId="77777777" w:rsidR="00886B1E" w:rsidRDefault="00886B1E" w:rsidP="00E5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036"/>
      <w:gridCol w:w="3685"/>
    </w:tblGrid>
    <w:tr w:rsidR="00072E1D" w:rsidRPr="007E64A5" w14:paraId="1492C037" w14:textId="77777777" w:rsidTr="00157746">
      <w:trPr>
        <w:trHeight w:val="420"/>
      </w:trPr>
      <w:tc>
        <w:tcPr>
          <w:tcW w:w="3657" w:type="pct"/>
        </w:tcPr>
        <w:p w14:paraId="13743C55" w14:textId="77777777" w:rsidR="00072E1D" w:rsidRPr="00C96067" w:rsidRDefault="001020C4" w:rsidP="00157746">
          <w:pPr>
            <w:pStyle w:val="Headerfootertext"/>
          </w:pPr>
          <w:r>
            <w:t>Re</w:t>
          </w:r>
          <w:r w:rsidR="00072E1D" w:rsidRPr="00C96067">
            <w:t xml:space="preserve">f. </w:t>
          </w:r>
          <w:r w:rsidR="00072E1D" w:rsidRPr="007E64A5">
            <w:fldChar w:fldCharType="begin"/>
          </w:r>
          <w:r w:rsidR="00072E1D" w:rsidRPr="00C96067">
            <w:instrText xml:space="preserve"> FILENAME </w:instrText>
          </w:r>
          <w:r w:rsidR="00072E1D" w:rsidRPr="007E64A5">
            <w:fldChar w:fldCharType="separate"/>
          </w:r>
          <w:r>
            <w:rPr>
              <w:noProof/>
            </w:rPr>
            <w:t>TOD_Q003_itrust 2016</w:t>
          </w:r>
          <w:r w:rsidR="00072E1D" w:rsidRPr="007E64A5">
            <w:fldChar w:fldCharType="end"/>
          </w:r>
        </w:p>
      </w:tc>
      <w:tc>
        <w:tcPr>
          <w:tcW w:w="1343" w:type="pct"/>
        </w:tcPr>
        <w:sdt>
          <w:sdtPr>
            <w:id w:val="589430426"/>
            <w:docPartObj>
              <w:docPartGallery w:val="Page Numbers (Top of Page)"/>
              <w:docPartUnique/>
            </w:docPartObj>
          </w:sdtPr>
          <w:sdtEndPr/>
          <w:sdtContent>
            <w:p w14:paraId="6D3B3CA7" w14:textId="77777777" w:rsidR="00072E1D" w:rsidRPr="007E64A5" w:rsidRDefault="00072E1D" w:rsidP="00157746">
              <w:pPr>
                <w:pStyle w:val="Headerfootertext"/>
                <w:jc w:val="right"/>
              </w:pPr>
              <w:r w:rsidRPr="0007775C">
                <w:t xml:space="preserve">Page </w:t>
              </w:r>
              <w:r w:rsidRPr="0007775C">
                <w:fldChar w:fldCharType="begin"/>
              </w:r>
              <w:r w:rsidRPr="0007775C">
                <w:instrText xml:space="preserve"> PAGE </w:instrText>
              </w:r>
              <w:r w:rsidRPr="0007775C">
                <w:fldChar w:fldCharType="separate"/>
              </w:r>
              <w:r w:rsidR="00105DD8">
                <w:rPr>
                  <w:noProof/>
                </w:rPr>
                <w:t>2</w:t>
              </w:r>
              <w:r w:rsidRPr="0007775C">
                <w:fldChar w:fldCharType="end"/>
              </w:r>
              <w:r w:rsidRPr="0007775C">
                <w:t xml:space="preserve"> de </w:t>
              </w:r>
              <w:r>
                <w:fldChar w:fldCharType="begin"/>
              </w:r>
              <w:r>
                <w:instrText xml:space="preserve"> NUMPAGES  </w:instrText>
              </w:r>
              <w:r>
                <w:fldChar w:fldCharType="separate"/>
              </w:r>
              <w:r w:rsidR="00105DD8">
                <w:rPr>
                  <w:noProof/>
                </w:rPr>
                <w:t>9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5CE4C709" w14:textId="77777777" w:rsidR="00072E1D" w:rsidRDefault="00072E1D" w:rsidP="00E5766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CD854" w14:textId="77777777" w:rsidR="00886B1E" w:rsidRDefault="00886B1E" w:rsidP="00E5766B">
      <w:r>
        <w:separator/>
      </w:r>
    </w:p>
  </w:footnote>
  <w:footnote w:type="continuationSeparator" w:id="0">
    <w:p w14:paraId="5820E0F1" w14:textId="77777777" w:rsidR="00886B1E" w:rsidRDefault="00886B1E" w:rsidP="00E5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854"/>
      <w:gridCol w:w="5650"/>
      <w:gridCol w:w="2217"/>
    </w:tblGrid>
    <w:tr w:rsidR="00072E1D" w:rsidRPr="0007775C" w14:paraId="23EB6F87" w14:textId="77777777" w:rsidTr="002220D6">
      <w:trPr>
        <w:trHeight w:val="20"/>
        <w:jc w:val="center"/>
      </w:trPr>
      <w:tc>
        <w:tcPr>
          <w:tcW w:w="2133" w:type="pct"/>
          <w:vMerge w:val="restart"/>
          <w:vAlign w:val="center"/>
        </w:tcPr>
        <w:p w14:paraId="64E1BCA7" w14:textId="77777777" w:rsidR="00072E1D" w:rsidRPr="0007775C" w:rsidRDefault="00072E1D" w:rsidP="006D34D8">
          <w:pPr>
            <w:pStyle w:val="Headerfootertext"/>
          </w:pPr>
          <w:r w:rsidRPr="0007775C">
            <w:rPr>
              <w:noProof/>
            </w:rPr>
            <w:drawing>
              <wp:inline distT="0" distB="0" distL="0" distR="0" wp14:anchorId="46915548" wp14:editId="50818C7D">
                <wp:extent cx="1151831" cy="5400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Public\Gouvernance SSI\Administration interne\Corporate identity\RGB _ screen\ANSSI\ANSSI_EXP_RGB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9028" b="9028"/>
                        <a:stretch/>
                      </pic:blipFill>
                      <pic:spPr bwMode="auto">
                        <a:xfrm>
                          <a:off x="0" y="0"/>
                          <a:ext cx="1151831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9" w:type="pct"/>
        </w:tcPr>
        <w:p w14:paraId="430F4E60" w14:textId="77777777" w:rsidR="00072E1D" w:rsidRPr="00846631" w:rsidRDefault="00072E1D" w:rsidP="006D34D8">
          <w:pPr>
            <w:pStyle w:val="Headerfootertitle"/>
          </w:pPr>
          <w:r w:rsidRPr="00846631">
            <w:t>Type/Client</w:t>
          </w:r>
        </w:p>
      </w:tc>
      <w:tc>
        <w:tcPr>
          <w:tcW w:w="808" w:type="pct"/>
        </w:tcPr>
        <w:p w14:paraId="3D3E8E72" w14:textId="77777777" w:rsidR="00072E1D" w:rsidRPr="00846631" w:rsidRDefault="009D0BFA" w:rsidP="006D34D8">
          <w:pPr>
            <w:pStyle w:val="Headerfootertext"/>
          </w:pPr>
          <w:sdt>
            <w:sdtPr>
              <w:alias w:val="Type de document"/>
              <w:tag w:val=""/>
              <w:id w:val="76790933"/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r w:rsidR="00FB1E1E">
                <w:t>Standard</w:t>
              </w:r>
            </w:sdtContent>
          </w:sdt>
        </w:p>
      </w:tc>
    </w:tr>
    <w:tr w:rsidR="00072E1D" w:rsidRPr="0007775C" w14:paraId="14A546C2" w14:textId="77777777" w:rsidTr="002220D6">
      <w:trPr>
        <w:trHeight w:val="20"/>
        <w:jc w:val="center"/>
      </w:trPr>
      <w:tc>
        <w:tcPr>
          <w:tcW w:w="2133" w:type="pct"/>
          <w:vMerge/>
        </w:tcPr>
        <w:p w14:paraId="1A2245CB" w14:textId="77777777" w:rsidR="00072E1D" w:rsidRPr="0007775C" w:rsidRDefault="00072E1D" w:rsidP="00E5766B"/>
      </w:tc>
      <w:tc>
        <w:tcPr>
          <w:tcW w:w="2059" w:type="pct"/>
        </w:tcPr>
        <w:p w14:paraId="2FDC359E" w14:textId="77777777" w:rsidR="00072E1D" w:rsidRPr="00846631" w:rsidRDefault="00072E1D" w:rsidP="00E5766B">
          <w:pPr>
            <w:pStyle w:val="Headerfootertitle"/>
          </w:pPr>
          <w:r w:rsidRPr="00846631">
            <w:t>Proje</w:t>
          </w:r>
          <w:r w:rsidR="00846631">
            <w:t>c</w:t>
          </w:r>
          <w:r w:rsidRPr="00846631">
            <w:t>t</w:t>
          </w:r>
        </w:p>
      </w:tc>
      <w:sdt>
        <w:sdtPr>
          <w:alias w:val="Titre"/>
          <w:tag w:val=""/>
          <w:id w:val="28270132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2E01C312" w14:textId="77777777" w:rsidR="00072E1D" w:rsidRPr="00846631" w:rsidRDefault="007A609F" w:rsidP="00E5766B">
              <w:pPr>
                <w:pStyle w:val="Headerfootertext"/>
              </w:pPr>
              <w:r w:rsidRPr="003B5DA4">
                <w:t>Quality management</w:t>
              </w:r>
            </w:p>
          </w:tc>
        </w:sdtContent>
      </w:sdt>
    </w:tr>
    <w:tr w:rsidR="00072E1D" w:rsidRPr="0007775C" w14:paraId="56F518EF" w14:textId="77777777" w:rsidTr="002220D6">
      <w:trPr>
        <w:trHeight w:val="20"/>
        <w:jc w:val="center"/>
      </w:trPr>
      <w:tc>
        <w:tcPr>
          <w:tcW w:w="2133" w:type="pct"/>
          <w:vMerge/>
        </w:tcPr>
        <w:p w14:paraId="23984351" w14:textId="77777777" w:rsidR="00072E1D" w:rsidRPr="0007775C" w:rsidRDefault="00072E1D" w:rsidP="00E5766B"/>
      </w:tc>
      <w:tc>
        <w:tcPr>
          <w:tcW w:w="2059" w:type="pct"/>
        </w:tcPr>
        <w:p w14:paraId="235B2ECE" w14:textId="77777777" w:rsidR="00072E1D" w:rsidRPr="00846631" w:rsidRDefault="007946AE" w:rsidP="00E5766B">
          <w:pPr>
            <w:pStyle w:val="Headerfootertitle"/>
          </w:pPr>
          <w:r>
            <w:t>Titl</w:t>
          </w:r>
          <w:r w:rsidR="00072E1D" w:rsidRPr="00846631">
            <w:t>e</w:t>
          </w:r>
        </w:p>
      </w:tc>
      <w:sdt>
        <w:sdtPr>
          <w:alias w:val="Sujet"/>
          <w:tag w:val=""/>
          <w:id w:val="-747956441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808" w:type="pct"/>
            </w:tcPr>
            <w:p w14:paraId="7C1F4709" w14:textId="77777777" w:rsidR="00072E1D" w:rsidRPr="00846631" w:rsidRDefault="00077C89" w:rsidP="00E5766B">
              <w:pPr>
                <w:pStyle w:val="Headerfootertext"/>
              </w:pPr>
              <w:r w:rsidRPr="007B02C3">
                <w:t>General template</w:t>
              </w:r>
            </w:p>
          </w:tc>
        </w:sdtContent>
      </w:sdt>
    </w:tr>
    <w:tr w:rsidR="00072E1D" w:rsidRPr="0007775C" w14:paraId="6A4E85DC" w14:textId="77777777" w:rsidTr="002220D6">
      <w:trPr>
        <w:trHeight w:val="264"/>
        <w:jc w:val="center"/>
      </w:trPr>
      <w:tc>
        <w:tcPr>
          <w:tcW w:w="2133" w:type="pct"/>
          <w:vMerge/>
        </w:tcPr>
        <w:p w14:paraId="13CA5B9F" w14:textId="77777777" w:rsidR="00072E1D" w:rsidRPr="0007775C" w:rsidRDefault="00072E1D" w:rsidP="00E5766B"/>
      </w:tc>
      <w:tc>
        <w:tcPr>
          <w:tcW w:w="2059" w:type="pct"/>
        </w:tcPr>
        <w:p w14:paraId="5529B196" w14:textId="77777777" w:rsidR="00072E1D" w:rsidRPr="00846631" w:rsidRDefault="00072E1D" w:rsidP="00E5766B">
          <w:pPr>
            <w:pStyle w:val="Headerfootertitle"/>
          </w:pPr>
          <w:r w:rsidRPr="00846631">
            <w:t>Classification</w:t>
          </w:r>
        </w:p>
      </w:tc>
      <w:sdt>
        <w:sdtPr>
          <w:alias w:val="Classification"/>
          <w:tag w:val=""/>
          <w:id w:val="-2043045219"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tc>
            <w:tcPr>
              <w:tcW w:w="808" w:type="pct"/>
            </w:tcPr>
            <w:p w14:paraId="3B8EA4A1" w14:textId="77777777" w:rsidR="00072E1D" w:rsidRPr="00846631" w:rsidRDefault="003559F9" w:rsidP="00E5766B">
              <w:pPr>
                <w:pStyle w:val="Headerfootertext"/>
              </w:pPr>
              <w:r w:rsidRPr="00846631">
                <w:t>Internal</w:t>
              </w:r>
            </w:p>
          </w:tc>
        </w:sdtContent>
      </w:sdt>
    </w:tr>
  </w:tbl>
  <w:p w14:paraId="61722CCD" w14:textId="77777777" w:rsidR="00072E1D" w:rsidRPr="005A526D" w:rsidRDefault="00072E1D" w:rsidP="00E5766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02601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80F6C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345A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BC9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94E0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6037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ACB0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9060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56BA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6A2E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0645A"/>
    <w:multiLevelType w:val="multilevel"/>
    <w:tmpl w:val="23385F2C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01AF39A3"/>
    <w:multiLevelType w:val="multilevel"/>
    <w:tmpl w:val="F8E064A6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02286495"/>
    <w:multiLevelType w:val="multilevel"/>
    <w:tmpl w:val="3FAC19B8"/>
    <w:lvl w:ilvl="0">
      <w:start w:val="1"/>
      <w:numFmt w:val="lowerLetter"/>
      <w:pStyle w:val="SP-Enum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SP-Enum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SP-Enum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13" w15:restartNumberingAfterBreak="0">
    <w:nsid w:val="031E40E2"/>
    <w:multiLevelType w:val="hybridMultilevel"/>
    <w:tmpl w:val="AB6CE3B0"/>
    <w:lvl w:ilvl="0" w:tplc="31249568">
      <w:start w:val="1"/>
      <w:numFmt w:val="bullet"/>
      <w:pStyle w:val="SP-Implementa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B0284C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5" w15:restartNumberingAfterBreak="0">
    <w:nsid w:val="112456B2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5255087"/>
    <w:multiLevelType w:val="multilevel"/>
    <w:tmpl w:val="21062DEC"/>
    <w:numStyleLink w:val="Bullet"/>
  </w:abstractNum>
  <w:abstractNum w:abstractNumId="17" w15:restartNumberingAfterBreak="0">
    <w:nsid w:val="16CB2469"/>
    <w:multiLevelType w:val="multilevel"/>
    <w:tmpl w:val="21062DEC"/>
    <w:styleLink w:val="Bullet"/>
    <w:lvl w:ilvl="0">
      <w:start w:val="1"/>
      <w:numFmt w:val="bullet"/>
      <w:lvlText w:val=""/>
      <w:lvlJc w:val="left"/>
      <w:pPr>
        <w:ind w:left="709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lvlText w:val="○"/>
      <w:lvlJc w:val="left"/>
      <w:pPr>
        <w:ind w:left="2268" w:hanging="283"/>
      </w:pPr>
      <w:rPr>
        <w:rFonts w:ascii="Calibri" w:hAnsi="Calibri" w:hint="default"/>
        <w:color w:val="E61F3D" w:themeColor="accent5"/>
      </w:rPr>
    </w:lvl>
    <w:lvl w:ilvl="4">
      <w:start w:val="1"/>
      <w:numFmt w:val="bullet"/>
      <w:lvlText w:val=""/>
      <w:lvlJc w:val="left"/>
      <w:pPr>
        <w:ind w:left="2835" w:hanging="283"/>
      </w:pPr>
      <w:rPr>
        <w:rFonts w:ascii="Symbol" w:hAnsi="Symbol" w:hint="default"/>
        <w:color w:val="E61F3D" w:themeColor="accent5"/>
      </w:rPr>
    </w:lvl>
    <w:lvl w:ilvl="5">
      <w:start w:val="1"/>
      <w:numFmt w:val="bullet"/>
      <w:lvlText w:val=""/>
      <w:lvlJc w:val="left"/>
      <w:pPr>
        <w:ind w:left="3402" w:hanging="283"/>
      </w:pPr>
      <w:rPr>
        <w:rFonts w:ascii="Wingdings" w:hAnsi="Wingdings" w:hint="default"/>
        <w:color w:val="E61F3D" w:themeColor="accent5"/>
      </w:rPr>
    </w:lvl>
    <w:lvl w:ilvl="6">
      <w:start w:val="1"/>
      <w:numFmt w:val="bullet"/>
      <w:lvlText w:val=""/>
      <w:lvlJc w:val="left"/>
      <w:pPr>
        <w:ind w:left="3969" w:hanging="283"/>
      </w:pPr>
      <w:rPr>
        <w:rFonts w:ascii="Wingdings" w:hAnsi="Wingdings" w:hint="default"/>
        <w:color w:val="E61F3D" w:themeColor="accent5"/>
      </w:rPr>
    </w:lvl>
    <w:lvl w:ilvl="7">
      <w:start w:val="1"/>
      <w:numFmt w:val="bullet"/>
      <w:lvlText w:val="○"/>
      <w:lvlJc w:val="left"/>
      <w:pPr>
        <w:ind w:left="4536" w:hanging="283"/>
      </w:pPr>
      <w:rPr>
        <w:rFonts w:ascii="Calibri" w:hAnsi="Calibri" w:hint="default"/>
        <w:color w:val="E61F3D" w:themeColor="accent5"/>
      </w:rPr>
    </w:lvl>
    <w:lvl w:ilvl="8">
      <w:start w:val="1"/>
      <w:numFmt w:val="bullet"/>
      <w:lvlText w:val=""/>
      <w:lvlJc w:val="left"/>
      <w:pPr>
        <w:ind w:left="5103" w:hanging="283"/>
      </w:pPr>
      <w:rPr>
        <w:rFonts w:ascii="Symbol" w:hAnsi="Symbol" w:hint="default"/>
        <w:color w:val="E61F3D" w:themeColor="accent5"/>
      </w:rPr>
    </w:lvl>
  </w:abstractNum>
  <w:abstractNum w:abstractNumId="18" w15:restartNumberingAfterBreak="0">
    <w:nsid w:val="1AA4382B"/>
    <w:multiLevelType w:val="hybridMultilevel"/>
    <w:tmpl w:val="45DA4FF8"/>
    <w:lvl w:ilvl="0" w:tplc="D4740744">
      <w:start w:val="1"/>
      <w:numFmt w:val="bullet"/>
      <w:pStyle w:val="SP-BulletL1"/>
      <w:lvlText w:val=""/>
      <w:lvlJc w:val="left"/>
      <w:pPr>
        <w:ind w:left="720" w:hanging="360"/>
      </w:pPr>
      <w:rPr>
        <w:rFonts w:ascii="Symbol" w:hAnsi="Symbol" w:hint="default"/>
        <w:color w:val="E61F3D" w:themeColor="accent5"/>
      </w:rPr>
    </w:lvl>
    <w:lvl w:ilvl="1" w:tplc="245A0406">
      <w:start w:val="1"/>
      <w:numFmt w:val="bullet"/>
      <w:pStyle w:val="SP-BulletL2"/>
      <w:lvlText w:val="o"/>
      <w:lvlJc w:val="left"/>
      <w:pPr>
        <w:ind w:left="1440" w:hanging="360"/>
      </w:pPr>
      <w:rPr>
        <w:rFonts w:ascii="Courier New" w:hAnsi="Courier New" w:cs="Courier New" w:hint="default"/>
        <w:color w:val="E61F3D" w:themeColor="accent5"/>
      </w:rPr>
    </w:lvl>
    <w:lvl w:ilvl="2" w:tplc="5CA237BC">
      <w:start w:val="1"/>
      <w:numFmt w:val="bullet"/>
      <w:pStyle w:val="SP-BulletL3"/>
      <w:lvlText w:val=""/>
      <w:lvlJc w:val="left"/>
      <w:pPr>
        <w:ind w:left="2160" w:hanging="360"/>
      </w:pPr>
      <w:rPr>
        <w:rFonts w:ascii="Wingdings" w:hAnsi="Wingdings" w:hint="default"/>
        <w:color w:val="E61F3D" w:themeColor="accent5"/>
      </w:rPr>
    </w:lvl>
    <w:lvl w:ilvl="3" w:tplc="3314F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E61F3D" w:themeColor="accent5"/>
      </w:rPr>
    </w:lvl>
    <w:lvl w:ilvl="4" w:tplc="F74235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color w:val="E61F3D" w:themeColor="accent5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855DF7"/>
    <w:multiLevelType w:val="multilevel"/>
    <w:tmpl w:val="220A397C"/>
    <w:lvl w:ilvl="0">
      <w:start w:val="1"/>
      <w:numFmt w:val="lowerLetter"/>
      <w:pStyle w:val="EnumerationL1"/>
      <w:lvlText w:val="%1."/>
      <w:lvlJc w:val="right"/>
      <w:pPr>
        <w:ind w:left="567" w:hanging="142"/>
      </w:pPr>
      <w:rPr>
        <w:rFonts w:hint="default"/>
        <w:color w:val="E61F3D" w:themeColor="accent5"/>
      </w:rPr>
    </w:lvl>
    <w:lvl w:ilvl="1">
      <w:start w:val="1"/>
      <w:numFmt w:val="decimal"/>
      <w:pStyle w:val="EnumerationL2"/>
      <w:lvlText w:val="%2."/>
      <w:lvlJc w:val="right"/>
      <w:pPr>
        <w:ind w:left="1134" w:hanging="142"/>
      </w:pPr>
      <w:rPr>
        <w:rFonts w:hint="default"/>
        <w:color w:val="E61F3D" w:themeColor="accent5"/>
      </w:rPr>
    </w:lvl>
    <w:lvl w:ilvl="2">
      <w:start w:val="1"/>
      <w:numFmt w:val="lowerRoman"/>
      <w:pStyle w:val="EnumerationL3"/>
      <w:lvlText w:val="%3."/>
      <w:lvlJc w:val="right"/>
      <w:pPr>
        <w:ind w:left="1701" w:hanging="142"/>
      </w:pPr>
      <w:rPr>
        <w:rFonts w:hint="default"/>
        <w:color w:val="E61F3D" w:themeColor="accent5"/>
      </w:rPr>
    </w:lvl>
    <w:lvl w:ilvl="3">
      <w:start w:val="1"/>
      <w:numFmt w:val="lowerLetter"/>
      <w:pStyle w:val="EnumerationL4"/>
      <w:lvlText w:val="%4."/>
      <w:lvlJc w:val="right"/>
      <w:pPr>
        <w:ind w:left="2268" w:hanging="142"/>
      </w:pPr>
      <w:rPr>
        <w:rFonts w:hint="default"/>
        <w:color w:val="E61F3D" w:themeColor="accent5"/>
      </w:rPr>
    </w:lvl>
    <w:lvl w:ilvl="4">
      <w:start w:val="1"/>
      <w:numFmt w:val="decimal"/>
      <w:pStyle w:val="EnumerationL5"/>
      <w:lvlText w:val="%5."/>
      <w:lvlJc w:val="right"/>
      <w:pPr>
        <w:ind w:left="2835" w:hanging="142"/>
      </w:pPr>
      <w:rPr>
        <w:rFonts w:hint="default"/>
        <w:color w:val="E61F3D" w:themeColor="accent5"/>
      </w:rPr>
    </w:lvl>
    <w:lvl w:ilvl="5">
      <w:start w:val="1"/>
      <w:numFmt w:val="lowerRoman"/>
      <w:pStyle w:val="EnumerationL6"/>
      <w:lvlText w:val="%6."/>
      <w:lvlJc w:val="right"/>
      <w:pPr>
        <w:ind w:left="3402" w:hanging="142"/>
      </w:pPr>
      <w:rPr>
        <w:rFonts w:hint="default"/>
        <w:color w:val="E61F3D" w:themeColor="accent5"/>
      </w:rPr>
    </w:lvl>
    <w:lvl w:ilvl="6">
      <w:start w:val="1"/>
      <w:numFmt w:val="lowerLetter"/>
      <w:pStyle w:val="EnumerationL7"/>
      <w:lvlText w:val="%7."/>
      <w:lvlJc w:val="right"/>
      <w:pPr>
        <w:ind w:left="3969" w:hanging="142"/>
      </w:pPr>
      <w:rPr>
        <w:rFonts w:hint="default"/>
        <w:color w:val="E61F3D" w:themeColor="accent5"/>
      </w:rPr>
    </w:lvl>
    <w:lvl w:ilvl="7">
      <w:start w:val="1"/>
      <w:numFmt w:val="decimal"/>
      <w:pStyle w:val="EnumerationL8"/>
      <w:lvlText w:val="%8."/>
      <w:lvlJc w:val="right"/>
      <w:pPr>
        <w:ind w:left="4536" w:hanging="142"/>
      </w:pPr>
      <w:rPr>
        <w:rFonts w:hint="default"/>
        <w:color w:val="E61F3D" w:themeColor="accent5"/>
      </w:rPr>
    </w:lvl>
    <w:lvl w:ilvl="8">
      <w:start w:val="1"/>
      <w:numFmt w:val="lowerRoman"/>
      <w:pStyle w:val="EnumerationL9"/>
      <w:lvlText w:val="%9."/>
      <w:lvlJc w:val="right"/>
      <w:pPr>
        <w:ind w:left="5103" w:hanging="142"/>
      </w:pPr>
      <w:rPr>
        <w:rFonts w:hint="default"/>
        <w:color w:val="E61F3D" w:themeColor="accent5"/>
      </w:rPr>
    </w:lvl>
  </w:abstractNum>
  <w:abstractNum w:abstractNumId="20" w15:restartNumberingAfterBreak="0">
    <w:nsid w:val="2C4A47A9"/>
    <w:multiLevelType w:val="hybridMultilevel"/>
    <w:tmpl w:val="DA440C6E"/>
    <w:lvl w:ilvl="0" w:tplc="78B4EF38">
      <w:start w:val="1"/>
      <w:numFmt w:val="bullet"/>
      <w:pStyle w:val="SP-Trigger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BB465E"/>
    <w:multiLevelType w:val="multilevel"/>
    <w:tmpl w:val="ADF2A01A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2" w15:restartNumberingAfterBreak="0">
    <w:nsid w:val="2FC96E2A"/>
    <w:multiLevelType w:val="hybridMultilevel"/>
    <w:tmpl w:val="413623A0"/>
    <w:lvl w:ilvl="0" w:tplc="F4809B74">
      <w:start w:val="1"/>
      <w:numFmt w:val="decimal"/>
      <w:pStyle w:val="Mitigation"/>
      <w:lvlText w:val="MIT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D93697"/>
    <w:multiLevelType w:val="multilevel"/>
    <w:tmpl w:val="45C05242"/>
    <w:lvl w:ilvl="0">
      <w:start w:val="1"/>
      <w:numFmt w:val="decimal"/>
      <w:lvlText w:val="%1"/>
      <w:lvlJc w:val="left"/>
      <w:pPr>
        <w:ind w:left="4827" w:hanging="432"/>
      </w:pPr>
    </w:lvl>
    <w:lvl w:ilvl="1">
      <w:start w:val="1"/>
      <w:numFmt w:val="decimal"/>
      <w:lvlText w:val="%1.%2"/>
      <w:lvlJc w:val="left"/>
      <w:pPr>
        <w:ind w:left="369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1A4F60"/>
    <w:multiLevelType w:val="hybridMultilevel"/>
    <w:tmpl w:val="AE0A58DA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EFE96E0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3FDD403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FF43E3F"/>
    <w:multiLevelType w:val="multilevel"/>
    <w:tmpl w:val="2F5E9322"/>
    <w:lvl w:ilvl="0">
      <w:start w:val="1"/>
      <w:numFmt w:val="bullet"/>
      <w:lvlText w:val=""/>
      <w:lvlJc w:val="righ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4CA04EC2"/>
    <w:multiLevelType w:val="multilevel"/>
    <w:tmpl w:val="4C3AA482"/>
    <w:lvl w:ilvl="0">
      <w:start w:val="1"/>
      <w:numFmt w:val="bullet"/>
      <w:pStyle w:val="TabBulletL1"/>
      <w:lvlText w:val=""/>
      <w:lvlJc w:val="left"/>
      <w:pPr>
        <w:ind w:left="284" w:hanging="199"/>
      </w:pPr>
      <w:rPr>
        <w:rFonts w:ascii="Symbol" w:hAnsi="Symbol" w:hint="default"/>
        <w:color w:val="E61F3D" w:themeColor="accent5"/>
        <w:sz w:val="20"/>
      </w:rPr>
    </w:lvl>
    <w:lvl w:ilvl="1">
      <w:start w:val="1"/>
      <w:numFmt w:val="bullet"/>
      <w:pStyle w:val="TabBulletL2"/>
      <w:lvlText w:val=""/>
      <w:lvlJc w:val="left"/>
      <w:pPr>
        <w:ind w:left="568" w:hanging="199"/>
      </w:pPr>
      <w:rPr>
        <w:rFonts w:ascii="Wingdings" w:hAnsi="Wingdings" w:hint="default"/>
        <w:color w:val="E61F3D" w:themeColor="accent5"/>
        <w:sz w:val="20"/>
      </w:rPr>
    </w:lvl>
    <w:lvl w:ilvl="2">
      <w:start w:val="1"/>
      <w:numFmt w:val="bullet"/>
      <w:pStyle w:val="TabBulletL3"/>
      <w:lvlText w:val=""/>
      <w:lvlJc w:val="left"/>
      <w:pPr>
        <w:ind w:left="852" w:hanging="199"/>
      </w:pPr>
      <w:rPr>
        <w:rFonts w:ascii="Wingdings" w:hAnsi="Wingdings" w:hint="default"/>
        <w:color w:val="E61F3D" w:themeColor="accent5"/>
        <w:sz w:val="20"/>
      </w:rPr>
    </w:lvl>
    <w:lvl w:ilvl="3">
      <w:start w:val="1"/>
      <w:numFmt w:val="bullet"/>
      <w:pStyle w:val="TabBulletL4"/>
      <w:lvlText w:val=""/>
      <w:lvlJc w:val="left"/>
      <w:pPr>
        <w:ind w:left="1136" w:hanging="199"/>
      </w:pPr>
      <w:rPr>
        <w:rFonts w:ascii="Symbol" w:hAnsi="Symbol" w:hint="default"/>
        <w:color w:val="E61F3D" w:themeColor="accent5"/>
        <w:sz w:val="18"/>
      </w:rPr>
    </w:lvl>
    <w:lvl w:ilvl="4">
      <w:start w:val="1"/>
      <w:numFmt w:val="bullet"/>
      <w:pStyle w:val="TabBulletL5"/>
      <w:lvlText w:val=""/>
      <w:lvlJc w:val="left"/>
      <w:pPr>
        <w:ind w:left="1420" w:hanging="199"/>
      </w:pPr>
      <w:rPr>
        <w:rFonts w:ascii="Wingdings" w:hAnsi="Wingdings" w:hint="default"/>
        <w:color w:val="E61F3D" w:themeColor="accent5"/>
        <w:sz w:val="18"/>
      </w:rPr>
    </w:lvl>
    <w:lvl w:ilvl="5">
      <w:start w:val="1"/>
      <w:numFmt w:val="bullet"/>
      <w:pStyle w:val="TabBulletL6"/>
      <w:lvlText w:val=""/>
      <w:lvlJc w:val="left"/>
      <w:pPr>
        <w:ind w:left="1704" w:hanging="199"/>
      </w:pPr>
      <w:rPr>
        <w:rFonts w:ascii="Wingdings" w:hAnsi="Wingdings" w:hint="default"/>
        <w:color w:val="E61F3D" w:themeColor="accent5"/>
        <w:sz w:val="18"/>
      </w:rPr>
    </w:lvl>
    <w:lvl w:ilvl="6">
      <w:start w:val="1"/>
      <w:numFmt w:val="bullet"/>
      <w:pStyle w:val="TabBulletL7"/>
      <w:lvlText w:val=""/>
      <w:lvlJc w:val="left"/>
      <w:pPr>
        <w:ind w:left="1988" w:hanging="199"/>
      </w:pPr>
      <w:rPr>
        <w:rFonts w:ascii="Symbol" w:hAnsi="Symbol" w:hint="default"/>
        <w:color w:val="E61F3D" w:themeColor="accent5"/>
        <w:sz w:val="16"/>
      </w:rPr>
    </w:lvl>
    <w:lvl w:ilvl="7">
      <w:start w:val="1"/>
      <w:numFmt w:val="bullet"/>
      <w:pStyle w:val="TabBulletL8"/>
      <w:lvlText w:val=""/>
      <w:lvlJc w:val="left"/>
      <w:pPr>
        <w:ind w:left="2272" w:hanging="199"/>
      </w:pPr>
      <w:rPr>
        <w:rFonts w:ascii="Wingdings" w:hAnsi="Wingdings" w:hint="default"/>
        <w:color w:val="E61F3D" w:themeColor="accent5"/>
        <w:sz w:val="16"/>
      </w:rPr>
    </w:lvl>
    <w:lvl w:ilvl="8">
      <w:start w:val="1"/>
      <w:numFmt w:val="bullet"/>
      <w:lvlText w:val=""/>
      <w:lvlJc w:val="left"/>
      <w:pPr>
        <w:ind w:left="2556" w:hanging="199"/>
      </w:pPr>
      <w:rPr>
        <w:rFonts w:ascii="Wingdings" w:hAnsi="Wingdings" w:hint="default"/>
        <w:color w:val="E61F3D" w:themeColor="accent5"/>
        <w:sz w:val="16"/>
      </w:rPr>
    </w:lvl>
  </w:abstractNum>
  <w:abstractNum w:abstractNumId="28" w15:restartNumberingAfterBreak="0">
    <w:nsid w:val="4CBC7BD6"/>
    <w:multiLevelType w:val="hybridMultilevel"/>
    <w:tmpl w:val="3118F156"/>
    <w:lvl w:ilvl="0" w:tplc="6AA46F0E">
      <w:start w:val="1"/>
      <w:numFmt w:val="bullet"/>
      <w:pStyle w:val="SP-In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63081F"/>
    <w:multiLevelType w:val="hybridMultilevel"/>
    <w:tmpl w:val="D0E432FC"/>
    <w:lvl w:ilvl="0" w:tplc="53288BDC">
      <w:start w:val="1"/>
      <w:numFmt w:val="decimal"/>
      <w:pStyle w:val="ReferenceList"/>
      <w:lvlText w:val="[%1]"/>
      <w:lvlJc w:val="right"/>
      <w:pPr>
        <w:ind w:left="785" w:hanging="360"/>
      </w:pPr>
      <w:rPr>
        <w:rFonts w:ascii="Calibri" w:hAnsi="Calibri" w:hint="default"/>
        <w:color w:val="20911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B24FC9"/>
    <w:multiLevelType w:val="multilevel"/>
    <w:tmpl w:val="BC3E1B24"/>
    <w:styleLink w:val="EnumrationListe"/>
    <w:lvl w:ilvl="0">
      <w:start w:val="1"/>
      <w:numFmt w:val="decimal"/>
      <w:lvlText w:val="%1."/>
      <w:lvlJc w:val="right"/>
      <w:pPr>
        <w:ind w:left="851" w:hanging="284"/>
      </w:pPr>
      <w:rPr>
        <w:rFonts w:hint="default"/>
        <w:color w:val="E61F3D"/>
      </w:rPr>
    </w:lvl>
    <w:lvl w:ilvl="1">
      <w:start w:val="1"/>
      <w:numFmt w:val="lowerLetter"/>
      <w:lvlText w:val="%2."/>
      <w:lvlJc w:val="right"/>
      <w:pPr>
        <w:tabs>
          <w:tab w:val="num" w:pos="1418"/>
        </w:tabs>
        <w:ind w:left="1418" w:hanging="284"/>
      </w:pPr>
      <w:rPr>
        <w:rFonts w:hint="default"/>
        <w:color w:val="ED1B2F"/>
      </w:rPr>
    </w:lvl>
    <w:lvl w:ilvl="2">
      <w:start w:val="1"/>
      <w:numFmt w:val="lowerRoman"/>
      <w:lvlText w:val="%3."/>
      <w:lvlJc w:val="right"/>
      <w:pPr>
        <w:tabs>
          <w:tab w:val="num" w:pos="1985"/>
        </w:tabs>
        <w:ind w:left="1985" w:hanging="284"/>
      </w:pPr>
      <w:rPr>
        <w:rFonts w:hint="default"/>
        <w:color w:val="ED1B2F"/>
      </w:rPr>
    </w:lvl>
    <w:lvl w:ilvl="3">
      <w:start w:val="1"/>
      <w:numFmt w:val="decimal"/>
      <w:lvlText w:val="%4."/>
      <w:lvlJc w:val="right"/>
      <w:pPr>
        <w:tabs>
          <w:tab w:val="num" w:pos="2552"/>
        </w:tabs>
        <w:ind w:left="2552" w:hanging="284"/>
      </w:pPr>
      <w:rPr>
        <w:rFonts w:hint="default"/>
        <w:b w:val="0"/>
        <w:i/>
        <w:color w:val="ED2F1B"/>
      </w:rPr>
    </w:lvl>
    <w:lvl w:ilvl="4">
      <w:start w:val="1"/>
      <w:numFmt w:val="lowerLetter"/>
      <w:lvlText w:val="%5."/>
      <w:lvlJc w:val="left"/>
      <w:pPr>
        <w:tabs>
          <w:tab w:val="num" w:pos="3119"/>
        </w:tabs>
        <w:ind w:left="3119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465"/>
        </w:tabs>
        <w:ind w:left="3686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90"/>
        </w:tabs>
        <w:ind w:left="4253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5"/>
        </w:tabs>
        <w:ind w:left="4820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740"/>
        </w:tabs>
        <w:ind w:left="5387" w:hanging="284"/>
      </w:pPr>
      <w:rPr>
        <w:rFonts w:hint="default"/>
      </w:rPr>
    </w:lvl>
  </w:abstractNum>
  <w:abstractNum w:abstractNumId="31" w15:restartNumberingAfterBreak="0">
    <w:nsid w:val="524F59AA"/>
    <w:multiLevelType w:val="hybridMultilevel"/>
    <w:tmpl w:val="A8EE2298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560015B8"/>
    <w:multiLevelType w:val="hybridMultilevel"/>
    <w:tmpl w:val="E820BD5C"/>
    <w:lvl w:ilvl="0" w:tplc="209C64D8">
      <w:start w:val="1"/>
      <w:numFmt w:val="bullet"/>
      <w:pStyle w:val="SP-Outpu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9018B"/>
    <w:multiLevelType w:val="hybridMultilevel"/>
    <w:tmpl w:val="7018A62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08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4" w15:restartNumberingAfterBreak="0">
    <w:nsid w:val="5A390F3E"/>
    <w:multiLevelType w:val="multilevel"/>
    <w:tmpl w:val="C436ECD8"/>
    <w:lvl w:ilvl="0">
      <w:start w:val="1"/>
      <w:numFmt w:val="bullet"/>
      <w:lvlText w:val=""/>
      <w:lvlJc w:val="right"/>
      <w:pPr>
        <w:ind w:left="425" w:hanging="425"/>
      </w:pPr>
      <w:rPr>
        <w:rFonts w:ascii="Wingdings" w:hAnsi="Wingdings" w:hint="default"/>
        <w:color w:val="ED2F1B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5CF31CCE"/>
    <w:multiLevelType w:val="multilevel"/>
    <w:tmpl w:val="21062DEC"/>
    <w:numStyleLink w:val="Bullet"/>
  </w:abstractNum>
  <w:abstractNum w:abstractNumId="36" w15:restartNumberingAfterBreak="0">
    <w:nsid w:val="5EAE799B"/>
    <w:multiLevelType w:val="multilevel"/>
    <w:tmpl w:val="5CA21064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none"/>
      <w:pStyle w:val="Heading5"/>
      <w:lvlText w:val="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none"/>
      <w:pStyle w:val="Heading6"/>
      <w:lvlText w:val="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none"/>
      <w:pStyle w:val="Heading7"/>
      <w:lvlText w:val="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none"/>
      <w:pStyle w:val="Heading8"/>
      <w:lvlText w:val="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none"/>
      <w:pStyle w:val="Heading9"/>
      <w:lvlText w:val="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37" w15:restartNumberingAfterBreak="0">
    <w:nsid w:val="66C14567"/>
    <w:multiLevelType w:val="multilevel"/>
    <w:tmpl w:val="AC8AA340"/>
    <w:lvl w:ilvl="0">
      <w:start w:val="1"/>
      <w:numFmt w:val="bullet"/>
      <w:pStyle w:val="BulletL1"/>
      <w:lvlText w:val=""/>
      <w:lvlJc w:val="left"/>
      <w:pPr>
        <w:ind w:left="567" w:hanging="283"/>
      </w:pPr>
      <w:rPr>
        <w:rFonts w:ascii="Symbol" w:hAnsi="Symbol" w:hint="default"/>
        <w:color w:val="E61F3D" w:themeColor="accent5"/>
      </w:rPr>
    </w:lvl>
    <w:lvl w:ilvl="1">
      <w:start w:val="1"/>
      <w:numFmt w:val="bullet"/>
      <w:pStyle w:val="BulletL2"/>
      <w:lvlText w:val=""/>
      <w:lvlJc w:val="left"/>
      <w:pPr>
        <w:ind w:left="1134" w:hanging="283"/>
      </w:pPr>
      <w:rPr>
        <w:rFonts w:ascii="Wingdings" w:hAnsi="Wingdings" w:hint="default"/>
        <w:color w:val="E61F3D" w:themeColor="accent5"/>
      </w:rPr>
    </w:lvl>
    <w:lvl w:ilvl="2">
      <w:start w:val="1"/>
      <w:numFmt w:val="bullet"/>
      <w:pStyle w:val="BulletL3"/>
      <w:lvlText w:val=""/>
      <w:lvlJc w:val="left"/>
      <w:pPr>
        <w:ind w:left="1701" w:hanging="283"/>
      </w:pPr>
      <w:rPr>
        <w:rFonts w:ascii="Wingdings" w:hAnsi="Wingdings" w:hint="default"/>
        <w:color w:val="E61F3D" w:themeColor="accent5"/>
      </w:rPr>
    </w:lvl>
    <w:lvl w:ilvl="3">
      <w:start w:val="1"/>
      <w:numFmt w:val="bullet"/>
      <w:pStyle w:val="BulletL4"/>
      <w:lvlText w:val=""/>
      <w:lvlJc w:val="left"/>
      <w:pPr>
        <w:ind w:left="2268" w:hanging="283"/>
      </w:pPr>
      <w:rPr>
        <w:rFonts w:ascii="Symbol" w:hAnsi="Symbol" w:hint="default"/>
        <w:color w:val="E61F3D" w:themeColor="accent5"/>
        <w:sz w:val="20"/>
      </w:rPr>
    </w:lvl>
    <w:lvl w:ilvl="4">
      <w:start w:val="1"/>
      <w:numFmt w:val="bullet"/>
      <w:pStyle w:val="BulletL5"/>
      <w:lvlText w:val=""/>
      <w:lvlJc w:val="left"/>
      <w:pPr>
        <w:ind w:left="2835" w:hanging="283"/>
      </w:pPr>
      <w:rPr>
        <w:rFonts w:ascii="Wingdings" w:hAnsi="Wingdings" w:hint="default"/>
        <w:color w:val="E61F3D" w:themeColor="accent5"/>
        <w:sz w:val="20"/>
      </w:rPr>
    </w:lvl>
    <w:lvl w:ilvl="5">
      <w:start w:val="1"/>
      <w:numFmt w:val="bullet"/>
      <w:pStyle w:val="BulletL6"/>
      <w:lvlText w:val=""/>
      <w:lvlJc w:val="left"/>
      <w:pPr>
        <w:ind w:left="3402" w:hanging="283"/>
      </w:pPr>
      <w:rPr>
        <w:rFonts w:ascii="Wingdings" w:hAnsi="Wingdings" w:hint="default"/>
        <w:color w:val="E61F3D" w:themeColor="accent5"/>
        <w:sz w:val="20"/>
      </w:rPr>
    </w:lvl>
    <w:lvl w:ilvl="6">
      <w:start w:val="1"/>
      <w:numFmt w:val="bullet"/>
      <w:pStyle w:val="BulletL7"/>
      <w:lvlText w:val=""/>
      <w:lvlJc w:val="left"/>
      <w:pPr>
        <w:ind w:left="3969" w:hanging="283"/>
      </w:pPr>
      <w:rPr>
        <w:rFonts w:ascii="Symbol" w:hAnsi="Symbol" w:hint="default"/>
        <w:color w:val="E61F3D" w:themeColor="accent5"/>
        <w:sz w:val="18"/>
      </w:rPr>
    </w:lvl>
    <w:lvl w:ilvl="7">
      <w:start w:val="1"/>
      <w:numFmt w:val="bullet"/>
      <w:pStyle w:val="BulletL8"/>
      <w:lvlText w:val=""/>
      <w:lvlJc w:val="left"/>
      <w:pPr>
        <w:ind w:left="4536" w:hanging="283"/>
      </w:pPr>
      <w:rPr>
        <w:rFonts w:ascii="Wingdings" w:hAnsi="Wingdings" w:hint="default"/>
        <w:color w:val="E61F3D" w:themeColor="accent5"/>
        <w:sz w:val="18"/>
      </w:rPr>
    </w:lvl>
    <w:lvl w:ilvl="8">
      <w:start w:val="1"/>
      <w:numFmt w:val="bullet"/>
      <w:pStyle w:val="BulletL9"/>
      <w:lvlText w:val=""/>
      <w:lvlJc w:val="left"/>
      <w:pPr>
        <w:ind w:left="5103" w:hanging="283"/>
      </w:pPr>
      <w:rPr>
        <w:rFonts w:ascii="Wingdings" w:hAnsi="Wingdings" w:hint="default"/>
        <w:color w:val="E61F3D" w:themeColor="accent5"/>
        <w:sz w:val="18"/>
      </w:rPr>
    </w:lvl>
  </w:abstractNum>
  <w:abstractNum w:abstractNumId="38" w15:restartNumberingAfterBreak="0">
    <w:nsid w:val="66C7345F"/>
    <w:multiLevelType w:val="hybridMultilevel"/>
    <w:tmpl w:val="908A67D0"/>
    <w:lvl w:ilvl="0" w:tplc="C1601F68">
      <w:start w:val="1"/>
      <w:numFmt w:val="bullet"/>
      <w:lvlText w:val="o"/>
      <w:lvlJc w:val="right"/>
      <w:pPr>
        <w:ind w:left="1854" w:hanging="360"/>
      </w:pPr>
      <w:rPr>
        <w:rFonts w:ascii="Courier New" w:hAnsi="Courier New" w:hint="default"/>
        <w:color w:val="ED1B2F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CE88DC36">
      <w:start w:val="1"/>
      <w:numFmt w:val="bullet"/>
      <w:lvlText w:val=""/>
      <w:lvlJc w:val="right"/>
      <w:pPr>
        <w:ind w:left="3294" w:hanging="360"/>
      </w:pPr>
      <w:rPr>
        <w:rFonts w:ascii="Wingdings" w:hAnsi="Wingdings" w:hint="default"/>
        <w:color w:val="ED1B2F"/>
      </w:rPr>
    </w:lvl>
    <w:lvl w:ilvl="3" w:tplc="FA042AA8">
      <w:start w:val="1"/>
      <w:numFmt w:val="bullet"/>
      <w:lvlText w:val=""/>
      <w:lvlJc w:val="right"/>
      <w:pPr>
        <w:ind w:left="4014" w:hanging="360"/>
      </w:pPr>
      <w:rPr>
        <w:rFonts w:ascii="Wingdings" w:hAnsi="Wingdings" w:hint="default"/>
        <w:color w:val="ED2F1B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9" w15:restartNumberingAfterBreak="0">
    <w:nsid w:val="6F1C51B4"/>
    <w:multiLevelType w:val="multilevel"/>
    <w:tmpl w:val="EE548F8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0" w15:restartNumberingAfterBreak="0">
    <w:nsid w:val="739161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4535D48"/>
    <w:multiLevelType w:val="multilevel"/>
    <w:tmpl w:val="5FF6CAC2"/>
    <w:lvl w:ilvl="0">
      <w:start w:val="1"/>
      <w:numFmt w:val="decimal"/>
      <w:pStyle w:val="TabEnumL1"/>
      <w:lvlText w:val="%1."/>
      <w:lvlJc w:val="right"/>
      <w:pPr>
        <w:ind w:left="284" w:hanging="114"/>
      </w:pPr>
      <w:rPr>
        <w:rFonts w:hint="default"/>
        <w:color w:val="E61F3D" w:themeColor="accent5"/>
      </w:rPr>
    </w:lvl>
    <w:lvl w:ilvl="1">
      <w:start w:val="1"/>
      <w:numFmt w:val="lowerLetter"/>
      <w:pStyle w:val="TabEnumL2"/>
      <w:lvlText w:val="%2."/>
      <w:lvlJc w:val="right"/>
      <w:pPr>
        <w:ind w:left="652" w:hanging="198"/>
      </w:pPr>
      <w:rPr>
        <w:rFonts w:hint="default"/>
        <w:color w:val="E61F3D" w:themeColor="accent5"/>
      </w:rPr>
    </w:lvl>
    <w:lvl w:ilvl="2">
      <w:start w:val="1"/>
      <w:numFmt w:val="lowerRoman"/>
      <w:pStyle w:val="TabEnumL3"/>
      <w:lvlText w:val="%3."/>
      <w:lvlJc w:val="right"/>
      <w:pPr>
        <w:ind w:left="936" w:hanging="199"/>
      </w:pPr>
      <w:rPr>
        <w:rFonts w:hint="default"/>
        <w:color w:val="E61F3D" w:themeColor="accent5"/>
      </w:rPr>
    </w:lvl>
    <w:lvl w:ilvl="3">
      <w:start w:val="1"/>
      <w:numFmt w:val="decimal"/>
      <w:pStyle w:val="TabEnumL4"/>
      <w:lvlText w:val="%4."/>
      <w:lvlJc w:val="right"/>
      <w:pPr>
        <w:ind w:left="1219" w:hanging="198"/>
      </w:pPr>
      <w:rPr>
        <w:rFonts w:hint="default"/>
        <w:color w:val="E61F3D" w:themeColor="accent5"/>
        <w:sz w:val="18"/>
      </w:rPr>
    </w:lvl>
    <w:lvl w:ilvl="4">
      <w:start w:val="1"/>
      <w:numFmt w:val="lowerLetter"/>
      <w:pStyle w:val="TabEnumL5"/>
      <w:lvlText w:val="%5."/>
      <w:lvlJc w:val="right"/>
      <w:pPr>
        <w:ind w:left="1503" w:hanging="199"/>
      </w:pPr>
      <w:rPr>
        <w:rFonts w:hint="default"/>
        <w:color w:val="E61F3D" w:themeColor="accent5"/>
      </w:rPr>
    </w:lvl>
    <w:lvl w:ilvl="5">
      <w:start w:val="1"/>
      <w:numFmt w:val="lowerRoman"/>
      <w:pStyle w:val="TabEnumL6"/>
      <w:lvlText w:val="%6."/>
      <w:lvlJc w:val="right"/>
      <w:pPr>
        <w:ind w:left="1786" w:hanging="198"/>
      </w:pPr>
      <w:rPr>
        <w:rFonts w:hint="default"/>
        <w:color w:val="E61F3D" w:themeColor="accent5"/>
      </w:rPr>
    </w:lvl>
    <w:lvl w:ilvl="6">
      <w:start w:val="1"/>
      <w:numFmt w:val="decimal"/>
      <w:pStyle w:val="TabEnumL7"/>
      <w:lvlText w:val="%7."/>
      <w:lvlJc w:val="right"/>
      <w:pPr>
        <w:ind w:left="2070" w:hanging="199"/>
      </w:pPr>
      <w:rPr>
        <w:rFonts w:hint="default"/>
        <w:color w:val="E61F3D" w:themeColor="accent5"/>
        <w:sz w:val="16"/>
      </w:rPr>
    </w:lvl>
    <w:lvl w:ilvl="7">
      <w:start w:val="1"/>
      <w:numFmt w:val="lowerLetter"/>
      <w:pStyle w:val="TabEnumL8"/>
      <w:lvlText w:val="%8."/>
      <w:lvlJc w:val="right"/>
      <w:pPr>
        <w:ind w:left="2353" w:hanging="198"/>
      </w:pPr>
      <w:rPr>
        <w:rFonts w:hint="default"/>
        <w:color w:val="E61F3D" w:themeColor="accent5"/>
      </w:rPr>
    </w:lvl>
    <w:lvl w:ilvl="8">
      <w:start w:val="1"/>
      <w:numFmt w:val="lowerRoman"/>
      <w:lvlText w:val="%9."/>
      <w:lvlJc w:val="right"/>
      <w:pPr>
        <w:ind w:left="2637" w:hanging="284"/>
      </w:pPr>
      <w:rPr>
        <w:rFonts w:hint="default"/>
        <w:color w:val="E61F3D" w:themeColor="accent5"/>
      </w:rPr>
    </w:lvl>
  </w:abstractNum>
  <w:abstractNum w:abstractNumId="42" w15:restartNumberingAfterBreak="0">
    <w:nsid w:val="75E51D5A"/>
    <w:multiLevelType w:val="hybridMultilevel"/>
    <w:tmpl w:val="744E44E8"/>
    <w:lvl w:ilvl="0" w:tplc="FBEE841E">
      <w:start w:val="1"/>
      <w:numFmt w:val="bullet"/>
      <w:pStyle w:val="TabEnum1"/>
      <w:lvlText w:val=""/>
      <w:lvlJc w:val="left"/>
      <w:pPr>
        <w:ind w:left="473" w:hanging="360"/>
      </w:pPr>
      <w:rPr>
        <w:rFonts w:ascii="Wingdings" w:hAnsi="Wingdings" w:hint="default"/>
        <w:color w:val="auto"/>
        <w:sz w:val="18"/>
      </w:rPr>
    </w:lvl>
    <w:lvl w:ilvl="1" w:tplc="046E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6E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6E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6E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6E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6E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6E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6E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3" w15:restartNumberingAfterBreak="0">
    <w:nsid w:val="78F9408A"/>
    <w:multiLevelType w:val="multilevel"/>
    <w:tmpl w:val="B7582A02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  <w:color w:val="ED1B2F"/>
      </w:rPr>
    </w:lvl>
    <w:lvl w:ilvl="1">
      <w:start w:val="1"/>
      <w:numFmt w:val="bullet"/>
      <w:lvlText w:val="o"/>
      <w:lvlJc w:val="left"/>
      <w:pPr>
        <w:ind w:left="850" w:hanging="425"/>
      </w:pPr>
      <w:rPr>
        <w:rFonts w:ascii="Courier New" w:hAnsi="Courier New" w:hint="default"/>
        <w:color w:val="ED1B2F"/>
      </w:rPr>
    </w:lvl>
    <w:lvl w:ilvl="2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  <w:color w:val="ED1B2F"/>
      </w:rPr>
    </w:lvl>
    <w:lvl w:ilvl="3">
      <w:start w:val="1"/>
      <w:numFmt w:val="bullet"/>
      <w:lvlText w:val=""/>
      <w:lvlJc w:val="left"/>
      <w:pPr>
        <w:ind w:left="2596" w:hanging="360"/>
      </w:pPr>
      <w:rPr>
        <w:rFonts w:ascii="Wingdings" w:hAnsi="Wingdings" w:hint="default"/>
        <w:color w:val="E61F3D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4" w15:restartNumberingAfterBreak="0">
    <w:nsid w:val="79F8723C"/>
    <w:multiLevelType w:val="multilevel"/>
    <w:tmpl w:val="21062DEC"/>
    <w:numStyleLink w:val="Bullet"/>
  </w:abstractNum>
  <w:abstractNum w:abstractNumId="45" w15:restartNumberingAfterBreak="0">
    <w:nsid w:val="7A9D18E5"/>
    <w:multiLevelType w:val="hybridMultilevel"/>
    <w:tmpl w:val="7E58882C"/>
    <w:lvl w:ilvl="0" w:tplc="A110918C">
      <w:start w:val="1"/>
      <w:numFmt w:val="bullet"/>
      <w:pStyle w:val="SP-OtherInfo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F312A"/>
    <w:multiLevelType w:val="hybridMultilevel"/>
    <w:tmpl w:val="8C16BB2A"/>
    <w:lvl w:ilvl="0" w:tplc="CE0E962C">
      <w:start w:val="1"/>
      <w:numFmt w:val="decimal"/>
      <w:pStyle w:val="RefList"/>
      <w:lvlText w:val="[%1]"/>
      <w:lvlJc w:val="right"/>
      <w:pPr>
        <w:ind w:left="425" w:hanging="360"/>
      </w:pPr>
      <w:rPr>
        <w:rFonts w:hint="default"/>
        <w:color w:val="E61F3D" w:themeColor="accent5"/>
      </w:rPr>
    </w:lvl>
    <w:lvl w:ilvl="1" w:tplc="040C0019" w:tentative="1">
      <w:start w:val="1"/>
      <w:numFmt w:val="lowerLetter"/>
      <w:lvlText w:val="%2."/>
      <w:lvlJc w:val="left"/>
      <w:pPr>
        <w:ind w:left="1145" w:hanging="360"/>
      </w:pPr>
    </w:lvl>
    <w:lvl w:ilvl="2" w:tplc="040C001B" w:tentative="1">
      <w:start w:val="1"/>
      <w:numFmt w:val="lowerRoman"/>
      <w:lvlText w:val="%3."/>
      <w:lvlJc w:val="right"/>
      <w:pPr>
        <w:ind w:left="1865" w:hanging="180"/>
      </w:pPr>
    </w:lvl>
    <w:lvl w:ilvl="3" w:tplc="040C000F" w:tentative="1">
      <w:start w:val="1"/>
      <w:numFmt w:val="decimal"/>
      <w:lvlText w:val="%4."/>
      <w:lvlJc w:val="left"/>
      <w:pPr>
        <w:ind w:left="2585" w:hanging="360"/>
      </w:pPr>
    </w:lvl>
    <w:lvl w:ilvl="4" w:tplc="040C0019" w:tentative="1">
      <w:start w:val="1"/>
      <w:numFmt w:val="lowerLetter"/>
      <w:lvlText w:val="%5."/>
      <w:lvlJc w:val="left"/>
      <w:pPr>
        <w:ind w:left="3305" w:hanging="360"/>
      </w:pPr>
    </w:lvl>
    <w:lvl w:ilvl="5" w:tplc="040C001B" w:tentative="1">
      <w:start w:val="1"/>
      <w:numFmt w:val="lowerRoman"/>
      <w:lvlText w:val="%6."/>
      <w:lvlJc w:val="right"/>
      <w:pPr>
        <w:ind w:left="4025" w:hanging="180"/>
      </w:pPr>
    </w:lvl>
    <w:lvl w:ilvl="6" w:tplc="040C000F" w:tentative="1">
      <w:start w:val="1"/>
      <w:numFmt w:val="decimal"/>
      <w:lvlText w:val="%7."/>
      <w:lvlJc w:val="left"/>
      <w:pPr>
        <w:ind w:left="4745" w:hanging="360"/>
      </w:pPr>
    </w:lvl>
    <w:lvl w:ilvl="7" w:tplc="040C0019" w:tentative="1">
      <w:start w:val="1"/>
      <w:numFmt w:val="lowerLetter"/>
      <w:lvlText w:val="%8."/>
      <w:lvlJc w:val="left"/>
      <w:pPr>
        <w:ind w:left="5465" w:hanging="360"/>
      </w:pPr>
    </w:lvl>
    <w:lvl w:ilvl="8" w:tplc="040C001B" w:tentative="1">
      <w:start w:val="1"/>
      <w:numFmt w:val="lowerRoman"/>
      <w:lvlText w:val="%9."/>
      <w:lvlJc w:val="right"/>
      <w:pPr>
        <w:ind w:left="6185" w:hanging="180"/>
      </w:pPr>
    </w:lvl>
  </w:abstractNum>
  <w:num w:numId="1" w16cid:durableId="383529495">
    <w:abstractNumId w:val="23"/>
  </w:num>
  <w:num w:numId="2" w16cid:durableId="507409795">
    <w:abstractNumId w:val="42"/>
  </w:num>
  <w:num w:numId="3" w16cid:durableId="1130317202">
    <w:abstractNumId w:val="43"/>
  </w:num>
  <w:num w:numId="4" w16cid:durableId="1813135182">
    <w:abstractNumId w:val="29"/>
  </w:num>
  <w:num w:numId="5" w16cid:durableId="711929192">
    <w:abstractNumId w:val="30"/>
  </w:num>
  <w:num w:numId="6" w16cid:durableId="1774586996">
    <w:abstractNumId w:val="14"/>
  </w:num>
  <w:num w:numId="7" w16cid:durableId="1145125033">
    <w:abstractNumId w:val="39"/>
  </w:num>
  <w:num w:numId="8" w16cid:durableId="165168710">
    <w:abstractNumId w:val="31"/>
  </w:num>
  <w:num w:numId="9" w16cid:durableId="521823049">
    <w:abstractNumId w:val="24"/>
  </w:num>
  <w:num w:numId="10" w16cid:durableId="1449739284">
    <w:abstractNumId w:val="33"/>
  </w:num>
  <w:num w:numId="11" w16cid:durableId="1689679922">
    <w:abstractNumId w:val="38"/>
  </w:num>
  <w:num w:numId="12" w16cid:durableId="1628854779">
    <w:abstractNumId w:val="44"/>
  </w:num>
  <w:num w:numId="13" w16cid:durableId="2121871174">
    <w:abstractNumId w:val="26"/>
  </w:num>
  <w:num w:numId="14" w16cid:durableId="1536851474">
    <w:abstractNumId w:val="17"/>
  </w:num>
  <w:num w:numId="15" w16cid:durableId="2057853179">
    <w:abstractNumId w:val="16"/>
  </w:num>
  <w:num w:numId="16" w16cid:durableId="2127873">
    <w:abstractNumId w:val="21"/>
  </w:num>
  <w:num w:numId="17" w16cid:durableId="561718073">
    <w:abstractNumId w:val="34"/>
  </w:num>
  <w:num w:numId="18" w16cid:durableId="141506404">
    <w:abstractNumId w:val="10"/>
  </w:num>
  <w:num w:numId="19" w16cid:durableId="1847673933">
    <w:abstractNumId w:val="11"/>
  </w:num>
  <w:num w:numId="20" w16cid:durableId="430512520">
    <w:abstractNumId w:val="35"/>
  </w:num>
  <w:num w:numId="21" w16cid:durableId="4332061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886798482">
    <w:abstractNumId w:val="35"/>
  </w:num>
  <w:num w:numId="23" w16cid:durableId="1511211777">
    <w:abstractNumId w:val="19"/>
  </w:num>
  <w:num w:numId="24" w16cid:durableId="859202082">
    <w:abstractNumId w:val="37"/>
  </w:num>
  <w:num w:numId="25" w16cid:durableId="93550656">
    <w:abstractNumId w:val="46"/>
  </w:num>
  <w:num w:numId="26" w16cid:durableId="2105220951">
    <w:abstractNumId w:val="27"/>
  </w:num>
  <w:num w:numId="27" w16cid:durableId="309556689">
    <w:abstractNumId w:val="25"/>
  </w:num>
  <w:num w:numId="28" w16cid:durableId="913779014">
    <w:abstractNumId w:val="40"/>
  </w:num>
  <w:num w:numId="29" w16cid:durableId="185363250">
    <w:abstractNumId w:val="15"/>
  </w:num>
  <w:num w:numId="30" w16cid:durableId="1880820988">
    <w:abstractNumId w:val="41"/>
    <w:lvlOverride w:ilvl="0">
      <w:startOverride w:val="1"/>
      <w:lvl w:ilvl="0">
        <w:start w:val="1"/>
        <w:numFmt w:val="lowerLetter"/>
        <w:pStyle w:val="TabEnumL1"/>
        <w:lvlText w:val="%1."/>
        <w:lvlJc w:val="right"/>
        <w:pPr>
          <w:ind w:left="284" w:hanging="114"/>
        </w:pPr>
        <w:rPr>
          <w:rFonts w:hint="default"/>
          <w:color w:val="E61F3D" w:themeColor="accent5"/>
        </w:rPr>
      </w:lvl>
    </w:lvlOverride>
    <w:lvlOverride w:ilvl="1">
      <w:startOverride w:val="1"/>
      <w:lvl w:ilvl="1">
        <w:start w:val="1"/>
        <w:numFmt w:val="decimal"/>
        <w:pStyle w:val="TabEnumL2"/>
        <w:lvlText w:val="%2."/>
        <w:lvlJc w:val="right"/>
        <w:pPr>
          <w:ind w:left="652" w:hanging="198"/>
        </w:pPr>
        <w:rPr>
          <w:rFonts w:hint="default"/>
          <w:color w:val="E61F3D" w:themeColor="accent5"/>
        </w:rPr>
      </w:lvl>
    </w:lvlOverride>
    <w:lvlOverride w:ilvl="2">
      <w:startOverride w:val="1"/>
      <w:lvl w:ilvl="2">
        <w:start w:val="1"/>
        <w:numFmt w:val="lowerRoman"/>
        <w:pStyle w:val="TabEnumL3"/>
        <w:lvlText w:val="%3."/>
        <w:lvlJc w:val="right"/>
        <w:pPr>
          <w:ind w:left="936" w:hanging="199"/>
        </w:pPr>
        <w:rPr>
          <w:rFonts w:hint="default"/>
          <w:color w:val="E61F3D" w:themeColor="accent5"/>
        </w:rPr>
      </w:lvl>
    </w:lvlOverride>
    <w:lvlOverride w:ilvl="3">
      <w:startOverride w:val="1"/>
      <w:lvl w:ilvl="3">
        <w:start w:val="1"/>
        <w:numFmt w:val="lowerLetter"/>
        <w:pStyle w:val="TabEnumL4"/>
        <w:lvlText w:val="%4."/>
        <w:lvlJc w:val="right"/>
        <w:pPr>
          <w:ind w:left="1219" w:hanging="198"/>
        </w:pPr>
        <w:rPr>
          <w:rFonts w:hint="default"/>
          <w:color w:val="E61F3D" w:themeColor="accent5"/>
          <w:sz w:val="18"/>
        </w:rPr>
      </w:lvl>
    </w:lvlOverride>
    <w:lvlOverride w:ilvl="4">
      <w:startOverride w:val="1"/>
      <w:lvl w:ilvl="4">
        <w:start w:val="1"/>
        <w:numFmt w:val="decimal"/>
        <w:pStyle w:val="TabEnumL5"/>
        <w:lvlText w:val="%5."/>
        <w:lvlJc w:val="right"/>
        <w:pPr>
          <w:ind w:left="1503" w:hanging="199"/>
        </w:pPr>
        <w:rPr>
          <w:rFonts w:hint="default"/>
          <w:color w:val="E61F3D" w:themeColor="accent5"/>
        </w:rPr>
      </w:lvl>
    </w:lvlOverride>
    <w:lvlOverride w:ilvl="5">
      <w:startOverride w:val="1"/>
      <w:lvl w:ilvl="5">
        <w:start w:val="1"/>
        <w:numFmt w:val="lowerRoman"/>
        <w:pStyle w:val="TabEnumL6"/>
        <w:lvlText w:val="%6."/>
        <w:lvlJc w:val="right"/>
        <w:pPr>
          <w:ind w:left="1786" w:hanging="198"/>
        </w:pPr>
        <w:rPr>
          <w:rFonts w:hint="default"/>
          <w:color w:val="E61F3D" w:themeColor="accent5"/>
        </w:rPr>
      </w:lvl>
    </w:lvlOverride>
    <w:lvlOverride w:ilvl="6">
      <w:startOverride w:val="1"/>
      <w:lvl w:ilvl="6">
        <w:start w:val="1"/>
        <w:numFmt w:val="lowerLetter"/>
        <w:pStyle w:val="TabEnumL7"/>
        <w:lvlText w:val="%7."/>
        <w:lvlJc w:val="right"/>
        <w:pPr>
          <w:ind w:left="2070" w:hanging="199"/>
        </w:pPr>
        <w:rPr>
          <w:rFonts w:hint="default"/>
          <w:color w:val="E61F3D" w:themeColor="accent5"/>
          <w:sz w:val="16"/>
        </w:rPr>
      </w:lvl>
    </w:lvlOverride>
    <w:lvlOverride w:ilvl="7">
      <w:startOverride w:val="1"/>
      <w:lvl w:ilvl="7">
        <w:start w:val="1"/>
        <w:numFmt w:val="decimal"/>
        <w:pStyle w:val="TabEnumL8"/>
        <w:lvlText w:val="%8."/>
        <w:lvlJc w:val="right"/>
        <w:pPr>
          <w:ind w:left="2353" w:hanging="198"/>
        </w:pPr>
        <w:rPr>
          <w:rFonts w:hint="default"/>
          <w:color w:val="E61F3D" w:themeColor="accent5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2637" w:hanging="284"/>
        </w:pPr>
        <w:rPr>
          <w:rFonts w:hint="default"/>
          <w:color w:val="E61F3D" w:themeColor="accent5"/>
        </w:rPr>
      </w:lvl>
    </w:lvlOverride>
  </w:num>
  <w:num w:numId="31" w16cid:durableId="675572845">
    <w:abstractNumId w:val="22"/>
  </w:num>
  <w:num w:numId="32" w16cid:durableId="1794323542">
    <w:abstractNumId w:val="36"/>
  </w:num>
  <w:num w:numId="33" w16cid:durableId="186063411">
    <w:abstractNumId w:val="12"/>
  </w:num>
  <w:num w:numId="34" w16cid:durableId="1280382401">
    <w:abstractNumId w:val="13"/>
  </w:num>
  <w:num w:numId="35" w16cid:durableId="839850527">
    <w:abstractNumId w:val="28"/>
  </w:num>
  <w:num w:numId="36" w16cid:durableId="1612396665">
    <w:abstractNumId w:val="45"/>
  </w:num>
  <w:num w:numId="37" w16cid:durableId="859246707">
    <w:abstractNumId w:val="32"/>
  </w:num>
  <w:num w:numId="38" w16cid:durableId="852648748">
    <w:abstractNumId w:val="20"/>
  </w:num>
  <w:num w:numId="39" w16cid:durableId="392123824">
    <w:abstractNumId w:val="9"/>
  </w:num>
  <w:num w:numId="40" w16cid:durableId="1958756564">
    <w:abstractNumId w:val="7"/>
  </w:num>
  <w:num w:numId="41" w16cid:durableId="1163349114">
    <w:abstractNumId w:val="6"/>
  </w:num>
  <w:num w:numId="42" w16cid:durableId="995957518">
    <w:abstractNumId w:val="5"/>
  </w:num>
  <w:num w:numId="43" w16cid:durableId="506331859">
    <w:abstractNumId w:val="4"/>
  </w:num>
  <w:num w:numId="44" w16cid:durableId="475489389">
    <w:abstractNumId w:val="8"/>
  </w:num>
  <w:num w:numId="45" w16cid:durableId="653796667">
    <w:abstractNumId w:val="3"/>
  </w:num>
  <w:num w:numId="46" w16cid:durableId="930043140">
    <w:abstractNumId w:val="2"/>
  </w:num>
  <w:num w:numId="47" w16cid:durableId="384253653">
    <w:abstractNumId w:val="1"/>
  </w:num>
  <w:num w:numId="48" w16cid:durableId="2110347855">
    <w:abstractNumId w:val="0"/>
  </w:num>
  <w:num w:numId="49" w16cid:durableId="1897888563">
    <w:abstractNumId w:val="18"/>
  </w:num>
  <w:num w:numId="50" w16cid:durableId="18165571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linkStyles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C2A"/>
    <w:rsid w:val="000004EF"/>
    <w:rsid w:val="00003355"/>
    <w:rsid w:val="00005FB2"/>
    <w:rsid w:val="0000664F"/>
    <w:rsid w:val="00007657"/>
    <w:rsid w:val="00010399"/>
    <w:rsid w:val="00010904"/>
    <w:rsid w:val="000160C5"/>
    <w:rsid w:val="000175D1"/>
    <w:rsid w:val="00020992"/>
    <w:rsid w:val="0002127E"/>
    <w:rsid w:val="00022CAE"/>
    <w:rsid w:val="00023951"/>
    <w:rsid w:val="000251F2"/>
    <w:rsid w:val="000272E5"/>
    <w:rsid w:val="000301B7"/>
    <w:rsid w:val="00031584"/>
    <w:rsid w:val="00034B25"/>
    <w:rsid w:val="00036F61"/>
    <w:rsid w:val="0004570D"/>
    <w:rsid w:val="00045D25"/>
    <w:rsid w:val="00046BF1"/>
    <w:rsid w:val="0004789E"/>
    <w:rsid w:val="00047E4B"/>
    <w:rsid w:val="00052111"/>
    <w:rsid w:val="000535CC"/>
    <w:rsid w:val="000544DA"/>
    <w:rsid w:val="00054A91"/>
    <w:rsid w:val="00060AFE"/>
    <w:rsid w:val="000628B8"/>
    <w:rsid w:val="00063897"/>
    <w:rsid w:val="0006544F"/>
    <w:rsid w:val="00072E1D"/>
    <w:rsid w:val="00074889"/>
    <w:rsid w:val="00076C7E"/>
    <w:rsid w:val="000771A5"/>
    <w:rsid w:val="0007775C"/>
    <w:rsid w:val="000778C8"/>
    <w:rsid w:val="00077C89"/>
    <w:rsid w:val="000800D4"/>
    <w:rsid w:val="00085C32"/>
    <w:rsid w:val="00090A0B"/>
    <w:rsid w:val="00092837"/>
    <w:rsid w:val="000949FE"/>
    <w:rsid w:val="000963A1"/>
    <w:rsid w:val="000A3BA1"/>
    <w:rsid w:val="000A621F"/>
    <w:rsid w:val="000B1F90"/>
    <w:rsid w:val="000B7E3D"/>
    <w:rsid w:val="000C19A2"/>
    <w:rsid w:val="000C4039"/>
    <w:rsid w:val="000D140A"/>
    <w:rsid w:val="000D1417"/>
    <w:rsid w:val="000D24F6"/>
    <w:rsid w:val="000D4968"/>
    <w:rsid w:val="000D4D87"/>
    <w:rsid w:val="000D7489"/>
    <w:rsid w:val="000E20EC"/>
    <w:rsid w:val="000F0C72"/>
    <w:rsid w:val="000F0D83"/>
    <w:rsid w:val="000F336E"/>
    <w:rsid w:val="000F4AD5"/>
    <w:rsid w:val="000F4FF4"/>
    <w:rsid w:val="000F5FB6"/>
    <w:rsid w:val="000F7D05"/>
    <w:rsid w:val="001018E2"/>
    <w:rsid w:val="001020C4"/>
    <w:rsid w:val="00103E21"/>
    <w:rsid w:val="00105DD8"/>
    <w:rsid w:val="001121AC"/>
    <w:rsid w:val="00115B7B"/>
    <w:rsid w:val="00120B41"/>
    <w:rsid w:val="00121284"/>
    <w:rsid w:val="0012386D"/>
    <w:rsid w:val="00131E38"/>
    <w:rsid w:val="00134CB2"/>
    <w:rsid w:val="001368A4"/>
    <w:rsid w:val="00137C71"/>
    <w:rsid w:val="0014719F"/>
    <w:rsid w:val="00147B80"/>
    <w:rsid w:val="0015504F"/>
    <w:rsid w:val="00157746"/>
    <w:rsid w:val="00157E84"/>
    <w:rsid w:val="00160B7A"/>
    <w:rsid w:val="00161FAC"/>
    <w:rsid w:val="00162891"/>
    <w:rsid w:val="00164282"/>
    <w:rsid w:val="00167444"/>
    <w:rsid w:val="0017009D"/>
    <w:rsid w:val="00170D4A"/>
    <w:rsid w:val="001736EE"/>
    <w:rsid w:val="00174F08"/>
    <w:rsid w:val="00176124"/>
    <w:rsid w:val="00185A80"/>
    <w:rsid w:val="00185CEB"/>
    <w:rsid w:val="001903F3"/>
    <w:rsid w:val="00190678"/>
    <w:rsid w:val="00190C38"/>
    <w:rsid w:val="001925EF"/>
    <w:rsid w:val="001926E0"/>
    <w:rsid w:val="00193CE0"/>
    <w:rsid w:val="00197B46"/>
    <w:rsid w:val="001A333E"/>
    <w:rsid w:val="001A417D"/>
    <w:rsid w:val="001A55CD"/>
    <w:rsid w:val="001A6049"/>
    <w:rsid w:val="001A60FA"/>
    <w:rsid w:val="001A7201"/>
    <w:rsid w:val="001B01E7"/>
    <w:rsid w:val="001B0502"/>
    <w:rsid w:val="001B6466"/>
    <w:rsid w:val="001B7EA5"/>
    <w:rsid w:val="001C4278"/>
    <w:rsid w:val="001C540D"/>
    <w:rsid w:val="001C656F"/>
    <w:rsid w:val="001C7574"/>
    <w:rsid w:val="001D3A93"/>
    <w:rsid w:val="001D7508"/>
    <w:rsid w:val="001E3880"/>
    <w:rsid w:val="001E38DC"/>
    <w:rsid w:val="001E555B"/>
    <w:rsid w:val="001E5FD4"/>
    <w:rsid w:val="001E6FBD"/>
    <w:rsid w:val="001E7357"/>
    <w:rsid w:val="001F00FC"/>
    <w:rsid w:val="001F5C88"/>
    <w:rsid w:val="001F6BFD"/>
    <w:rsid w:val="0020382C"/>
    <w:rsid w:val="00206247"/>
    <w:rsid w:val="00211634"/>
    <w:rsid w:val="00212B6B"/>
    <w:rsid w:val="00213F7B"/>
    <w:rsid w:val="0021437E"/>
    <w:rsid w:val="00216DF7"/>
    <w:rsid w:val="00221EB0"/>
    <w:rsid w:val="00221FA5"/>
    <w:rsid w:val="002220D6"/>
    <w:rsid w:val="002226BB"/>
    <w:rsid w:val="00222D88"/>
    <w:rsid w:val="0022691C"/>
    <w:rsid w:val="0023064C"/>
    <w:rsid w:val="00230C87"/>
    <w:rsid w:val="00232138"/>
    <w:rsid w:val="0023397C"/>
    <w:rsid w:val="002366BF"/>
    <w:rsid w:val="00240933"/>
    <w:rsid w:val="00241BD3"/>
    <w:rsid w:val="002427AA"/>
    <w:rsid w:val="00242D70"/>
    <w:rsid w:val="002450BA"/>
    <w:rsid w:val="00245E71"/>
    <w:rsid w:val="0024634B"/>
    <w:rsid w:val="00251893"/>
    <w:rsid w:val="00253847"/>
    <w:rsid w:val="00254C9F"/>
    <w:rsid w:val="0025558B"/>
    <w:rsid w:val="002579A8"/>
    <w:rsid w:val="00257A50"/>
    <w:rsid w:val="0026288E"/>
    <w:rsid w:val="00263505"/>
    <w:rsid w:val="00263640"/>
    <w:rsid w:val="00263BB7"/>
    <w:rsid w:val="002654AA"/>
    <w:rsid w:val="00265EB3"/>
    <w:rsid w:val="00266B28"/>
    <w:rsid w:val="00270A51"/>
    <w:rsid w:val="00270E84"/>
    <w:rsid w:val="0027174C"/>
    <w:rsid w:val="00276976"/>
    <w:rsid w:val="00276C34"/>
    <w:rsid w:val="00277371"/>
    <w:rsid w:val="0027779B"/>
    <w:rsid w:val="00280C2A"/>
    <w:rsid w:val="002837DE"/>
    <w:rsid w:val="00287850"/>
    <w:rsid w:val="00287BFB"/>
    <w:rsid w:val="002908DA"/>
    <w:rsid w:val="00293763"/>
    <w:rsid w:val="00294761"/>
    <w:rsid w:val="00297D38"/>
    <w:rsid w:val="002A0156"/>
    <w:rsid w:val="002A0EA0"/>
    <w:rsid w:val="002A3B7C"/>
    <w:rsid w:val="002A552D"/>
    <w:rsid w:val="002A6477"/>
    <w:rsid w:val="002A7482"/>
    <w:rsid w:val="002B0571"/>
    <w:rsid w:val="002B2457"/>
    <w:rsid w:val="002B2D14"/>
    <w:rsid w:val="002B4A94"/>
    <w:rsid w:val="002C02BF"/>
    <w:rsid w:val="002C21D6"/>
    <w:rsid w:val="002C27D0"/>
    <w:rsid w:val="002C30E7"/>
    <w:rsid w:val="002C31B1"/>
    <w:rsid w:val="002C4B73"/>
    <w:rsid w:val="002C5AA1"/>
    <w:rsid w:val="002D64CA"/>
    <w:rsid w:val="002D79E3"/>
    <w:rsid w:val="002E03E1"/>
    <w:rsid w:val="002E0D26"/>
    <w:rsid w:val="002E1526"/>
    <w:rsid w:val="002E1BC7"/>
    <w:rsid w:val="002E2A12"/>
    <w:rsid w:val="002E544C"/>
    <w:rsid w:val="002E58F0"/>
    <w:rsid w:val="002E79D6"/>
    <w:rsid w:val="002F0A66"/>
    <w:rsid w:val="002F13CE"/>
    <w:rsid w:val="002F14F3"/>
    <w:rsid w:val="002F3A6C"/>
    <w:rsid w:val="002F6501"/>
    <w:rsid w:val="002F79AD"/>
    <w:rsid w:val="00304291"/>
    <w:rsid w:val="00304879"/>
    <w:rsid w:val="0030499C"/>
    <w:rsid w:val="00304A74"/>
    <w:rsid w:val="00306A61"/>
    <w:rsid w:val="00307BAC"/>
    <w:rsid w:val="003124B2"/>
    <w:rsid w:val="00313FDB"/>
    <w:rsid w:val="00314D9D"/>
    <w:rsid w:val="003166D5"/>
    <w:rsid w:val="0031738F"/>
    <w:rsid w:val="0031762C"/>
    <w:rsid w:val="00321942"/>
    <w:rsid w:val="0032290A"/>
    <w:rsid w:val="00322BCB"/>
    <w:rsid w:val="00326CE4"/>
    <w:rsid w:val="00330A88"/>
    <w:rsid w:val="00331F38"/>
    <w:rsid w:val="00332FAC"/>
    <w:rsid w:val="00335215"/>
    <w:rsid w:val="00337B61"/>
    <w:rsid w:val="00341D09"/>
    <w:rsid w:val="00341DFD"/>
    <w:rsid w:val="00343758"/>
    <w:rsid w:val="00343DF0"/>
    <w:rsid w:val="003454E5"/>
    <w:rsid w:val="00347D45"/>
    <w:rsid w:val="00350689"/>
    <w:rsid w:val="003521A2"/>
    <w:rsid w:val="003559F9"/>
    <w:rsid w:val="00357E1F"/>
    <w:rsid w:val="00361517"/>
    <w:rsid w:val="00366CD1"/>
    <w:rsid w:val="00367770"/>
    <w:rsid w:val="00371166"/>
    <w:rsid w:val="003732D8"/>
    <w:rsid w:val="00374B42"/>
    <w:rsid w:val="00377896"/>
    <w:rsid w:val="00381B8C"/>
    <w:rsid w:val="00387E08"/>
    <w:rsid w:val="003951CB"/>
    <w:rsid w:val="003960FD"/>
    <w:rsid w:val="00396304"/>
    <w:rsid w:val="003A2E37"/>
    <w:rsid w:val="003A544E"/>
    <w:rsid w:val="003B2DE2"/>
    <w:rsid w:val="003B3378"/>
    <w:rsid w:val="003B549F"/>
    <w:rsid w:val="003B5DA4"/>
    <w:rsid w:val="003B6FC7"/>
    <w:rsid w:val="003C1F83"/>
    <w:rsid w:val="003C3837"/>
    <w:rsid w:val="003D0249"/>
    <w:rsid w:val="003E0A12"/>
    <w:rsid w:val="003E1273"/>
    <w:rsid w:val="003E2BB2"/>
    <w:rsid w:val="003E3164"/>
    <w:rsid w:val="003E7548"/>
    <w:rsid w:val="003E7EB8"/>
    <w:rsid w:val="00400925"/>
    <w:rsid w:val="00404599"/>
    <w:rsid w:val="004075E6"/>
    <w:rsid w:val="004120E6"/>
    <w:rsid w:val="004131CF"/>
    <w:rsid w:val="004145B2"/>
    <w:rsid w:val="00415D04"/>
    <w:rsid w:val="0041759C"/>
    <w:rsid w:val="00417712"/>
    <w:rsid w:val="00421D5E"/>
    <w:rsid w:val="00426CD5"/>
    <w:rsid w:val="00426E33"/>
    <w:rsid w:val="00427EA1"/>
    <w:rsid w:val="00430AE1"/>
    <w:rsid w:val="00440AA0"/>
    <w:rsid w:val="00441E0F"/>
    <w:rsid w:val="00441E1A"/>
    <w:rsid w:val="004455D2"/>
    <w:rsid w:val="0044589B"/>
    <w:rsid w:val="00447F7A"/>
    <w:rsid w:val="004539B8"/>
    <w:rsid w:val="00454BCE"/>
    <w:rsid w:val="00457D63"/>
    <w:rsid w:val="00462271"/>
    <w:rsid w:val="004665DF"/>
    <w:rsid w:val="004707AD"/>
    <w:rsid w:val="00470C1F"/>
    <w:rsid w:val="00475156"/>
    <w:rsid w:val="004768DA"/>
    <w:rsid w:val="0047692E"/>
    <w:rsid w:val="004774C7"/>
    <w:rsid w:val="00477EB8"/>
    <w:rsid w:val="00480157"/>
    <w:rsid w:val="00481D23"/>
    <w:rsid w:val="004939DC"/>
    <w:rsid w:val="00493F9F"/>
    <w:rsid w:val="004A241A"/>
    <w:rsid w:val="004A2D17"/>
    <w:rsid w:val="004A2D5C"/>
    <w:rsid w:val="004A41A8"/>
    <w:rsid w:val="004A4F4C"/>
    <w:rsid w:val="004A5B71"/>
    <w:rsid w:val="004A5EE7"/>
    <w:rsid w:val="004A73D5"/>
    <w:rsid w:val="004B0494"/>
    <w:rsid w:val="004B4AE7"/>
    <w:rsid w:val="004B51C0"/>
    <w:rsid w:val="004C302B"/>
    <w:rsid w:val="004C4829"/>
    <w:rsid w:val="004C48F6"/>
    <w:rsid w:val="004D0F9A"/>
    <w:rsid w:val="004D12F1"/>
    <w:rsid w:val="004D6A91"/>
    <w:rsid w:val="004D7F8C"/>
    <w:rsid w:val="004E071F"/>
    <w:rsid w:val="004E0E6A"/>
    <w:rsid w:val="004E244E"/>
    <w:rsid w:val="004E2868"/>
    <w:rsid w:val="004E2B95"/>
    <w:rsid w:val="004E3728"/>
    <w:rsid w:val="004E41F2"/>
    <w:rsid w:val="004E4D9E"/>
    <w:rsid w:val="004E7338"/>
    <w:rsid w:val="004E7FD6"/>
    <w:rsid w:val="004F36DD"/>
    <w:rsid w:val="004F4304"/>
    <w:rsid w:val="004F6956"/>
    <w:rsid w:val="00501EA5"/>
    <w:rsid w:val="00505547"/>
    <w:rsid w:val="0050670C"/>
    <w:rsid w:val="00510338"/>
    <w:rsid w:val="00511DE7"/>
    <w:rsid w:val="00511E92"/>
    <w:rsid w:val="00513242"/>
    <w:rsid w:val="005136DE"/>
    <w:rsid w:val="0051544A"/>
    <w:rsid w:val="00517D6B"/>
    <w:rsid w:val="00520226"/>
    <w:rsid w:val="005245EF"/>
    <w:rsid w:val="00530756"/>
    <w:rsid w:val="00533F36"/>
    <w:rsid w:val="00534471"/>
    <w:rsid w:val="005346DA"/>
    <w:rsid w:val="005364D5"/>
    <w:rsid w:val="00537F6B"/>
    <w:rsid w:val="00540290"/>
    <w:rsid w:val="00543159"/>
    <w:rsid w:val="005511D8"/>
    <w:rsid w:val="0055168F"/>
    <w:rsid w:val="005528BA"/>
    <w:rsid w:val="005545F6"/>
    <w:rsid w:val="0056012C"/>
    <w:rsid w:val="005616BA"/>
    <w:rsid w:val="00562E42"/>
    <w:rsid w:val="0056418D"/>
    <w:rsid w:val="005645E6"/>
    <w:rsid w:val="00564834"/>
    <w:rsid w:val="00566619"/>
    <w:rsid w:val="00567430"/>
    <w:rsid w:val="0057207A"/>
    <w:rsid w:val="00576EC0"/>
    <w:rsid w:val="00577A07"/>
    <w:rsid w:val="00582057"/>
    <w:rsid w:val="005846EE"/>
    <w:rsid w:val="00584845"/>
    <w:rsid w:val="00586511"/>
    <w:rsid w:val="00590F4A"/>
    <w:rsid w:val="00591075"/>
    <w:rsid w:val="00591246"/>
    <w:rsid w:val="005928A3"/>
    <w:rsid w:val="005951FC"/>
    <w:rsid w:val="00595DBD"/>
    <w:rsid w:val="0059743F"/>
    <w:rsid w:val="005A3866"/>
    <w:rsid w:val="005A3913"/>
    <w:rsid w:val="005A3FBA"/>
    <w:rsid w:val="005A49A0"/>
    <w:rsid w:val="005A526D"/>
    <w:rsid w:val="005A54CB"/>
    <w:rsid w:val="005A67F9"/>
    <w:rsid w:val="005B02BA"/>
    <w:rsid w:val="005B0D3C"/>
    <w:rsid w:val="005B119E"/>
    <w:rsid w:val="005B1575"/>
    <w:rsid w:val="005B172D"/>
    <w:rsid w:val="005B3717"/>
    <w:rsid w:val="005B5FC6"/>
    <w:rsid w:val="005B70E0"/>
    <w:rsid w:val="005C37D1"/>
    <w:rsid w:val="005C40DD"/>
    <w:rsid w:val="005C4616"/>
    <w:rsid w:val="005C6620"/>
    <w:rsid w:val="005C6E78"/>
    <w:rsid w:val="005D2290"/>
    <w:rsid w:val="005D37DA"/>
    <w:rsid w:val="005D43E4"/>
    <w:rsid w:val="005E2BC9"/>
    <w:rsid w:val="005E426E"/>
    <w:rsid w:val="005E79F5"/>
    <w:rsid w:val="005F082F"/>
    <w:rsid w:val="005F1608"/>
    <w:rsid w:val="005F3AD1"/>
    <w:rsid w:val="005F5193"/>
    <w:rsid w:val="005F5E2D"/>
    <w:rsid w:val="006028D5"/>
    <w:rsid w:val="0060355C"/>
    <w:rsid w:val="00604C75"/>
    <w:rsid w:val="00606E67"/>
    <w:rsid w:val="00610A09"/>
    <w:rsid w:val="00610AC5"/>
    <w:rsid w:val="00610C4F"/>
    <w:rsid w:val="0061112A"/>
    <w:rsid w:val="0061139A"/>
    <w:rsid w:val="00611C2C"/>
    <w:rsid w:val="00614147"/>
    <w:rsid w:val="006145AF"/>
    <w:rsid w:val="006147FF"/>
    <w:rsid w:val="00616166"/>
    <w:rsid w:val="00616644"/>
    <w:rsid w:val="006216A5"/>
    <w:rsid w:val="0062234E"/>
    <w:rsid w:val="0062725A"/>
    <w:rsid w:val="006274DD"/>
    <w:rsid w:val="006313DE"/>
    <w:rsid w:val="00631B70"/>
    <w:rsid w:val="006324EF"/>
    <w:rsid w:val="00632C01"/>
    <w:rsid w:val="00633569"/>
    <w:rsid w:val="00633AC6"/>
    <w:rsid w:val="00634751"/>
    <w:rsid w:val="006356E5"/>
    <w:rsid w:val="0064090C"/>
    <w:rsid w:val="00644AE2"/>
    <w:rsid w:val="006465A8"/>
    <w:rsid w:val="00646BAD"/>
    <w:rsid w:val="006479E3"/>
    <w:rsid w:val="0065069D"/>
    <w:rsid w:val="00650ACA"/>
    <w:rsid w:val="00650E55"/>
    <w:rsid w:val="006517E1"/>
    <w:rsid w:val="00651A91"/>
    <w:rsid w:val="006536D5"/>
    <w:rsid w:val="00653F91"/>
    <w:rsid w:val="00654645"/>
    <w:rsid w:val="006570E2"/>
    <w:rsid w:val="0066356F"/>
    <w:rsid w:val="006740A9"/>
    <w:rsid w:val="00674889"/>
    <w:rsid w:val="00680209"/>
    <w:rsid w:val="0068141A"/>
    <w:rsid w:val="006833B4"/>
    <w:rsid w:val="00683B3E"/>
    <w:rsid w:val="00684298"/>
    <w:rsid w:val="006849DF"/>
    <w:rsid w:val="00687635"/>
    <w:rsid w:val="00687E2B"/>
    <w:rsid w:val="00687E67"/>
    <w:rsid w:val="0069226F"/>
    <w:rsid w:val="00693C40"/>
    <w:rsid w:val="00694EDA"/>
    <w:rsid w:val="006979D9"/>
    <w:rsid w:val="00697BA9"/>
    <w:rsid w:val="006A1FC5"/>
    <w:rsid w:val="006A2081"/>
    <w:rsid w:val="006A2E28"/>
    <w:rsid w:val="006A7508"/>
    <w:rsid w:val="006B0468"/>
    <w:rsid w:val="006B0FE2"/>
    <w:rsid w:val="006B1A4D"/>
    <w:rsid w:val="006B1D86"/>
    <w:rsid w:val="006B3014"/>
    <w:rsid w:val="006B4E2C"/>
    <w:rsid w:val="006C3298"/>
    <w:rsid w:val="006C4A1D"/>
    <w:rsid w:val="006C5779"/>
    <w:rsid w:val="006C580F"/>
    <w:rsid w:val="006C5993"/>
    <w:rsid w:val="006C5C8B"/>
    <w:rsid w:val="006C61D7"/>
    <w:rsid w:val="006C691C"/>
    <w:rsid w:val="006D04E4"/>
    <w:rsid w:val="006D1696"/>
    <w:rsid w:val="006D34D8"/>
    <w:rsid w:val="006D7BC6"/>
    <w:rsid w:val="006E0E2D"/>
    <w:rsid w:val="006E1047"/>
    <w:rsid w:val="006E1697"/>
    <w:rsid w:val="006E26C9"/>
    <w:rsid w:val="006E62CF"/>
    <w:rsid w:val="006E68CF"/>
    <w:rsid w:val="006F2766"/>
    <w:rsid w:val="006F2BA9"/>
    <w:rsid w:val="006F533C"/>
    <w:rsid w:val="006F57FF"/>
    <w:rsid w:val="006F583D"/>
    <w:rsid w:val="006F78B8"/>
    <w:rsid w:val="0070115E"/>
    <w:rsid w:val="007016E3"/>
    <w:rsid w:val="00702A07"/>
    <w:rsid w:val="007031AB"/>
    <w:rsid w:val="007059FA"/>
    <w:rsid w:val="00706CCA"/>
    <w:rsid w:val="00712CC3"/>
    <w:rsid w:val="00714C57"/>
    <w:rsid w:val="0071619B"/>
    <w:rsid w:val="007250EA"/>
    <w:rsid w:val="00726C55"/>
    <w:rsid w:val="00726EB5"/>
    <w:rsid w:val="00731482"/>
    <w:rsid w:val="00733A7F"/>
    <w:rsid w:val="00735196"/>
    <w:rsid w:val="00736F3B"/>
    <w:rsid w:val="00742B43"/>
    <w:rsid w:val="00744567"/>
    <w:rsid w:val="007458F1"/>
    <w:rsid w:val="00752233"/>
    <w:rsid w:val="00753CCC"/>
    <w:rsid w:val="00761D64"/>
    <w:rsid w:val="00763CD3"/>
    <w:rsid w:val="00763E1A"/>
    <w:rsid w:val="0076530D"/>
    <w:rsid w:val="007658C7"/>
    <w:rsid w:val="00766D6A"/>
    <w:rsid w:val="007671C2"/>
    <w:rsid w:val="00770D2F"/>
    <w:rsid w:val="007748A5"/>
    <w:rsid w:val="007754F2"/>
    <w:rsid w:val="00776B9E"/>
    <w:rsid w:val="007804E9"/>
    <w:rsid w:val="00781D19"/>
    <w:rsid w:val="0078339B"/>
    <w:rsid w:val="007840D9"/>
    <w:rsid w:val="0078413D"/>
    <w:rsid w:val="0079128A"/>
    <w:rsid w:val="00791D01"/>
    <w:rsid w:val="00792962"/>
    <w:rsid w:val="007929FC"/>
    <w:rsid w:val="007946AE"/>
    <w:rsid w:val="00795AB2"/>
    <w:rsid w:val="007979F4"/>
    <w:rsid w:val="007A5EF7"/>
    <w:rsid w:val="007A6014"/>
    <w:rsid w:val="007A609F"/>
    <w:rsid w:val="007A6566"/>
    <w:rsid w:val="007A7FE3"/>
    <w:rsid w:val="007B02C3"/>
    <w:rsid w:val="007B045F"/>
    <w:rsid w:val="007B4AD6"/>
    <w:rsid w:val="007B51B6"/>
    <w:rsid w:val="007C2332"/>
    <w:rsid w:val="007C23ED"/>
    <w:rsid w:val="007C6659"/>
    <w:rsid w:val="007D316A"/>
    <w:rsid w:val="007D3796"/>
    <w:rsid w:val="007D3BD6"/>
    <w:rsid w:val="007D3D83"/>
    <w:rsid w:val="007D4679"/>
    <w:rsid w:val="007E1921"/>
    <w:rsid w:val="007E32CF"/>
    <w:rsid w:val="007E685A"/>
    <w:rsid w:val="007F3147"/>
    <w:rsid w:val="007F3E7D"/>
    <w:rsid w:val="00800063"/>
    <w:rsid w:val="00800EF7"/>
    <w:rsid w:val="008069E0"/>
    <w:rsid w:val="008116A7"/>
    <w:rsid w:val="00821394"/>
    <w:rsid w:val="00824D2E"/>
    <w:rsid w:val="008250D7"/>
    <w:rsid w:val="00826B59"/>
    <w:rsid w:val="00830410"/>
    <w:rsid w:val="00832B34"/>
    <w:rsid w:val="00833182"/>
    <w:rsid w:val="00840412"/>
    <w:rsid w:val="00840514"/>
    <w:rsid w:val="0084174B"/>
    <w:rsid w:val="00846631"/>
    <w:rsid w:val="00854A7F"/>
    <w:rsid w:val="00855827"/>
    <w:rsid w:val="00860647"/>
    <w:rsid w:val="0086069E"/>
    <w:rsid w:val="00861469"/>
    <w:rsid w:val="00863DD4"/>
    <w:rsid w:val="008641B9"/>
    <w:rsid w:val="008670E8"/>
    <w:rsid w:val="00870ACE"/>
    <w:rsid w:val="00873781"/>
    <w:rsid w:val="00873D64"/>
    <w:rsid w:val="00883A56"/>
    <w:rsid w:val="00884B41"/>
    <w:rsid w:val="008866D0"/>
    <w:rsid w:val="00886B1E"/>
    <w:rsid w:val="00886BCC"/>
    <w:rsid w:val="0088753F"/>
    <w:rsid w:val="00895888"/>
    <w:rsid w:val="008A1788"/>
    <w:rsid w:val="008A287A"/>
    <w:rsid w:val="008A57A8"/>
    <w:rsid w:val="008A5919"/>
    <w:rsid w:val="008A69D4"/>
    <w:rsid w:val="008A751B"/>
    <w:rsid w:val="008A7B49"/>
    <w:rsid w:val="008B071B"/>
    <w:rsid w:val="008B4517"/>
    <w:rsid w:val="008B4D49"/>
    <w:rsid w:val="008B7509"/>
    <w:rsid w:val="008C1411"/>
    <w:rsid w:val="008C16E6"/>
    <w:rsid w:val="008C221A"/>
    <w:rsid w:val="008C3C88"/>
    <w:rsid w:val="008C55AC"/>
    <w:rsid w:val="008C73D9"/>
    <w:rsid w:val="008C7999"/>
    <w:rsid w:val="008D2C8B"/>
    <w:rsid w:val="008D350C"/>
    <w:rsid w:val="008D38C4"/>
    <w:rsid w:val="008D4E8A"/>
    <w:rsid w:val="008E46E8"/>
    <w:rsid w:val="008E559C"/>
    <w:rsid w:val="008F20BF"/>
    <w:rsid w:val="008F256B"/>
    <w:rsid w:val="008F34C3"/>
    <w:rsid w:val="008F3E61"/>
    <w:rsid w:val="008F43CC"/>
    <w:rsid w:val="008F469E"/>
    <w:rsid w:val="008F5706"/>
    <w:rsid w:val="008F6831"/>
    <w:rsid w:val="00900C3E"/>
    <w:rsid w:val="00900DC3"/>
    <w:rsid w:val="009010E1"/>
    <w:rsid w:val="00901989"/>
    <w:rsid w:val="00902A0C"/>
    <w:rsid w:val="00907C2E"/>
    <w:rsid w:val="00916360"/>
    <w:rsid w:val="00923C47"/>
    <w:rsid w:val="00932E7B"/>
    <w:rsid w:val="009363C2"/>
    <w:rsid w:val="009403CF"/>
    <w:rsid w:val="00940D3D"/>
    <w:rsid w:val="00942016"/>
    <w:rsid w:val="009426E3"/>
    <w:rsid w:val="00943AFF"/>
    <w:rsid w:val="00946134"/>
    <w:rsid w:val="00947CA1"/>
    <w:rsid w:val="00950D4B"/>
    <w:rsid w:val="00950FC1"/>
    <w:rsid w:val="009511C1"/>
    <w:rsid w:val="00951ACA"/>
    <w:rsid w:val="0095549A"/>
    <w:rsid w:val="00956847"/>
    <w:rsid w:val="00964C54"/>
    <w:rsid w:val="00965F3E"/>
    <w:rsid w:val="00967897"/>
    <w:rsid w:val="00971B2F"/>
    <w:rsid w:val="00973846"/>
    <w:rsid w:val="00974853"/>
    <w:rsid w:val="009749F6"/>
    <w:rsid w:val="00975E32"/>
    <w:rsid w:val="0097671C"/>
    <w:rsid w:val="00977B2B"/>
    <w:rsid w:val="00980476"/>
    <w:rsid w:val="00980C99"/>
    <w:rsid w:val="0098275F"/>
    <w:rsid w:val="00995E83"/>
    <w:rsid w:val="009973A2"/>
    <w:rsid w:val="009A330B"/>
    <w:rsid w:val="009A50DE"/>
    <w:rsid w:val="009A5876"/>
    <w:rsid w:val="009A69A7"/>
    <w:rsid w:val="009B1A50"/>
    <w:rsid w:val="009B1F02"/>
    <w:rsid w:val="009B37D0"/>
    <w:rsid w:val="009B5B2D"/>
    <w:rsid w:val="009B5BF0"/>
    <w:rsid w:val="009B64AD"/>
    <w:rsid w:val="009B6E96"/>
    <w:rsid w:val="009B71EF"/>
    <w:rsid w:val="009C05AF"/>
    <w:rsid w:val="009C5310"/>
    <w:rsid w:val="009C66B8"/>
    <w:rsid w:val="009C7A98"/>
    <w:rsid w:val="009D0BFA"/>
    <w:rsid w:val="009D26FA"/>
    <w:rsid w:val="009E1A41"/>
    <w:rsid w:val="009F0206"/>
    <w:rsid w:val="009F023F"/>
    <w:rsid w:val="009F0FB8"/>
    <w:rsid w:val="009F2637"/>
    <w:rsid w:val="009F3F77"/>
    <w:rsid w:val="00A00B6E"/>
    <w:rsid w:val="00A011FD"/>
    <w:rsid w:val="00A01780"/>
    <w:rsid w:val="00A021EB"/>
    <w:rsid w:val="00A1100E"/>
    <w:rsid w:val="00A14C1A"/>
    <w:rsid w:val="00A15309"/>
    <w:rsid w:val="00A24EA5"/>
    <w:rsid w:val="00A26D38"/>
    <w:rsid w:val="00A26F9D"/>
    <w:rsid w:val="00A32EDF"/>
    <w:rsid w:val="00A354A6"/>
    <w:rsid w:val="00A414DD"/>
    <w:rsid w:val="00A41BC3"/>
    <w:rsid w:val="00A41DCC"/>
    <w:rsid w:val="00A41F61"/>
    <w:rsid w:val="00A44588"/>
    <w:rsid w:val="00A46CA1"/>
    <w:rsid w:val="00A47A23"/>
    <w:rsid w:val="00A5007F"/>
    <w:rsid w:val="00A51A18"/>
    <w:rsid w:val="00A54A19"/>
    <w:rsid w:val="00A54E78"/>
    <w:rsid w:val="00A55A38"/>
    <w:rsid w:val="00A60523"/>
    <w:rsid w:val="00A63D13"/>
    <w:rsid w:val="00A659DC"/>
    <w:rsid w:val="00A679FC"/>
    <w:rsid w:val="00A70524"/>
    <w:rsid w:val="00A734E2"/>
    <w:rsid w:val="00A75C44"/>
    <w:rsid w:val="00A75F7E"/>
    <w:rsid w:val="00A77BDB"/>
    <w:rsid w:val="00A82511"/>
    <w:rsid w:val="00A83863"/>
    <w:rsid w:val="00A838F3"/>
    <w:rsid w:val="00A85309"/>
    <w:rsid w:val="00A859B5"/>
    <w:rsid w:val="00A919DB"/>
    <w:rsid w:val="00A91C24"/>
    <w:rsid w:val="00A91EF7"/>
    <w:rsid w:val="00A9379A"/>
    <w:rsid w:val="00A93B36"/>
    <w:rsid w:val="00A952F8"/>
    <w:rsid w:val="00A95C5A"/>
    <w:rsid w:val="00A96589"/>
    <w:rsid w:val="00AA1303"/>
    <w:rsid w:val="00AA13F1"/>
    <w:rsid w:val="00AA394F"/>
    <w:rsid w:val="00AA43ED"/>
    <w:rsid w:val="00AA598D"/>
    <w:rsid w:val="00AB09F8"/>
    <w:rsid w:val="00AB5475"/>
    <w:rsid w:val="00AB6377"/>
    <w:rsid w:val="00AB71B2"/>
    <w:rsid w:val="00AC45F6"/>
    <w:rsid w:val="00AC7D8E"/>
    <w:rsid w:val="00AD1C0F"/>
    <w:rsid w:val="00AD269A"/>
    <w:rsid w:val="00AD4104"/>
    <w:rsid w:val="00AE0A7D"/>
    <w:rsid w:val="00AE2113"/>
    <w:rsid w:val="00AE4B2E"/>
    <w:rsid w:val="00AF0367"/>
    <w:rsid w:val="00AF4E00"/>
    <w:rsid w:val="00AF6B3D"/>
    <w:rsid w:val="00B009B1"/>
    <w:rsid w:val="00B00CCA"/>
    <w:rsid w:val="00B01812"/>
    <w:rsid w:val="00B02D80"/>
    <w:rsid w:val="00B0565A"/>
    <w:rsid w:val="00B10955"/>
    <w:rsid w:val="00B13FA4"/>
    <w:rsid w:val="00B150F0"/>
    <w:rsid w:val="00B17402"/>
    <w:rsid w:val="00B174FE"/>
    <w:rsid w:val="00B20160"/>
    <w:rsid w:val="00B2361D"/>
    <w:rsid w:val="00B23A43"/>
    <w:rsid w:val="00B248D1"/>
    <w:rsid w:val="00B24953"/>
    <w:rsid w:val="00B26EB4"/>
    <w:rsid w:val="00B3084B"/>
    <w:rsid w:val="00B3145F"/>
    <w:rsid w:val="00B34F2D"/>
    <w:rsid w:val="00B362B7"/>
    <w:rsid w:val="00B36710"/>
    <w:rsid w:val="00B373E3"/>
    <w:rsid w:val="00B37B26"/>
    <w:rsid w:val="00B414EA"/>
    <w:rsid w:val="00B436A2"/>
    <w:rsid w:val="00B4376E"/>
    <w:rsid w:val="00B4615B"/>
    <w:rsid w:val="00B51311"/>
    <w:rsid w:val="00B51849"/>
    <w:rsid w:val="00B54CCF"/>
    <w:rsid w:val="00B56CB9"/>
    <w:rsid w:val="00B57012"/>
    <w:rsid w:val="00B6464B"/>
    <w:rsid w:val="00B64994"/>
    <w:rsid w:val="00B6510C"/>
    <w:rsid w:val="00B67D82"/>
    <w:rsid w:val="00B722D3"/>
    <w:rsid w:val="00B741F3"/>
    <w:rsid w:val="00B77CB9"/>
    <w:rsid w:val="00B82265"/>
    <w:rsid w:val="00B8228E"/>
    <w:rsid w:val="00B83BFC"/>
    <w:rsid w:val="00B84434"/>
    <w:rsid w:val="00B878A8"/>
    <w:rsid w:val="00B90658"/>
    <w:rsid w:val="00B93B77"/>
    <w:rsid w:val="00B95651"/>
    <w:rsid w:val="00B96C5F"/>
    <w:rsid w:val="00BA2680"/>
    <w:rsid w:val="00BA5023"/>
    <w:rsid w:val="00BA5263"/>
    <w:rsid w:val="00BB1141"/>
    <w:rsid w:val="00BB1B37"/>
    <w:rsid w:val="00BB3217"/>
    <w:rsid w:val="00BB3550"/>
    <w:rsid w:val="00BB7E37"/>
    <w:rsid w:val="00BC01BB"/>
    <w:rsid w:val="00BC06FA"/>
    <w:rsid w:val="00BC416E"/>
    <w:rsid w:val="00BC472D"/>
    <w:rsid w:val="00BC4C56"/>
    <w:rsid w:val="00BC7729"/>
    <w:rsid w:val="00BC77DD"/>
    <w:rsid w:val="00BD1AA5"/>
    <w:rsid w:val="00BD219A"/>
    <w:rsid w:val="00BD514E"/>
    <w:rsid w:val="00BD5268"/>
    <w:rsid w:val="00BD7BEE"/>
    <w:rsid w:val="00BE00DD"/>
    <w:rsid w:val="00BE06E2"/>
    <w:rsid w:val="00BE4D5E"/>
    <w:rsid w:val="00BE6398"/>
    <w:rsid w:val="00BF2C07"/>
    <w:rsid w:val="00BF3A5A"/>
    <w:rsid w:val="00BF3A85"/>
    <w:rsid w:val="00BF408E"/>
    <w:rsid w:val="00C011DA"/>
    <w:rsid w:val="00C0136E"/>
    <w:rsid w:val="00C032D8"/>
    <w:rsid w:val="00C05387"/>
    <w:rsid w:val="00C05AE6"/>
    <w:rsid w:val="00C15F78"/>
    <w:rsid w:val="00C173AC"/>
    <w:rsid w:val="00C2203F"/>
    <w:rsid w:val="00C227DA"/>
    <w:rsid w:val="00C22B33"/>
    <w:rsid w:val="00C251B6"/>
    <w:rsid w:val="00C27721"/>
    <w:rsid w:val="00C31580"/>
    <w:rsid w:val="00C35A2C"/>
    <w:rsid w:val="00C36566"/>
    <w:rsid w:val="00C372B5"/>
    <w:rsid w:val="00C3743C"/>
    <w:rsid w:val="00C40215"/>
    <w:rsid w:val="00C409E0"/>
    <w:rsid w:val="00C40B1F"/>
    <w:rsid w:val="00C41779"/>
    <w:rsid w:val="00C43BE2"/>
    <w:rsid w:val="00C45D7B"/>
    <w:rsid w:val="00C47022"/>
    <w:rsid w:val="00C47E79"/>
    <w:rsid w:val="00C5471C"/>
    <w:rsid w:val="00C5599C"/>
    <w:rsid w:val="00C565B1"/>
    <w:rsid w:val="00C569CB"/>
    <w:rsid w:val="00C63D49"/>
    <w:rsid w:val="00C64305"/>
    <w:rsid w:val="00C66474"/>
    <w:rsid w:val="00C711B5"/>
    <w:rsid w:val="00C71E0C"/>
    <w:rsid w:val="00C74B50"/>
    <w:rsid w:val="00C75444"/>
    <w:rsid w:val="00C757F7"/>
    <w:rsid w:val="00C81AB3"/>
    <w:rsid w:val="00C81B01"/>
    <w:rsid w:val="00C838CC"/>
    <w:rsid w:val="00C84527"/>
    <w:rsid w:val="00C85120"/>
    <w:rsid w:val="00C90CE7"/>
    <w:rsid w:val="00C94BC6"/>
    <w:rsid w:val="00C94C48"/>
    <w:rsid w:val="00C96067"/>
    <w:rsid w:val="00C96106"/>
    <w:rsid w:val="00C96837"/>
    <w:rsid w:val="00CA1D37"/>
    <w:rsid w:val="00CA4BB3"/>
    <w:rsid w:val="00CB0BF4"/>
    <w:rsid w:val="00CB61C7"/>
    <w:rsid w:val="00CB6ADD"/>
    <w:rsid w:val="00CC0340"/>
    <w:rsid w:val="00CC0C87"/>
    <w:rsid w:val="00CC0CD0"/>
    <w:rsid w:val="00CC5370"/>
    <w:rsid w:val="00CC54F1"/>
    <w:rsid w:val="00CC6B8B"/>
    <w:rsid w:val="00CD0921"/>
    <w:rsid w:val="00CD2304"/>
    <w:rsid w:val="00CD51C3"/>
    <w:rsid w:val="00CD602E"/>
    <w:rsid w:val="00CD78DE"/>
    <w:rsid w:val="00CE6B02"/>
    <w:rsid w:val="00CF0B3C"/>
    <w:rsid w:val="00CF3972"/>
    <w:rsid w:val="00CF43C3"/>
    <w:rsid w:val="00CF44EB"/>
    <w:rsid w:val="00CF5547"/>
    <w:rsid w:val="00CF75C6"/>
    <w:rsid w:val="00D010A4"/>
    <w:rsid w:val="00D02553"/>
    <w:rsid w:val="00D02F73"/>
    <w:rsid w:val="00D0422C"/>
    <w:rsid w:val="00D0795E"/>
    <w:rsid w:val="00D102AA"/>
    <w:rsid w:val="00D15B23"/>
    <w:rsid w:val="00D16A7E"/>
    <w:rsid w:val="00D243DF"/>
    <w:rsid w:val="00D24BF1"/>
    <w:rsid w:val="00D25389"/>
    <w:rsid w:val="00D25BD1"/>
    <w:rsid w:val="00D276AB"/>
    <w:rsid w:val="00D333F4"/>
    <w:rsid w:val="00D33477"/>
    <w:rsid w:val="00D4240E"/>
    <w:rsid w:val="00D45852"/>
    <w:rsid w:val="00D5177A"/>
    <w:rsid w:val="00D51D15"/>
    <w:rsid w:val="00D53C16"/>
    <w:rsid w:val="00D549EA"/>
    <w:rsid w:val="00D54CA5"/>
    <w:rsid w:val="00D55057"/>
    <w:rsid w:val="00D5523F"/>
    <w:rsid w:val="00D55477"/>
    <w:rsid w:val="00D56DF5"/>
    <w:rsid w:val="00D60784"/>
    <w:rsid w:val="00D62632"/>
    <w:rsid w:val="00D632B6"/>
    <w:rsid w:val="00D65725"/>
    <w:rsid w:val="00D6762E"/>
    <w:rsid w:val="00D73E2A"/>
    <w:rsid w:val="00D81B50"/>
    <w:rsid w:val="00D87BDE"/>
    <w:rsid w:val="00D87CF9"/>
    <w:rsid w:val="00D95597"/>
    <w:rsid w:val="00DA251A"/>
    <w:rsid w:val="00DA26DF"/>
    <w:rsid w:val="00DA3EBF"/>
    <w:rsid w:val="00DA58C1"/>
    <w:rsid w:val="00DB02EC"/>
    <w:rsid w:val="00DB2628"/>
    <w:rsid w:val="00DB359E"/>
    <w:rsid w:val="00DB69A1"/>
    <w:rsid w:val="00DB7A0F"/>
    <w:rsid w:val="00DC042A"/>
    <w:rsid w:val="00DC06C5"/>
    <w:rsid w:val="00DC0BDE"/>
    <w:rsid w:val="00DC4F7B"/>
    <w:rsid w:val="00DC51FB"/>
    <w:rsid w:val="00DC566A"/>
    <w:rsid w:val="00DC62D9"/>
    <w:rsid w:val="00DC7C55"/>
    <w:rsid w:val="00DD03ED"/>
    <w:rsid w:val="00DD310D"/>
    <w:rsid w:val="00DD4EC3"/>
    <w:rsid w:val="00DD5121"/>
    <w:rsid w:val="00DD5A23"/>
    <w:rsid w:val="00DD67C5"/>
    <w:rsid w:val="00DE0F1B"/>
    <w:rsid w:val="00DE172C"/>
    <w:rsid w:val="00DE7C6C"/>
    <w:rsid w:val="00DF68AB"/>
    <w:rsid w:val="00DF6E59"/>
    <w:rsid w:val="00E002B6"/>
    <w:rsid w:val="00E03624"/>
    <w:rsid w:val="00E05AD8"/>
    <w:rsid w:val="00E07E04"/>
    <w:rsid w:val="00E11CAC"/>
    <w:rsid w:val="00E132AD"/>
    <w:rsid w:val="00E16A26"/>
    <w:rsid w:val="00E16DF2"/>
    <w:rsid w:val="00E17688"/>
    <w:rsid w:val="00E22EB9"/>
    <w:rsid w:val="00E24990"/>
    <w:rsid w:val="00E26172"/>
    <w:rsid w:val="00E26485"/>
    <w:rsid w:val="00E279EA"/>
    <w:rsid w:val="00E31A3E"/>
    <w:rsid w:val="00E32584"/>
    <w:rsid w:val="00E40EBC"/>
    <w:rsid w:val="00E412B5"/>
    <w:rsid w:val="00E41843"/>
    <w:rsid w:val="00E42F15"/>
    <w:rsid w:val="00E430B8"/>
    <w:rsid w:val="00E44156"/>
    <w:rsid w:val="00E45431"/>
    <w:rsid w:val="00E4572E"/>
    <w:rsid w:val="00E457E5"/>
    <w:rsid w:val="00E459C9"/>
    <w:rsid w:val="00E479C0"/>
    <w:rsid w:val="00E50729"/>
    <w:rsid w:val="00E52818"/>
    <w:rsid w:val="00E53467"/>
    <w:rsid w:val="00E54E48"/>
    <w:rsid w:val="00E5766B"/>
    <w:rsid w:val="00E60AC6"/>
    <w:rsid w:val="00E60D21"/>
    <w:rsid w:val="00E61651"/>
    <w:rsid w:val="00E61A39"/>
    <w:rsid w:val="00E62D8F"/>
    <w:rsid w:val="00E63CDA"/>
    <w:rsid w:val="00E63E66"/>
    <w:rsid w:val="00E6464F"/>
    <w:rsid w:val="00E713EB"/>
    <w:rsid w:val="00E72500"/>
    <w:rsid w:val="00E7352A"/>
    <w:rsid w:val="00E759C7"/>
    <w:rsid w:val="00E75D1C"/>
    <w:rsid w:val="00E7773D"/>
    <w:rsid w:val="00E8013D"/>
    <w:rsid w:val="00E83CDF"/>
    <w:rsid w:val="00E8605A"/>
    <w:rsid w:val="00E864B2"/>
    <w:rsid w:val="00E91B75"/>
    <w:rsid w:val="00E9223C"/>
    <w:rsid w:val="00E9230E"/>
    <w:rsid w:val="00E9404A"/>
    <w:rsid w:val="00E96D47"/>
    <w:rsid w:val="00EA1266"/>
    <w:rsid w:val="00EA1A40"/>
    <w:rsid w:val="00EA4B2D"/>
    <w:rsid w:val="00EB4808"/>
    <w:rsid w:val="00EB48B5"/>
    <w:rsid w:val="00EB6DF2"/>
    <w:rsid w:val="00EB6F16"/>
    <w:rsid w:val="00EC2526"/>
    <w:rsid w:val="00EC2805"/>
    <w:rsid w:val="00EC544A"/>
    <w:rsid w:val="00EC6B7E"/>
    <w:rsid w:val="00EC7587"/>
    <w:rsid w:val="00ED05BE"/>
    <w:rsid w:val="00ED0B3E"/>
    <w:rsid w:val="00ED1EA0"/>
    <w:rsid w:val="00ED3DE9"/>
    <w:rsid w:val="00ED42ED"/>
    <w:rsid w:val="00EE0B71"/>
    <w:rsid w:val="00EE2965"/>
    <w:rsid w:val="00EE406F"/>
    <w:rsid w:val="00EE4FF3"/>
    <w:rsid w:val="00EE5100"/>
    <w:rsid w:val="00EE627D"/>
    <w:rsid w:val="00EF0F3E"/>
    <w:rsid w:val="00EF10AC"/>
    <w:rsid w:val="00EF19E3"/>
    <w:rsid w:val="00EF204C"/>
    <w:rsid w:val="00EF37EC"/>
    <w:rsid w:val="00EF7508"/>
    <w:rsid w:val="00F02215"/>
    <w:rsid w:val="00F03088"/>
    <w:rsid w:val="00F04F74"/>
    <w:rsid w:val="00F05103"/>
    <w:rsid w:val="00F134EB"/>
    <w:rsid w:val="00F13B26"/>
    <w:rsid w:val="00F14D74"/>
    <w:rsid w:val="00F21728"/>
    <w:rsid w:val="00F224A9"/>
    <w:rsid w:val="00F243F5"/>
    <w:rsid w:val="00F3008F"/>
    <w:rsid w:val="00F31547"/>
    <w:rsid w:val="00F32373"/>
    <w:rsid w:val="00F34FAC"/>
    <w:rsid w:val="00F35343"/>
    <w:rsid w:val="00F403F0"/>
    <w:rsid w:val="00F44C5B"/>
    <w:rsid w:val="00F452FF"/>
    <w:rsid w:val="00F47275"/>
    <w:rsid w:val="00F5116C"/>
    <w:rsid w:val="00F517B5"/>
    <w:rsid w:val="00F5187C"/>
    <w:rsid w:val="00F536AE"/>
    <w:rsid w:val="00F53ADF"/>
    <w:rsid w:val="00F54454"/>
    <w:rsid w:val="00F61DF8"/>
    <w:rsid w:val="00F622C6"/>
    <w:rsid w:val="00F640A3"/>
    <w:rsid w:val="00F6456B"/>
    <w:rsid w:val="00F67EA1"/>
    <w:rsid w:val="00F714A2"/>
    <w:rsid w:val="00F726F0"/>
    <w:rsid w:val="00F759AA"/>
    <w:rsid w:val="00F831A9"/>
    <w:rsid w:val="00F83F56"/>
    <w:rsid w:val="00F84608"/>
    <w:rsid w:val="00F84B4A"/>
    <w:rsid w:val="00F84C7B"/>
    <w:rsid w:val="00F86DBB"/>
    <w:rsid w:val="00F922E9"/>
    <w:rsid w:val="00FA34B7"/>
    <w:rsid w:val="00FA43E5"/>
    <w:rsid w:val="00FA45EB"/>
    <w:rsid w:val="00FA58E7"/>
    <w:rsid w:val="00FA5E97"/>
    <w:rsid w:val="00FA6338"/>
    <w:rsid w:val="00FA697E"/>
    <w:rsid w:val="00FA6A08"/>
    <w:rsid w:val="00FB1E1E"/>
    <w:rsid w:val="00FB5DFF"/>
    <w:rsid w:val="00FB6D94"/>
    <w:rsid w:val="00FB71C4"/>
    <w:rsid w:val="00FC0ED1"/>
    <w:rsid w:val="00FC1F19"/>
    <w:rsid w:val="00FC27B9"/>
    <w:rsid w:val="00FC284C"/>
    <w:rsid w:val="00FC378B"/>
    <w:rsid w:val="00FC5AEE"/>
    <w:rsid w:val="00FD0259"/>
    <w:rsid w:val="00FD3AB3"/>
    <w:rsid w:val="00FD5258"/>
    <w:rsid w:val="00FD75D0"/>
    <w:rsid w:val="00FE08E2"/>
    <w:rsid w:val="00FE39E5"/>
    <w:rsid w:val="00FE40C0"/>
    <w:rsid w:val="00FF3145"/>
    <w:rsid w:val="00FF5BBD"/>
    <w:rsid w:val="00FF72AF"/>
    <w:rsid w:val="00F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3789927"/>
  <w15:docId w15:val="{DAD6DFC1-D00E-4B99-B4A6-0DF90853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D0BFA"/>
    <w:pPr>
      <w:spacing w:line="259" w:lineRule="auto"/>
    </w:pPr>
    <w:rPr>
      <w:rFonts w:eastAsiaTheme="minorHAnsi"/>
      <w:sz w:val="22"/>
      <w:szCs w:val="22"/>
      <w:lang w:val="en-US"/>
    </w:rPr>
  </w:style>
  <w:style w:type="paragraph" w:styleId="Heading1">
    <w:name w:val="heading 1"/>
    <w:basedOn w:val="BodyOfText"/>
    <w:next w:val="BodyOfText"/>
    <w:link w:val="Heading1Char"/>
    <w:uiPriority w:val="9"/>
    <w:qFormat/>
    <w:rsid w:val="009D0BFA"/>
    <w:pPr>
      <w:keepNext/>
      <w:keepLines/>
      <w:pageBreakBefore/>
      <w:numPr>
        <w:numId w:val="32"/>
      </w:numPr>
      <w:spacing w:after="300"/>
      <w:ind w:left="709" w:hanging="709"/>
      <w:outlineLvl w:val="0"/>
    </w:pPr>
    <w:rPr>
      <w:rFonts w:asciiTheme="majorHAnsi" w:eastAsiaTheme="majorEastAsia" w:hAnsiTheme="majorHAnsi" w:cstheme="majorBidi"/>
      <w:b/>
      <w:color w:val="00A3E0" w:themeColor="text2"/>
      <w:sz w:val="40"/>
      <w:szCs w:val="32"/>
    </w:rPr>
  </w:style>
  <w:style w:type="paragraph" w:styleId="Heading2">
    <w:name w:val="heading 2"/>
    <w:basedOn w:val="Heading1"/>
    <w:next w:val="BodyOfText"/>
    <w:link w:val="Heading2Char"/>
    <w:uiPriority w:val="9"/>
    <w:unhideWhenUsed/>
    <w:qFormat/>
    <w:rsid w:val="009D0BFA"/>
    <w:pPr>
      <w:pageBreakBefore w:val="0"/>
      <w:numPr>
        <w:ilvl w:val="1"/>
      </w:numPr>
      <w:spacing w:before="300" w:after="240"/>
      <w:ind w:left="1134" w:hanging="1134"/>
      <w:outlineLvl w:val="1"/>
    </w:pPr>
    <w:rPr>
      <w:sz w:val="36"/>
      <w:szCs w:val="26"/>
    </w:rPr>
  </w:style>
  <w:style w:type="paragraph" w:styleId="Heading3">
    <w:name w:val="heading 3"/>
    <w:basedOn w:val="Heading2"/>
    <w:next w:val="BodyOfText"/>
    <w:link w:val="Heading3Char"/>
    <w:uiPriority w:val="9"/>
    <w:unhideWhenUsed/>
    <w:qFormat/>
    <w:rsid w:val="009D0BFA"/>
    <w:pPr>
      <w:numPr>
        <w:ilvl w:val="2"/>
      </w:numPr>
      <w:spacing w:before="240" w:after="180"/>
      <w:ind w:left="1276" w:hanging="1276"/>
      <w:outlineLvl w:val="2"/>
    </w:pPr>
    <w:rPr>
      <w:sz w:val="30"/>
      <w:szCs w:val="24"/>
    </w:rPr>
  </w:style>
  <w:style w:type="paragraph" w:styleId="Heading4">
    <w:name w:val="heading 4"/>
    <w:basedOn w:val="Heading3"/>
    <w:next w:val="BodyOfText"/>
    <w:link w:val="Heading4Char"/>
    <w:uiPriority w:val="9"/>
    <w:unhideWhenUsed/>
    <w:qFormat/>
    <w:rsid w:val="009D0BFA"/>
    <w:pPr>
      <w:numPr>
        <w:ilvl w:val="3"/>
      </w:numPr>
      <w:spacing w:before="180" w:after="120"/>
      <w:ind w:left="1418" w:hanging="1418"/>
      <w:outlineLvl w:val="3"/>
    </w:pPr>
    <w:rPr>
      <w:iCs/>
      <w:sz w:val="26"/>
    </w:rPr>
  </w:style>
  <w:style w:type="paragraph" w:styleId="Heading5">
    <w:name w:val="heading 5"/>
    <w:basedOn w:val="Heading4"/>
    <w:next w:val="BodyOfText"/>
    <w:link w:val="Heading5Char"/>
    <w:uiPriority w:val="9"/>
    <w:unhideWhenUsed/>
    <w:qFormat/>
    <w:rsid w:val="009D0BFA"/>
    <w:pPr>
      <w:numPr>
        <w:ilvl w:val="4"/>
      </w:numPr>
      <w:spacing w:before="120" w:after="60"/>
      <w:outlineLvl w:val="4"/>
    </w:pPr>
    <w:rPr>
      <w:sz w:val="24"/>
    </w:rPr>
  </w:style>
  <w:style w:type="paragraph" w:styleId="Heading6">
    <w:name w:val="heading 6"/>
    <w:basedOn w:val="Heading5"/>
    <w:next w:val="BodyOfText"/>
    <w:link w:val="Heading6Char"/>
    <w:uiPriority w:val="9"/>
    <w:unhideWhenUsed/>
    <w:rsid w:val="009D0BFA"/>
    <w:pPr>
      <w:numPr>
        <w:ilvl w:val="5"/>
      </w:numPr>
      <w:spacing w:before="60" w:after="0"/>
      <w:outlineLvl w:val="5"/>
    </w:pPr>
    <w:rPr>
      <w:sz w:val="22"/>
    </w:rPr>
  </w:style>
  <w:style w:type="paragraph" w:styleId="Heading7">
    <w:name w:val="heading 7"/>
    <w:basedOn w:val="Heading6"/>
    <w:next w:val="BodyOfText"/>
    <w:link w:val="Heading7Char"/>
    <w:uiPriority w:val="9"/>
    <w:unhideWhenUsed/>
    <w:rsid w:val="009D0BFA"/>
    <w:pPr>
      <w:numPr>
        <w:ilvl w:val="6"/>
      </w:numPr>
      <w:outlineLvl w:val="6"/>
    </w:pPr>
    <w:rPr>
      <w:iCs w:val="0"/>
      <w:color w:val="000000" w:themeColor="text1"/>
    </w:rPr>
  </w:style>
  <w:style w:type="paragraph" w:styleId="Heading8">
    <w:name w:val="heading 8"/>
    <w:basedOn w:val="Heading7"/>
    <w:next w:val="BodyOfText"/>
    <w:link w:val="Heading8Char"/>
    <w:uiPriority w:val="9"/>
    <w:unhideWhenUsed/>
    <w:rsid w:val="009D0BFA"/>
    <w:pPr>
      <w:numPr>
        <w:ilvl w:val="7"/>
      </w:numPr>
      <w:outlineLvl w:val="7"/>
    </w:pPr>
    <w:rPr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BodyOfText"/>
    <w:link w:val="Heading9Char"/>
    <w:uiPriority w:val="9"/>
    <w:unhideWhenUsed/>
    <w:rsid w:val="009D0BFA"/>
    <w:pPr>
      <w:numPr>
        <w:ilvl w:val="8"/>
      </w:numPr>
      <w:outlineLvl w:val="8"/>
    </w:pPr>
    <w:rPr>
      <w:b w:val="0"/>
      <w:i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  <w:rsid w:val="009D0B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0BFA"/>
  </w:style>
  <w:style w:type="paragraph" w:styleId="Footer">
    <w:name w:val="footer"/>
    <w:basedOn w:val="Normal"/>
    <w:link w:val="FooterChar"/>
    <w:uiPriority w:val="99"/>
    <w:unhideWhenUsed/>
    <w:rsid w:val="009D0B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BFA"/>
    <w:rPr>
      <w:rFonts w:eastAsiaTheme="minorHAnsi"/>
      <w:sz w:val="22"/>
      <w:szCs w:val="2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9D0BFA"/>
  </w:style>
  <w:style w:type="character" w:styleId="BookTitle">
    <w:name w:val="Book Title"/>
    <w:basedOn w:val="DefaultParagraphFont"/>
    <w:uiPriority w:val="33"/>
    <w:rsid w:val="009D0BFA"/>
    <w:rPr>
      <w:b/>
      <w:bCs/>
      <w:i/>
      <w:iCs/>
      <w:spacing w:val="5"/>
    </w:rPr>
  </w:style>
  <w:style w:type="paragraph" w:styleId="TOC1">
    <w:name w:val="toc 1"/>
    <w:aliases w:val="TMtrash 1"/>
    <w:basedOn w:val="BodyOfText"/>
    <w:next w:val="BodyOfText"/>
    <w:link w:val="TOC1Char"/>
    <w:uiPriority w:val="39"/>
    <w:unhideWhenUsed/>
    <w:rsid w:val="009D0BFA"/>
    <w:pPr>
      <w:tabs>
        <w:tab w:val="left" w:pos="425"/>
        <w:tab w:val="right" w:leader="dot" w:pos="9582"/>
      </w:tabs>
      <w:spacing w:before="60" w:after="20"/>
      <w:ind w:left="425" w:right="567" w:hanging="425"/>
    </w:pPr>
    <w:rPr>
      <w:color w:val="00A3E0" w:themeColor="text2"/>
    </w:rPr>
  </w:style>
  <w:style w:type="paragraph" w:customStyle="1" w:styleId="TabText1">
    <w:name w:val="TabText1"/>
    <w:basedOn w:val="TabText0"/>
    <w:link w:val="TabText1Char"/>
    <w:qFormat/>
    <w:rsid w:val="009D0BFA"/>
    <w:pPr>
      <w:spacing w:before="20" w:after="20"/>
    </w:pPr>
    <w:rPr>
      <w:sz w:val="20"/>
    </w:rPr>
  </w:style>
  <w:style w:type="paragraph" w:styleId="Subtitle">
    <w:name w:val="Subtitle"/>
    <w:aliases w:val="Soustitre"/>
    <w:basedOn w:val="Title"/>
    <w:next w:val="BodyOfText"/>
    <w:link w:val="SubtitleChar"/>
    <w:uiPriority w:val="11"/>
    <w:rsid w:val="009D0BFA"/>
    <w:pPr>
      <w:numPr>
        <w:ilvl w:val="1"/>
      </w:numPr>
    </w:pPr>
    <w:rPr>
      <w:rFonts w:eastAsiaTheme="minorEastAsia"/>
      <w:color w:val="00A3E0" w:themeColor="text2"/>
      <w:sz w:val="36"/>
    </w:rPr>
  </w:style>
  <w:style w:type="character" w:customStyle="1" w:styleId="SubtitleChar">
    <w:name w:val="Subtitle Char"/>
    <w:aliases w:val="Soustitre Char"/>
    <w:basedOn w:val="DefaultParagraphFont"/>
    <w:link w:val="Subtitle"/>
    <w:uiPriority w:val="11"/>
    <w:rsid w:val="009D0BFA"/>
    <w:rPr>
      <w:rFonts w:asciiTheme="majorHAnsi" w:hAnsiTheme="majorHAnsi" w:cstheme="majorBidi"/>
      <w:b/>
      <w:color w:val="00A3E0" w:themeColor="text2"/>
      <w:spacing w:val="20"/>
      <w:kern w:val="16"/>
      <w:sz w:val="36"/>
      <w:szCs w:val="56"/>
      <w:lang w:val="en-US"/>
    </w:rPr>
  </w:style>
  <w:style w:type="character" w:styleId="Hyperlink">
    <w:name w:val="Hyperlink"/>
    <w:basedOn w:val="DefaultParagraphFont"/>
    <w:uiPriority w:val="99"/>
    <w:unhideWhenUsed/>
    <w:rsid w:val="009D0BFA"/>
    <w:rPr>
      <w:color w:val="007AA8" w:themeColor="hyperlink"/>
      <w:u w:val="single"/>
    </w:rPr>
  </w:style>
  <w:style w:type="paragraph" w:customStyle="1" w:styleId="FigurewithCaption">
    <w:name w:val="Figure with Caption"/>
    <w:basedOn w:val="BodyOfText"/>
    <w:link w:val="FigurewithCaptionChar"/>
    <w:qFormat/>
    <w:rsid w:val="009D0BFA"/>
    <w:pPr>
      <w:keepNext/>
      <w:spacing w:before="160" w:after="80"/>
      <w:jc w:val="center"/>
    </w:pPr>
  </w:style>
  <w:style w:type="paragraph" w:customStyle="1" w:styleId="TabHeader2">
    <w:name w:val="TabHeader2"/>
    <w:basedOn w:val="TabText2"/>
    <w:link w:val="TabHeader2Char"/>
    <w:qFormat/>
    <w:rsid w:val="009D0BFA"/>
    <w:pPr>
      <w:keepNext/>
      <w:spacing w:before="5"/>
      <w:jc w:val="left"/>
    </w:pPr>
  </w:style>
  <w:style w:type="paragraph" w:customStyle="1" w:styleId="TabHeader1">
    <w:name w:val="TabHeader1"/>
    <w:basedOn w:val="TabText1"/>
    <w:link w:val="TabHeader1Char"/>
    <w:qFormat/>
    <w:rsid w:val="009D0BFA"/>
    <w:pPr>
      <w:keepNext/>
      <w:spacing w:after="60"/>
      <w:jc w:val="left"/>
    </w:pPr>
  </w:style>
  <w:style w:type="character" w:styleId="Emphasis">
    <w:name w:val="Emphasis"/>
    <w:aliases w:val="Emphasis 1"/>
    <w:basedOn w:val="DefaultParagraphFont"/>
    <w:uiPriority w:val="20"/>
    <w:rsid w:val="009D0BFA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9D0BFA"/>
    <w:rPr>
      <w:color w:val="00A3E0" w:themeColor="followedHyperlink"/>
      <w:u w:val="single"/>
    </w:rPr>
  </w:style>
  <w:style w:type="character" w:styleId="FootnoteReference">
    <w:name w:val="footnote reference"/>
    <w:basedOn w:val="DefaultParagraphFont"/>
    <w:uiPriority w:val="99"/>
    <w:unhideWhenUsed/>
    <w:rsid w:val="009D0BF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9D0B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D0BFA"/>
    <w:rPr>
      <w:rFonts w:eastAsiaTheme="minorHAnsi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FooterTabpageNb">
    <w:name w:val="Footer Tab pageNb"/>
    <w:basedOn w:val="FooterTableau"/>
    <w:rsid w:val="00582057"/>
    <w:pPr>
      <w:jc w:val="right"/>
    </w:pPr>
    <w:rPr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6"/>
      <w:szCs w:val="24"/>
      <w:lang w:val="en-US"/>
    </w:rPr>
  </w:style>
  <w:style w:type="table" w:customStyle="1" w:styleId="TableitrustRef">
    <w:name w:val="Table_itrustRef"/>
    <w:basedOn w:val="TableNormal"/>
    <w:uiPriority w:val="99"/>
    <w:rsid w:val="00EC7587"/>
    <w:pPr>
      <w:spacing w:after="0"/>
    </w:pPr>
    <w:rPr>
      <w:rFonts w:ascii="Corbel" w:hAnsi="Corbe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left"/>
      </w:pPr>
    </w:tblStylePr>
  </w:style>
  <w:style w:type="paragraph" w:customStyle="1" w:styleId="DocType">
    <w:name w:val="DocType"/>
    <w:basedOn w:val="BodyOfText"/>
    <w:next w:val="BodyOfText"/>
    <w:link w:val="DocTypeChar"/>
    <w:rsid w:val="009D0BFA"/>
    <w:pPr>
      <w:jc w:val="right"/>
    </w:pPr>
    <w:rPr>
      <w:b/>
      <w:color w:val="00A3E0" w:themeColor="text2"/>
      <w:sz w:val="32"/>
      <w:szCs w:val="32"/>
    </w:rPr>
  </w:style>
  <w:style w:type="paragraph" w:styleId="Caption">
    <w:name w:val="caption"/>
    <w:aliases w:val="Légende Fig/Tab"/>
    <w:basedOn w:val="BodyOfText"/>
    <w:next w:val="BodyOfText"/>
    <w:uiPriority w:val="35"/>
    <w:unhideWhenUsed/>
    <w:qFormat/>
    <w:rsid w:val="009D0BFA"/>
    <w:pPr>
      <w:spacing w:before="120" w:after="200"/>
      <w:jc w:val="center"/>
    </w:pPr>
    <w:rPr>
      <w:iCs/>
      <w:color w:val="AF132A" w:themeColor="accent5" w:themeShade="BF"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9D0BFA"/>
    <w:rPr>
      <w:rFonts w:asciiTheme="majorHAnsi" w:eastAsiaTheme="majorEastAsia" w:hAnsiTheme="majorHAnsi" w:cstheme="majorBidi"/>
      <w:b/>
      <w:iCs/>
      <w:color w:val="00A3E0" w:themeColor="text2"/>
      <w:kern w:val="16"/>
      <w:sz w:val="22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9D0BFA"/>
    <w:rPr>
      <w:rFonts w:asciiTheme="majorHAnsi" w:eastAsiaTheme="majorEastAsia" w:hAnsiTheme="majorHAnsi" w:cstheme="majorBidi"/>
      <w:b/>
      <w:color w:val="000000" w:themeColor="text1"/>
      <w:kern w:val="16"/>
      <w:sz w:val="22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9D0BFA"/>
    <w:rPr>
      <w:rFonts w:asciiTheme="majorHAnsi" w:eastAsiaTheme="majorEastAsia" w:hAnsiTheme="majorHAnsi" w:cstheme="majorBidi"/>
      <w:b/>
      <w:color w:val="272727" w:themeColor="text1" w:themeTint="D8"/>
      <w:kern w:val="1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9D0BFA"/>
    <w:rPr>
      <w:rFonts w:asciiTheme="majorHAnsi" w:eastAsiaTheme="majorEastAsia" w:hAnsiTheme="majorHAnsi" w:cstheme="majorBidi"/>
      <w:iCs/>
      <w:color w:val="272727" w:themeColor="text1" w:themeTint="D8"/>
      <w:kern w:val="16"/>
      <w:sz w:val="20"/>
      <w:u w:val="single"/>
      <w:lang w:val="en-US"/>
    </w:rPr>
  </w:style>
  <w:style w:type="character" w:styleId="HTMLCite">
    <w:name w:val="HTML Cite"/>
    <w:basedOn w:val="DefaultParagraphFont"/>
    <w:uiPriority w:val="99"/>
    <w:unhideWhenUsed/>
    <w:rsid w:val="009D0B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D0BF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0BFA"/>
    <w:rPr>
      <w:rFonts w:ascii="Consolas" w:eastAsiaTheme="minorHAnsi" w:hAnsi="Consolas"/>
      <w:sz w:val="20"/>
      <w:szCs w:val="20"/>
      <w:lang w:val="en-US"/>
    </w:rPr>
  </w:style>
  <w:style w:type="table" w:customStyle="1" w:styleId="Tableitrust3">
    <w:name w:val="Table_itrust3"/>
    <w:basedOn w:val="TableitrustRef"/>
    <w:uiPriority w:val="99"/>
    <w:rsid w:val="00753CCC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character" w:styleId="IntenseEmphasis">
    <w:name w:val="Intense Emphasis"/>
    <w:basedOn w:val="DefaultParagraphFont"/>
    <w:uiPriority w:val="21"/>
    <w:rsid w:val="009D0BFA"/>
    <w:rPr>
      <w:i/>
      <w:iCs/>
      <w:color w:val="E61F3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9D0BFA"/>
    <w:pPr>
      <w:pBdr>
        <w:top w:val="single" w:sz="4" w:space="10" w:color="E61F3D" w:themeColor="accent1"/>
        <w:bottom w:val="single" w:sz="4" w:space="10" w:color="E61F3D" w:themeColor="accent1"/>
      </w:pBdr>
      <w:spacing w:before="360" w:after="360"/>
      <w:ind w:left="864" w:right="864"/>
      <w:jc w:val="center"/>
    </w:pPr>
    <w:rPr>
      <w:i/>
      <w:iCs/>
      <w:color w:val="E61F3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BFA"/>
    <w:rPr>
      <w:rFonts w:eastAsiaTheme="minorHAnsi"/>
      <w:i/>
      <w:iCs/>
      <w:color w:val="E61F3D" w:themeColor="accent1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rsid w:val="009D0BFA"/>
    <w:rPr>
      <w:b/>
      <w:bCs/>
      <w:smallCaps/>
      <w:color w:val="E61F3D" w:themeColor="accent1"/>
      <w:spacing w:val="5"/>
    </w:rPr>
  </w:style>
  <w:style w:type="character" w:customStyle="1" w:styleId="IntenseReference1">
    <w:name w:val="Intense Reference1"/>
    <w:basedOn w:val="DefaultParagraphFont"/>
    <w:uiPriority w:val="32"/>
    <w:rsid w:val="00B77CB9"/>
    <w:rPr>
      <w:b w:val="0"/>
      <w:bCs/>
      <w:smallCaps/>
      <w:color w:val="C0504D"/>
      <w:spacing w:val="5"/>
      <w:u w:val="single"/>
    </w:rPr>
  </w:style>
  <w:style w:type="paragraph" w:styleId="ListNumber">
    <w:name w:val="List Number"/>
    <w:basedOn w:val="Normal"/>
    <w:rsid w:val="00B77CB9"/>
    <w:pPr>
      <w:tabs>
        <w:tab w:val="num" w:pos="360"/>
      </w:tabs>
      <w:spacing w:before="60"/>
      <w:ind w:left="360" w:hanging="360"/>
    </w:pPr>
    <w:rPr>
      <w:rFonts w:cs="Times New Roman"/>
      <w:szCs w:val="20"/>
    </w:rPr>
  </w:style>
  <w:style w:type="paragraph" w:styleId="ListNumber2">
    <w:name w:val="List Number 2"/>
    <w:basedOn w:val="Normal"/>
    <w:rsid w:val="00B77CB9"/>
    <w:pPr>
      <w:tabs>
        <w:tab w:val="num" w:pos="643"/>
      </w:tabs>
      <w:spacing w:before="60"/>
      <w:ind w:left="643" w:hanging="360"/>
    </w:pPr>
    <w:rPr>
      <w:rFonts w:cs="Times New Roman"/>
      <w:szCs w:val="20"/>
    </w:rPr>
  </w:style>
  <w:style w:type="paragraph" w:styleId="ListNumber3">
    <w:name w:val="List Number 3"/>
    <w:basedOn w:val="Normal"/>
    <w:rsid w:val="00B77CB9"/>
    <w:pPr>
      <w:tabs>
        <w:tab w:val="num" w:pos="926"/>
      </w:tabs>
      <w:spacing w:before="60" w:after="0"/>
      <w:ind w:left="926" w:hanging="360"/>
    </w:pPr>
    <w:rPr>
      <w:rFonts w:cs="Times New Roman"/>
      <w:sz w:val="20"/>
      <w:szCs w:val="24"/>
    </w:rPr>
  </w:style>
  <w:style w:type="paragraph" w:styleId="ListNumber4">
    <w:name w:val="List Number 4"/>
    <w:basedOn w:val="Normal"/>
    <w:rsid w:val="00B77CB9"/>
    <w:pPr>
      <w:tabs>
        <w:tab w:val="num" w:pos="1209"/>
      </w:tabs>
      <w:spacing w:before="60"/>
      <w:ind w:left="1209" w:hanging="360"/>
    </w:pPr>
    <w:rPr>
      <w:rFonts w:cs="Times New Roman"/>
      <w:szCs w:val="20"/>
    </w:rPr>
  </w:style>
  <w:style w:type="paragraph" w:customStyle="1" w:styleId="ListofFigure">
    <w:name w:val="List of Figure"/>
    <w:basedOn w:val="Normal"/>
    <w:link w:val="ListofFigureChar"/>
    <w:rsid w:val="00B77CB9"/>
    <w:pPr>
      <w:tabs>
        <w:tab w:val="right" w:leader="dot" w:pos="9214"/>
      </w:tabs>
      <w:spacing w:after="0"/>
    </w:pPr>
    <w:rPr>
      <w:noProof/>
    </w:rPr>
  </w:style>
  <w:style w:type="character" w:customStyle="1" w:styleId="ListofFigureChar">
    <w:name w:val="List of Figure Char"/>
    <w:basedOn w:val="DefaultParagraphFont"/>
    <w:link w:val="ListofFigure"/>
    <w:rsid w:val="00B77CB9"/>
    <w:rPr>
      <w:rFonts w:ascii="Arial" w:hAnsi="Arial" w:cs="Arial"/>
      <w:noProof/>
      <w:szCs w:val="36"/>
      <w:lang w:val="en-GB" w:eastAsia="fr-FR"/>
    </w:rPr>
  </w:style>
  <w:style w:type="numbering" w:customStyle="1" w:styleId="Bullet">
    <w:name w:val="Bullet"/>
    <w:uiPriority w:val="99"/>
    <w:rsid w:val="009D0BFA"/>
    <w:pPr>
      <w:numPr>
        <w:numId w:val="14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25558B"/>
    <w:pPr>
      <w:ind w:left="720"/>
      <w:contextualSpacing/>
    </w:pPr>
  </w:style>
  <w:style w:type="table" w:customStyle="1" w:styleId="Tableitrust4">
    <w:name w:val="Table_itrust4"/>
    <w:basedOn w:val="TableitrustRef"/>
    <w:uiPriority w:val="99"/>
    <w:rsid w:val="00276C34"/>
    <w:tblPr>
      <w:tblCellMar>
        <w:left w:w="28" w:type="dxa"/>
        <w:right w:w="28" w:type="dxa"/>
      </w:tblCellMar>
    </w:tblPr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styleId="NoSpacing">
    <w:name w:val="No Spacing"/>
    <w:aliases w:val="BoT_NoSpacing"/>
    <w:uiPriority w:val="1"/>
    <w:rsid w:val="009D0BFA"/>
    <w:pPr>
      <w:spacing w:after="0" w:line="240" w:lineRule="auto"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link w:val="NormalWebChar"/>
    <w:uiPriority w:val="99"/>
    <w:unhideWhenUsed/>
    <w:rsid w:val="009D0BFA"/>
    <w:rPr>
      <w:rFonts w:ascii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9D0BFA"/>
    <w:rPr>
      <w:rFonts w:ascii="Times New Roman" w:eastAsiaTheme="minorHAnsi" w:hAnsi="Times New Roman" w:cs="Times New Roman"/>
      <w:sz w:val="24"/>
      <w:szCs w:val="24"/>
      <w:lang w:val="en-US"/>
    </w:r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D0BF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rsid w:val="009D0BFA"/>
    <w:rPr>
      <w:rFonts w:eastAsiaTheme="minorHAns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unhideWhenUsed/>
    <w:rsid w:val="009D0BFA"/>
  </w:style>
  <w:style w:type="character" w:styleId="PlaceholderText">
    <w:name w:val="Placeholder Text"/>
    <w:basedOn w:val="DefaultParagraphFont"/>
    <w:uiPriority w:val="99"/>
    <w:semiHidden/>
    <w:rsid w:val="009D0BFA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9D0BF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BFA"/>
    <w:rPr>
      <w:rFonts w:eastAsiaTheme="minorHAnsi"/>
      <w:i/>
      <w:iCs/>
      <w:color w:val="404040" w:themeColor="text1" w:themeTint="BF"/>
      <w:sz w:val="22"/>
      <w:szCs w:val="22"/>
      <w:lang w:val="en-US"/>
    </w:rPr>
  </w:style>
  <w:style w:type="paragraph" w:customStyle="1" w:styleId="EnumerationL1">
    <w:name w:val="Enumeration L1"/>
    <w:basedOn w:val="BodyOfText"/>
    <w:link w:val="EnumerationL1Char"/>
    <w:qFormat/>
    <w:rsid w:val="009D0BFA"/>
    <w:pPr>
      <w:numPr>
        <w:numId w:val="50"/>
      </w:numPr>
      <w:spacing w:after="40"/>
    </w:pPr>
  </w:style>
  <w:style w:type="paragraph" w:customStyle="1" w:styleId="S-TssNo">
    <w:name w:val="S-T ss No"/>
    <w:basedOn w:val="Normal"/>
    <w:link w:val="S-TssNoChar"/>
    <w:rsid w:val="00B77CB9"/>
    <w:rPr>
      <w:sz w:val="32"/>
      <w:szCs w:val="32"/>
    </w:rPr>
  </w:style>
  <w:style w:type="character" w:customStyle="1" w:styleId="S-TssNoChar">
    <w:name w:val="S-T ss No Char"/>
    <w:basedOn w:val="DefaultParagraphFont"/>
    <w:link w:val="S-TssNo"/>
    <w:rsid w:val="00B77CB9"/>
    <w:rPr>
      <w:rFonts w:ascii="Arial" w:hAnsi="Arial" w:cs="Arial"/>
      <w:sz w:val="32"/>
      <w:szCs w:val="32"/>
      <w:lang w:val="en-GB" w:eastAsia="fr-FR"/>
    </w:rPr>
  </w:style>
  <w:style w:type="paragraph" w:customStyle="1" w:styleId="Subject">
    <w:name w:val="Subject"/>
    <w:basedOn w:val="Normal"/>
    <w:rsid w:val="00B77CB9"/>
    <w:pPr>
      <w:spacing w:before="60"/>
      <w:jc w:val="center"/>
    </w:pPr>
    <w:rPr>
      <w:b/>
      <w:color w:val="000080"/>
      <w:sz w:val="40"/>
      <w:szCs w:val="40"/>
    </w:rPr>
  </w:style>
  <w:style w:type="character" w:styleId="SubtleEmphasis">
    <w:name w:val="Subtle Emphasis"/>
    <w:aliases w:val="Emphasis 2"/>
    <w:basedOn w:val="DefaultParagraphFont"/>
    <w:uiPriority w:val="19"/>
    <w:rsid w:val="009D0BFA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59"/>
    <w:rsid w:val="00B77CB9"/>
    <w:pPr>
      <w:spacing w:after="0"/>
    </w:pPr>
    <w:rPr>
      <w:rFonts w:ascii="Arial" w:hAnsi="Arial" w:cs="Arial"/>
      <w:sz w:val="36"/>
      <w:szCs w:val="36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itrust1">
    <w:name w:val="Table_itrust1"/>
    <w:basedOn w:val="TableitrustRef"/>
    <w:uiPriority w:val="99"/>
    <w:rsid w:val="00B34F2D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FFCE2" w:themeFill="accent4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FFCE2" w:themeFill="accent4" w:themeFillTint="33"/>
      </w:tcPr>
    </w:tblStylePr>
    <w:tblStylePr w:type="firstCol">
      <w:rPr>
        <w:b/>
      </w:rPr>
      <w:tblPr/>
      <w:tcPr>
        <w:shd w:val="clear" w:color="auto" w:fill="FFFCE2" w:themeFill="accent4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FFCE2" w:themeFill="accent4" w:themeFillTint="33"/>
      </w:tcPr>
    </w:tblStylePr>
  </w:style>
  <w:style w:type="table" w:customStyle="1" w:styleId="Tableitrust2">
    <w:name w:val="Table_itrust2"/>
    <w:basedOn w:val="TableitrustRef"/>
    <w:uiPriority w:val="99"/>
    <w:rsid w:val="00577A07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FFE912" w:themeColor="accent4" w:themeShade="BF"/>
        <w:sz w:val="20"/>
      </w:rPr>
      <w:tblPr/>
      <w:tcPr>
        <w:shd w:val="clear" w:color="auto" w:fill="FFF9C5" w:themeFill="accent4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FF9C5" w:themeFill="accent4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FFCE2" w:themeFill="accent4" w:themeFillTint="33"/>
      </w:tcPr>
    </w:tblStylePr>
    <w:tblStylePr w:type="lastCol">
      <w:rPr>
        <w:b/>
      </w:rPr>
      <w:tblPr/>
      <w:tcPr>
        <w:shd w:val="clear" w:color="auto" w:fill="FFFCE2" w:themeFill="accent4" w:themeFillTint="33"/>
      </w:tcPr>
    </w:tblStylePr>
  </w:style>
  <w:style w:type="paragraph" w:styleId="Title">
    <w:name w:val="Title"/>
    <w:basedOn w:val="BodyOfText"/>
    <w:next w:val="BodyOfText"/>
    <w:link w:val="TitleChar"/>
    <w:uiPriority w:val="10"/>
    <w:rsid w:val="009D0BFA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E61F3D" w:themeColor="accent5"/>
      <w:spacing w:val="20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BFA"/>
    <w:rPr>
      <w:rFonts w:asciiTheme="majorHAnsi" w:eastAsiaTheme="majorEastAsia" w:hAnsiTheme="majorHAnsi" w:cstheme="majorBidi"/>
      <w:b/>
      <w:color w:val="E61F3D" w:themeColor="accent5"/>
      <w:spacing w:val="20"/>
      <w:kern w:val="16"/>
      <w:sz w:val="40"/>
      <w:szCs w:val="56"/>
      <w:lang w:val="en-US"/>
    </w:rPr>
  </w:style>
  <w:style w:type="character" w:customStyle="1" w:styleId="TabText2Char">
    <w:name w:val="TabText2 Char"/>
    <w:basedOn w:val="TabText1Char"/>
    <w:link w:val="TabText2"/>
    <w:rsid w:val="009D0BFA"/>
    <w:rPr>
      <w:rFonts w:eastAsiaTheme="minorHAnsi"/>
      <w:kern w:val="16"/>
      <w:sz w:val="18"/>
      <w:szCs w:val="22"/>
      <w:lang w:val="en-US"/>
    </w:rPr>
  </w:style>
  <w:style w:type="paragraph" w:styleId="TOC2">
    <w:name w:val="toc 2"/>
    <w:basedOn w:val="BodyOfText"/>
    <w:next w:val="BodyOfText"/>
    <w:uiPriority w:val="39"/>
    <w:unhideWhenUsed/>
    <w:rsid w:val="009D0BFA"/>
    <w:pPr>
      <w:tabs>
        <w:tab w:val="left" w:pos="1276"/>
        <w:tab w:val="right" w:leader="dot" w:pos="9582"/>
      </w:tabs>
      <w:spacing w:before="40" w:after="20"/>
      <w:ind w:left="1276" w:right="709" w:hanging="567"/>
      <w:contextualSpacing/>
    </w:pPr>
    <w:rPr>
      <w:color w:val="00A3E0" w:themeColor="text2"/>
    </w:rPr>
  </w:style>
  <w:style w:type="paragraph" w:styleId="TOC3">
    <w:name w:val="toc 3"/>
    <w:basedOn w:val="BodyOfText"/>
    <w:next w:val="BodyOfText"/>
    <w:uiPriority w:val="39"/>
    <w:unhideWhenUsed/>
    <w:rsid w:val="009D0BFA"/>
    <w:pPr>
      <w:tabs>
        <w:tab w:val="left" w:pos="2268"/>
        <w:tab w:val="right" w:leader="dot" w:pos="9582"/>
      </w:tabs>
      <w:spacing w:before="20" w:after="20"/>
      <w:ind w:left="2268" w:right="709" w:hanging="709"/>
      <w:contextualSpacing/>
    </w:pPr>
    <w:rPr>
      <w:color w:val="00A3E0" w:themeColor="text2"/>
    </w:rPr>
  </w:style>
  <w:style w:type="paragraph" w:styleId="TOC4">
    <w:name w:val="toc 4"/>
    <w:basedOn w:val="BodyOfText"/>
    <w:next w:val="BodyOfText"/>
    <w:uiPriority w:val="39"/>
    <w:unhideWhenUsed/>
    <w:rsid w:val="009D0BFA"/>
    <w:pPr>
      <w:tabs>
        <w:tab w:val="left" w:pos="3119"/>
        <w:tab w:val="right" w:leader="dot" w:pos="9582"/>
      </w:tabs>
      <w:spacing w:before="10" w:after="10"/>
      <w:ind w:left="3119" w:right="709" w:hanging="709"/>
      <w:contextualSpacing/>
    </w:pPr>
    <w:rPr>
      <w:color w:val="00A3E0" w:themeColor="text2"/>
      <w:sz w:val="20"/>
    </w:rPr>
  </w:style>
  <w:style w:type="paragraph" w:styleId="TOC5">
    <w:name w:val="toc 5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6">
    <w:name w:val="toc 6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7">
    <w:name w:val="toc 7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79A7" w:themeColor="text2" w:themeShade="BF"/>
      <w:sz w:val="18"/>
    </w:rPr>
  </w:style>
  <w:style w:type="paragraph" w:styleId="TOC8">
    <w:name w:val="toc 8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9">
    <w:name w:val="toc 9"/>
    <w:basedOn w:val="BodyOfText"/>
    <w:next w:val="BodyOfText"/>
    <w:autoRedefine/>
    <w:uiPriority w:val="39"/>
    <w:unhideWhenUsed/>
    <w:rsid w:val="009D0BFA"/>
    <w:pPr>
      <w:tabs>
        <w:tab w:val="right" w:leader="dot" w:pos="9582"/>
      </w:tabs>
      <w:spacing w:after="0"/>
      <w:ind w:left="2835" w:right="709"/>
      <w:contextualSpacing/>
    </w:pPr>
    <w:rPr>
      <w:color w:val="005170" w:themeColor="text2" w:themeShade="80"/>
      <w:sz w:val="18"/>
    </w:rPr>
  </w:style>
  <w:style w:type="paragraph" w:styleId="TOCHeading">
    <w:name w:val="TOC Heading"/>
    <w:basedOn w:val="Heading1"/>
    <w:next w:val="Normal"/>
    <w:uiPriority w:val="39"/>
    <w:unhideWhenUsed/>
    <w:rsid w:val="009D0BFA"/>
    <w:pPr>
      <w:spacing w:after="120"/>
      <w:ind w:left="425" w:right="709" w:hanging="425"/>
      <w:outlineLvl w:val="9"/>
    </w:pPr>
    <w:rPr>
      <w:sz w:val="28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8A57A8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8A57A8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8A57A8"/>
    <w:rPr>
      <w:rFonts w:ascii="Arial" w:hAnsi="Arial" w:cs="Arial"/>
      <w:vanish/>
      <w:sz w:val="16"/>
      <w:szCs w:val="16"/>
      <w:lang w:val="en-US" w:eastAsia="fr-FR"/>
    </w:rPr>
  </w:style>
  <w:style w:type="paragraph" w:styleId="Revision">
    <w:name w:val="Revision"/>
    <w:hidden/>
    <w:uiPriority w:val="99"/>
    <w:semiHidden/>
    <w:rsid w:val="009D0BFA"/>
    <w:pPr>
      <w:spacing w:after="0" w:line="240" w:lineRule="auto"/>
    </w:pPr>
    <w:rPr>
      <w:rFonts w:eastAsiaTheme="minorHAnsi"/>
      <w:sz w:val="22"/>
      <w:szCs w:val="22"/>
      <w:lang w:val="en-US"/>
    </w:rPr>
  </w:style>
  <w:style w:type="paragraph" w:customStyle="1" w:styleId="FooterTableau">
    <w:name w:val="FooterTableau"/>
    <w:basedOn w:val="Normal"/>
    <w:link w:val="FooterTableauChar"/>
    <w:rsid w:val="0061139A"/>
    <w:pPr>
      <w:spacing w:before="60" w:after="60"/>
      <w:ind w:left="426" w:right="113" w:hanging="426"/>
    </w:pPr>
    <w:rPr>
      <w:sz w:val="16"/>
      <w:lang w:eastAsia="fr-FR"/>
    </w:rPr>
  </w:style>
  <w:style w:type="character" w:customStyle="1" w:styleId="TabHeader2Char">
    <w:name w:val="TabHeader2 Char"/>
    <w:basedOn w:val="TabText2Char"/>
    <w:link w:val="TabHeader2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FooterTableauChar">
    <w:name w:val="FooterTableau Char"/>
    <w:basedOn w:val="DefaultParagraphFont"/>
    <w:link w:val="FooterTableau"/>
    <w:rsid w:val="0061139A"/>
    <w:rPr>
      <w:rFonts w:ascii="Arial" w:hAnsi="Arial" w:cs="Arial"/>
      <w:kern w:val="16"/>
      <w:sz w:val="16"/>
      <w:szCs w:val="3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9D0BFA"/>
    <w:pPr>
      <w:tabs>
        <w:tab w:val="center" w:pos="4536"/>
        <w:tab w:val="right" w:pos="9072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rsid w:val="009D0B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0BFA"/>
    <w:rPr>
      <w:rFonts w:eastAsiaTheme="minorHAnsi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9D0BFA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unhideWhenUsed/>
    <w:rsid w:val="009D0B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D0BFA"/>
    <w:rPr>
      <w:rFonts w:ascii="Segoe UI" w:eastAsiaTheme="minorHAns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0B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9D0BFA"/>
    <w:rPr>
      <w:rFonts w:eastAsiaTheme="minorHAnsi"/>
      <w:b/>
      <w:bCs/>
      <w:sz w:val="20"/>
      <w:szCs w:val="20"/>
      <w:lang w:val="en-US"/>
    </w:rPr>
  </w:style>
  <w:style w:type="paragraph" w:customStyle="1" w:styleId="TabEnum1">
    <w:name w:val="TabEnum1"/>
    <w:basedOn w:val="Normal"/>
    <w:link w:val="TabEnum1Char"/>
    <w:rsid w:val="00E457E5"/>
    <w:pPr>
      <w:numPr>
        <w:numId w:val="2"/>
      </w:numPr>
      <w:tabs>
        <w:tab w:val="left" w:pos="2160"/>
      </w:tabs>
      <w:spacing w:before="20" w:after="20"/>
      <w:ind w:left="454" w:right="113" w:hanging="284"/>
      <w:contextualSpacing/>
    </w:pPr>
    <w:rPr>
      <w:rFonts w:cs="Times New Roman"/>
      <w:sz w:val="20"/>
      <w:szCs w:val="20"/>
    </w:rPr>
  </w:style>
  <w:style w:type="character" w:customStyle="1" w:styleId="QuoteFR">
    <w:name w:val="Quote FR"/>
    <w:basedOn w:val="DefaultParagraphFont"/>
    <w:uiPriority w:val="1"/>
    <w:rsid w:val="005A3FBA"/>
    <w:rPr>
      <w:i/>
      <w:lang w:val="fr-FR"/>
    </w:rPr>
  </w:style>
  <w:style w:type="paragraph" w:customStyle="1" w:styleId="Hidden">
    <w:name w:val="Hidden"/>
    <w:basedOn w:val="BodyOfText"/>
    <w:next w:val="BodyOfText"/>
    <w:link w:val="HiddenChar"/>
    <w:qFormat/>
    <w:rsid w:val="009D0BFA"/>
    <w:pPr>
      <w:spacing w:after="80"/>
    </w:pPr>
    <w:rPr>
      <w:vanish/>
      <w:color w:val="00B050"/>
    </w:rPr>
  </w:style>
  <w:style w:type="paragraph" w:customStyle="1" w:styleId="SubParagraph">
    <w:name w:val="SubParagraph"/>
    <w:basedOn w:val="BodyOfText"/>
    <w:link w:val="SubParagraphChar"/>
    <w:rsid w:val="00EC2526"/>
    <w:pPr>
      <w:ind w:left="284"/>
    </w:pPr>
  </w:style>
  <w:style w:type="paragraph" w:customStyle="1" w:styleId="BodyOfText">
    <w:name w:val="Body Of Text"/>
    <w:basedOn w:val="Normal"/>
    <w:link w:val="BodyOfTextChar"/>
    <w:qFormat/>
    <w:rsid w:val="009D0BFA"/>
    <w:pPr>
      <w:spacing w:after="120" w:line="240" w:lineRule="auto"/>
      <w:jc w:val="both"/>
    </w:pPr>
    <w:rPr>
      <w:kern w:val="16"/>
    </w:rPr>
  </w:style>
  <w:style w:type="character" w:customStyle="1" w:styleId="FigurewithCaptionChar">
    <w:name w:val="Figure with Caption Char"/>
    <w:basedOn w:val="BodyOfTextChar"/>
    <w:link w:val="FigurewithCaption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BodyOfTextChar">
    <w:name w:val="Body Of Text Char"/>
    <w:basedOn w:val="DefaultParagraphFont"/>
    <w:link w:val="BodyOfText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EnumerationL1Char">
    <w:name w:val="Enumeration L1 Char"/>
    <w:basedOn w:val="BodyOfTextChar"/>
    <w:link w:val="EnumerationL1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HDocProp">
    <w:name w:val="H Doc Prop."/>
    <w:basedOn w:val="BodyOfText"/>
    <w:next w:val="BodyOfText"/>
    <w:link w:val="HDocPropChar"/>
    <w:qFormat/>
    <w:rsid w:val="009D0BFA"/>
    <w:pPr>
      <w:keepNext/>
    </w:pPr>
    <w:rPr>
      <w:rFonts w:asciiTheme="majorHAnsi" w:hAnsiTheme="majorHAnsi"/>
      <w:b/>
      <w:color w:val="E61F3D" w:themeColor="accent5"/>
      <w:sz w:val="28"/>
    </w:rPr>
  </w:style>
  <w:style w:type="character" w:customStyle="1" w:styleId="TabText1Char">
    <w:name w:val="TabText1 Char"/>
    <w:basedOn w:val="TabText0Char"/>
    <w:link w:val="TabText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HDocPropChar">
    <w:name w:val="H Doc Prop. Char"/>
    <w:basedOn w:val="BodyOfTextChar"/>
    <w:link w:val="HDocProp"/>
    <w:rsid w:val="009D0BFA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9D0BF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9D0BFA"/>
    <w:rPr>
      <w:rFonts w:eastAsiaTheme="minorHAnsi"/>
      <w:sz w:val="22"/>
      <w:szCs w:val="22"/>
      <w:lang w:val="en-US"/>
    </w:rPr>
  </w:style>
  <w:style w:type="paragraph" w:customStyle="1" w:styleId="H1nonumber">
    <w:name w:val="H1 no number"/>
    <w:basedOn w:val="Heading1"/>
    <w:next w:val="BodyOfText"/>
    <w:link w:val="H1nonumberChar"/>
    <w:qFormat/>
    <w:rsid w:val="009D0BFA"/>
    <w:pPr>
      <w:numPr>
        <w:numId w:val="0"/>
      </w:numPr>
    </w:pPr>
  </w:style>
  <w:style w:type="character" w:customStyle="1" w:styleId="TabHeader1Char">
    <w:name w:val="TabHeader1 Char"/>
    <w:basedOn w:val="TabText1Char"/>
    <w:link w:val="TabHeader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H1nonumberChar">
    <w:name w:val="H1 no number Char"/>
    <w:basedOn w:val="Heading1Char"/>
    <w:link w:val="H1nonumber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40"/>
      <w:szCs w:val="32"/>
      <w:lang w:val="en-US"/>
    </w:rPr>
  </w:style>
  <w:style w:type="paragraph" w:customStyle="1" w:styleId="H2nonumber">
    <w:name w:val="H2 no number"/>
    <w:basedOn w:val="Heading2"/>
    <w:next w:val="BodyOfText"/>
    <w:link w:val="H2nonumberChar"/>
    <w:qFormat/>
    <w:rsid w:val="009D0BFA"/>
    <w:pPr>
      <w:numPr>
        <w:ilvl w:val="0"/>
        <w:numId w:val="0"/>
      </w:numPr>
    </w:pPr>
  </w:style>
  <w:style w:type="character" w:customStyle="1" w:styleId="H2nonumberChar">
    <w:name w:val="H2 no number Char"/>
    <w:basedOn w:val="Heading2Char"/>
    <w:link w:val="H2nonumber"/>
    <w:rsid w:val="009D0BFA"/>
    <w:rPr>
      <w:rFonts w:asciiTheme="majorHAnsi" w:eastAsiaTheme="majorEastAsia" w:hAnsiTheme="majorHAnsi" w:cstheme="majorBidi"/>
      <w:b/>
      <w:color w:val="00A3E0" w:themeColor="text2"/>
      <w:kern w:val="16"/>
      <w:sz w:val="36"/>
      <w:szCs w:val="26"/>
      <w:lang w:val="en-US"/>
    </w:rPr>
  </w:style>
  <w:style w:type="character" w:customStyle="1" w:styleId="SubParagraphChar">
    <w:name w:val="SubParagraph Char"/>
    <w:basedOn w:val="BodyOfTextChar"/>
    <w:link w:val="SubParagraph"/>
    <w:rsid w:val="00EC2526"/>
    <w:rPr>
      <w:rFonts w:ascii="Aller Light" w:eastAsiaTheme="minorHAnsi" w:hAnsi="Aller Light" w:cs="Arial"/>
      <w:color w:val="3E3E3E"/>
      <w:kern w:val="16"/>
      <w:sz w:val="22"/>
      <w:szCs w:val="36"/>
      <w:lang w:val="en-GB" w:eastAsia="en-GB"/>
    </w:rPr>
  </w:style>
  <w:style w:type="paragraph" w:customStyle="1" w:styleId="ReferenceList">
    <w:name w:val="Reference List"/>
    <w:basedOn w:val="BodyOfText"/>
    <w:link w:val="ReferenceListChar"/>
    <w:qFormat/>
    <w:rsid w:val="009D0BFA"/>
    <w:pPr>
      <w:numPr>
        <w:numId w:val="4"/>
      </w:numPr>
      <w:spacing w:after="80"/>
    </w:pPr>
  </w:style>
  <w:style w:type="character" w:customStyle="1" w:styleId="ReferenceListChar">
    <w:name w:val="Reference List Char"/>
    <w:basedOn w:val="BodyOfTextChar"/>
    <w:link w:val="ReferenceList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Figure">
    <w:name w:val="Figure"/>
    <w:basedOn w:val="BodyOfText"/>
    <w:next w:val="BodyOfText"/>
    <w:link w:val="FigureChar"/>
    <w:qFormat/>
    <w:rsid w:val="009D0BFA"/>
    <w:pPr>
      <w:spacing w:after="200"/>
      <w:jc w:val="center"/>
    </w:pPr>
  </w:style>
  <w:style w:type="character" w:customStyle="1" w:styleId="Mandatory">
    <w:name w:val="Mandatory"/>
    <w:basedOn w:val="DefaultParagraphFont"/>
    <w:uiPriority w:val="1"/>
    <w:rsid w:val="00F05103"/>
    <w:rPr>
      <w:color w:val="E61F3D"/>
      <w:lang w:eastAsia="fr-LU"/>
    </w:rPr>
  </w:style>
  <w:style w:type="character" w:customStyle="1" w:styleId="FigureChar">
    <w:name w:val="Figure Char"/>
    <w:basedOn w:val="BodyOfTextChar"/>
    <w:link w:val="Figure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Headerfootertext">
    <w:name w:val="Header/footer text"/>
    <w:basedOn w:val="BodyOfText"/>
    <w:link w:val="HeaderfootertextChar"/>
    <w:rsid w:val="009D0BFA"/>
    <w:pPr>
      <w:spacing w:after="0"/>
    </w:pPr>
    <w:rPr>
      <w:sz w:val="16"/>
    </w:rPr>
  </w:style>
  <w:style w:type="paragraph" w:customStyle="1" w:styleId="Headerfootertitle">
    <w:name w:val="Header/footer title"/>
    <w:basedOn w:val="Headerfootertext"/>
    <w:link w:val="HeaderfootertitleChar"/>
    <w:rsid w:val="009D0BFA"/>
    <w:pPr>
      <w:ind w:right="170"/>
      <w:jc w:val="right"/>
    </w:pPr>
    <w:rPr>
      <w:color w:val="E61F3D" w:themeColor="accent5"/>
    </w:rPr>
  </w:style>
  <w:style w:type="paragraph" w:customStyle="1" w:styleId="EnumerationL2">
    <w:name w:val="Enumeration L2"/>
    <w:basedOn w:val="EnumerationL1"/>
    <w:link w:val="EnumerationL2Char"/>
    <w:rsid w:val="009D0BFA"/>
    <w:pPr>
      <w:numPr>
        <w:ilvl w:val="1"/>
      </w:numPr>
    </w:pPr>
  </w:style>
  <w:style w:type="paragraph" w:customStyle="1" w:styleId="EnumerationL3">
    <w:name w:val="Enumeration L3"/>
    <w:basedOn w:val="EnumerationL1"/>
    <w:rsid w:val="009D0BFA"/>
    <w:pPr>
      <w:numPr>
        <w:ilvl w:val="2"/>
      </w:numPr>
      <w:contextualSpacing/>
    </w:pPr>
  </w:style>
  <w:style w:type="character" w:customStyle="1" w:styleId="EnumerationL2Char">
    <w:name w:val="Enumeration L2 Char"/>
    <w:basedOn w:val="EnumerationL1Char"/>
    <w:link w:val="EnumerationL2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Endlist">
    <w:name w:val="End list"/>
    <w:basedOn w:val="BodyOfText"/>
    <w:next w:val="BodyOfText"/>
    <w:qFormat/>
    <w:rsid w:val="009D0BFA"/>
    <w:pPr>
      <w:spacing w:after="0"/>
      <w:ind w:right="709"/>
      <w:jc w:val="right"/>
    </w:pPr>
    <w:rPr>
      <w:sz w:val="14"/>
      <w:szCs w:val="14"/>
    </w:rPr>
  </w:style>
  <w:style w:type="paragraph" w:customStyle="1" w:styleId="BulletL2">
    <w:name w:val="Bullet L2"/>
    <w:basedOn w:val="BulletL1"/>
    <w:rsid w:val="009D0BFA"/>
    <w:pPr>
      <w:numPr>
        <w:ilvl w:val="1"/>
      </w:numPr>
    </w:pPr>
  </w:style>
  <w:style w:type="paragraph" w:customStyle="1" w:styleId="BulletL3">
    <w:name w:val="Bullet L3"/>
    <w:basedOn w:val="BulletL1"/>
    <w:rsid w:val="009D0BFA"/>
    <w:pPr>
      <w:numPr>
        <w:ilvl w:val="2"/>
      </w:numPr>
      <w:contextualSpacing/>
    </w:pPr>
  </w:style>
  <w:style w:type="paragraph" w:customStyle="1" w:styleId="TabText2">
    <w:name w:val="TabText2"/>
    <w:basedOn w:val="TabText1"/>
    <w:link w:val="TabText2Char"/>
    <w:qFormat/>
    <w:rsid w:val="009D0BFA"/>
    <w:pPr>
      <w:spacing w:before="10" w:after="10"/>
      <w:ind w:left="-57" w:right="-57"/>
    </w:pPr>
    <w:rPr>
      <w:sz w:val="18"/>
    </w:rPr>
  </w:style>
  <w:style w:type="paragraph" w:customStyle="1" w:styleId="BulletL4">
    <w:name w:val="Bullet L4"/>
    <w:basedOn w:val="BulletL1"/>
    <w:link w:val="BulletL4Char"/>
    <w:rsid w:val="009D0BFA"/>
    <w:pPr>
      <w:numPr>
        <w:ilvl w:val="3"/>
      </w:numPr>
      <w:contextualSpacing/>
    </w:pPr>
    <w:rPr>
      <w:sz w:val="20"/>
    </w:rPr>
  </w:style>
  <w:style w:type="paragraph" w:customStyle="1" w:styleId="EnumrationL4">
    <w:name w:val="Enumération L4"/>
    <w:basedOn w:val="EnumerationL3"/>
    <w:rsid w:val="00D4240E"/>
    <w:pPr>
      <w:numPr>
        <w:ilvl w:val="0"/>
        <w:numId w:val="0"/>
      </w:numPr>
      <w:ind w:left="2268" w:hanging="142"/>
    </w:pPr>
  </w:style>
  <w:style w:type="numbering" w:customStyle="1" w:styleId="EnumrationListe">
    <w:name w:val="Enumération Liste"/>
    <w:uiPriority w:val="99"/>
    <w:rsid w:val="00D4240E"/>
    <w:pPr>
      <w:numPr>
        <w:numId w:val="5"/>
      </w:numPr>
    </w:pPr>
  </w:style>
  <w:style w:type="numbering" w:customStyle="1" w:styleId="Style4">
    <w:name w:val="Style4"/>
    <w:uiPriority w:val="99"/>
    <w:rsid w:val="00951ACA"/>
  </w:style>
  <w:style w:type="character" w:customStyle="1" w:styleId="HeaderChar">
    <w:name w:val="Header Char"/>
    <w:basedOn w:val="DefaultParagraphFont"/>
    <w:link w:val="Header"/>
    <w:uiPriority w:val="99"/>
    <w:rsid w:val="009D0BFA"/>
    <w:rPr>
      <w:rFonts w:eastAsiaTheme="minorHAnsi"/>
      <w:sz w:val="22"/>
      <w:szCs w:val="22"/>
      <w:lang w:val="en-US"/>
    </w:rPr>
  </w:style>
  <w:style w:type="paragraph" w:customStyle="1" w:styleId="TabEnum2">
    <w:name w:val="TabEnum2"/>
    <w:basedOn w:val="TabEnum1"/>
    <w:link w:val="TabEnum2Char"/>
    <w:rsid w:val="00CF3972"/>
    <w:rPr>
      <w:sz w:val="18"/>
    </w:rPr>
  </w:style>
  <w:style w:type="paragraph" w:customStyle="1" w:styleId="BulletL1">
    <w:name w:val="Bullet L1"/>
    <w:basedOn w:val="BodyOfText"/>
    <w:link w:val="BulletL1Char"/>
    <w:qFormat/>
    <w:rsid w:val="009D0BFA"/>
    <w:pPr>
      <w:numPr>
        <w:numId w:val="24"/>
      </w:numPr>
      <w:spacing w:after="40"/>
    </w:pPr>
  </w:style>
  <w:style w:type="character" w:customStyle="1" w:styleId="TabEnum1Char">
    <w:name w:val="TabEnum1 Char"/>
    <w:basedOn w:val="DefaultParagraphFont"/>
    <w:link w:val="TabEnum1"/>
    <w:rsid w:val="00E457E5"/>
    <w:rPr>
      <w:rFonts w:ascii="Corbel" w:hAnsi="Corbel" w:cs="Times New Roman"/>
      <w:color w:val="000000" w:themeColor="text1"/>
      <w:kern w:val="16"/>
      <w:sz w:val="20"/>
      <w:szCs w:val="20"/>
      <w:lang w:val="en-GB" w:eastAsia="en-GB"/>
    </w:rPr>
  </w:style>
  <w:style w:type="character" w:customStyle="1" w:styleId="TabEnum2Char">
    <w:name w:val="TabEnum2 Char"/>
    <w:basedOn w:val="TabEnum1Char"/>
    <w:link w:val="TabEnum2"/>
    <w:rsid w:val="00CF3972"/>
    <w:rPr>
      <w:rFonts w:ascii="Corbel" w:hAnsi="Corbel" w:cs="Times New Roman"/>
      <w:color w:val="000000" w:themeColor="text1"/>
      <w:kern w:val="16"/>
      <w:sz w:val="18"/>
      <w:szCs w:val="20"/>
      <w:lang w:val="en-GB" w:eastAsia="en-GB"/>
    </w:rPr>
  </w:style>
  <w:style w:type="paragraph" w:customStyle="1" w:styleId="HToc">
    <w:name w:val="H Toc"/>
    <w:basedOn w:val="HDocProp"/>
    <w:link w:val="HTocChar"/>
    <w:rsid w:val="00CF43C3"/>
    <w:pPr>
      <w:spacing w:before="60" w:after="60"/>
      <w:jc w:val="center"/>
    </w:pPr>
  </w:style>
  <w:style w:type="character" w:customStyle="1" w:styleId="HTocChar">
    <w:name w:val="H Toc Char"/>
    <w:basedOn w:val="HDocPropChar"/>
    <w:link w:val="HToc"/>
    <w:rsid w:val="00CF43C3"/>
    <w:rPr>
      <w:rFonts w:ascii="Corbel" w:eastAsiaTheme="minorHAnsi" w:hAnsi="Corbel" w:cs="Arial"/>
      <w:b/>
      <w:color w:val="FFE912" w:themeColor="accent4" w:themeShade="BF"/>
      <w:kern w:val="16"/>
      <w:sz w:val="28"/>
      <w:szCs w:val="36"/>
      <w:lang w:val="en-US" w:eastAsia="en-GB"/>
    </w:rPr>
  </w:style>
  <w:style w:type="numbering" w:customStyle="1" w:styleId="Style40">
    <w:name w:val="Style4"/>
    <w:next w:val="Style4"/>
    <w:uiPriority w:val="99"/>
    <w:rsid w:val="00951ACA"/>
  </w:style>
  <w:style w:type="character" w:customStyle="1" w:styleId="QuoteGB">
    <w:name w:val="Quote GB"/>
    <w:basedOn w:val="DefaultParagraphFont"/>
    <w:uiPriority w:val="1"/>
    <w:rsid w:val="009749F6"/>
    <w:rPr>
      <w:i/>
      <w:lang w:val="en-GB"/>
    </w:rPr>
  </w:style>
  <w:style w:type="paragraph" w:styleId="TableofFigures">
    <w:name w:val="table of figures"/>
    <w:basedOn w:val="TOC1"/>
    <w:next w:val="BodyOfText"/>
    <w:link w:val="TableofFiguresChar"/>
    <w:uiPriority w:val="99"/>
    <w:unhideWhenUsed/>
    <w:rsid w:val="009D0BFA"/>
    <w:pPr>
      <w:spacing w:after="0"/>
    </w:pPr>
    <w:rPr>
      <w:noProof/>
      <w:color w:val="AF132A" w:themeColor="accent5" w:themeShade="BF"/>
      <w:lang w:val="fr-FR"/>
    </w:rPr>
  </w:style>
  <w:style w:type="character" w:customStyle="1" w:styleId="TOC1Char">
    <w:name w:val="TOC 1 Char"/>
    <w:aliases w:val="TMtrash 1 Char"/>
    <w:basedOn w:val="BodyOfTextChar"/>
    <w:link w:val="TOC1"/>
    <w:uiPriority w:val="39"/>
    <w:rsid w:val="009D0BFA"/>
    <w:rPr>
      <w:rFonts w:eastAsiaTheme="minorHAnsi"/>
      <w:color w:val="00A3E0" w:themeColor="text2"/>
      <w:kern w:val="16"/>
      <w:sz w:val="22"/>
      <w:szCs w:val="22"/>
      <w:lang w:val="en-US"/>
    </w:rPr>
  </w:style>
  <w:style w:type="table" w:customStyle="1" w:styleId="Tableatena1">
    <w:name w:val="Table_atena1"/>
    <w:basedOn w:val="TableitrustRef"/>
    <w:uiPriority w:val="99"/>
    <w:rsid w:val="00E479C0"/>
    <w:pPr>
      <w:spacing w:before="40" w:after="40"/>
      <w:ind w:left="113" w:right="113"/>
      <w:jc w:val="both"/>
    </w:pPr>
    <w:rPr>
      <w:rFonts w:cs="Arial"/>
      <w:szCs w:val="36"/>
      <w:lang w:eastAsia="fr-FR"/>
    </w:rPr>
    <w:tblPr>
      <w:tblStyleRowBandSize w:val="1"/>
      <w:tblStyleColBandSize w:val="1"/>
      <w:tblCellMar>
        <w:left w:w="0" w:type="dxa"/>
        <w:right w:w="0" w:type="dxa"/>
      </w:tblCellMar>
    </w:tblPr>
    <w:tcPr>
      <w:noWrap/>
      <w:tcMar>
        <w:top w:w="0" w:type="dxa"/>
        <w:left w:w="0" w:type="dxa"/>
        <w:bottom w:w="0" w:type="dxa"/>
        <w:right w:w="0" w:type="dxa"/>
      </w:tcMar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000000" w:themeColor="text1"/>
        <w:sz w:val="20"/>
      </w:rPr>
      <w:tblPr/>
      <w:tcPr>
        <w:shd w:val="clear" w:color="auto" w:fill="FAD2D7" w:themeFill="accent1" w:themeFillTint="33"/>
      </w:tcPr>
    </w:tblStylePr>
    <w:tblStylePr w:type="lastRow">
      <w:pPr>
        <w:wordWrap/>
        <w:spacing w:beforeLines="0" w:before="120" w:beforeAutospacing="0" w:afterLines="0" w:after="120" w:afterAutospacing="0"/>
        <w:jc w:val="right"/>
      </w:pPr>
      <w:rPr>
        <w:rFonts w:ascii="Candara" w:hAnsi="Candara"/>
        <w:b/>
      </w:rPr>
      <w:tblPr/>
      <w:tcPr>
        <w:shd w:val="clear" w:color="auto" w:fill="FAD2D7" w:themeFill="accent1" w:themeFillTint="33"/>
      </w:tcPr>
    </w:tblStylePr>
    <w:tblStylePr w:type="firstCol">
      <w:rPr>
        <w:b/>
      </w:rPr>
      <w:tblPr/>
      <w:tcPr>
        <w:shd w:val="clear" w:color="auto" w:fill="FAD2D7" w:themeFill="accent1" w:themeFillTint="33"/>
      </w:tcPr>
    </w:tblStylePr>
    <w:tblStylePr w:type="lastCol">
      <w:pPr>
        <w:wordWrap/>
        <w:jc w:val="right"/>
      </w:pPr>
      <w:rPr>
        <w:b/>
      </w:rPr>
      <w:tblPr/>
      <w:tcPr>
        <w:shd w:val="clear" w:color="auto" w:fill="FAD2D7" w:themeFill="accent1" w:themeFillTint="33"/>
      </w:tcPr>
    </w:tblStylePr>
  </w:style>
  <w:style w:type="table" w:customStyle="1" w:styleId="Tableatena2">
    <w:name w:val="Table_atena2"/>
    <w:basedOn w:val="TableitrustRef"/>
    <w:uiPriority w:val="99"/>
    <w:rsid w:val="00E479C0"/>
    <w:tblPr>
      <w:tblCellMar>
        <w:left w:w="28" w:type="dxa"/>
      </w:tblCellMar>
    </w:tblPr>
    <w:tcPr>
      <w:shd w:val="clear" w:color="auto" w:fill="auto"/>
    </w:tcPr>
    <w:tblStylePr w:type="firstRow">
      <w:pPr>
        <w:keepNext/>
        <w:wordWrap/>
        <w:spacing w:beforeLines="0" w:before="120" w:beforeAutospacing="0" w:afterLines="0" w:after="120" w:afterAutospacing="0"/>
        <w:jc w:val="left"/>
      </w:pPr>
      <w:rPr>
        <w:rFonts w:ascii="Corbel" w:hAnsi="Corbel"/>
        <w:b/>
        <w:color w:val="auto"/>
        <w:sz w:val="20"/>
      </w:rPr>
      <w:tblPr/>
      <w:tcPr>
        <w:shd w:val="clear" w:color="auto" w:fill="F5A5B1" w:themeFill="accent1" w:themeFillTint="66"/>
      </w:tcPr>
    </w:tblStylePr>
    <w:tblStylePr w:type="lastRow">
      <w:rPr>
        <w:rFonts w:ascii="Arial" w:hAnsi="Arial"/>
        <w:b/>
        <w:color w:val="auto"/>
      </w:rPr>
      <w:tblPr/>
      <w:tcPr>
        <w:shd w:val="clear" w:color="auto" w:fill="F5A5B1" w:themeFill="accent1" w:themeFillTint="66"/>
      </w:tcPr>
    </w:tblStylePr>
    <w:tblStylePr w:type="firstCol">
      <w:rPr>
        <w:rFonts w:ascii="Corbel" w:hAnsi="Corbel"/>
        <w:b/>
        <w:color w:val="FFE912" w:themeColor="accent4" w:themeShade="BF"/>
      </w:rPr>
      <w:tblPr/>
      <w:tcPr>
        <w:shd w:val="clear" w:color="auto" w:fill="FAD2D7" w:themeFill="accent1" w:themeFillTint="33"/>
      </w:tcPr>
    </w:tblStylePr>
    <w:tblStylePr w:type="lastCol">
      <w:rPr>
        <w:b/>
      </w:rPr>
      <w:tblPr/>
      <w:tcPr>
        <w:shd w:val="clear" w:color="auto" w:fill="FAD2D7" w:themeFill="accent1" w:themeFillTint="33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5558B"/>
  </w:style>
  <w:style w:type="character" w:customStyle="1" w:styleId="BulletL1Char">
    <w:name w:val="Bullet L1 Char"/>
    <w:basedOn w:val="DefaultParagraphFont"/>
    <w:link w:val="BulletL1"/>
    <w:rsid w:val="009D0BFA"/>
    <w:rPr>
      <w:rFonts w:eastAsiaTheme="minorHAnsi"/>
      <w:kern w:val="16"/>
      <w:sz w:val="22"/>
      <w:szCs w:val="22"/>
      <w:lang w:val="en-US"/>
    </w:rPr>
  </w:style>
  <w:style w:type="table" w:customStyle="1" w:styleId="TSSOA">
    <w:name w:val="TS_SOA"/>
    <w:basedOn w:val="Tableitrust3"/>
    <w:uiPriority w:val="99"/>
    <w:rsid w:val="00174F08"/>
    <w:tblPr/>
    <w:tblStylePr w:type="firstRow">
      <w:pPr>
        <w:wordWrap/>
        <w:spacing w:beforeLines="0" w:before="120" w:beforeAutospacing="0" w:afterLines="0" w:after="120" w:afterAutospacing="0"/>
        <w:jc w:val="left"/>
      </w:pPr>
      <w:rPr>
        <w:b/>
      </w:rPr>
      <w:tblPr/>
      <w:tcPr>
        <w:shd w:val="clear" w:color="auto" w:fill="FFF9C5" w:themeFill="accent4" w:themeFillTint="66"/>
      </w:tcPr>
    </w:tblStylePr>
    <w:tblStylePr w:type="lastRow">
      <w:rPr>
        <w:b/>
      </w:rPr>
      <w:tblPr/>
      <w:tcPr>
        <w:shd w:val="clear" w:color="auto" w:fill="FFF9C5" w:themeFill="accent4" w:themeFillTint="66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</w:style>
  <w:style w:type="paragraph" w:customStyle="1" w:styleId="HToC0">
    <w:name w:val="H ToC"/>
    <w:basedOn w:val="HDocProp"/>
    <w:next w:val="BodyOfText"/>
    <w:link w:val="HToCChar0"/>
    <w:qFormat/>
    <w:rsid w:val="009D0BFA"/>
    <w:pPr>
      <w:spacing w:before="80" w:after="80"/>
      <w:jc w:val="center"/>
    </w:pPr>
  </w:style>
  <w:style w:type="character" w:customStyle="1" w:styleId="HToCChar0">
    <w:name w:val="H ToC Char"/>
    <w:basedOn w:val="HDocPropChar"/>
    <w:link w:val="HToC0"/>
    <w:rsid w:val="009D0BFA"/>
    <w:rPr>
      <w:rFonts w:asciiTheme="majorHAnsi" w:eastAsiaTheme="minorHAnsi" w:hAnsiTheme="majorHAnsi"/>
      <w:b/>
      <w:color w:val="E61F3D" w:themeColor="accent5"/>
      <w:kern w:val="16"/>
      <w:sz w:val="28"/>
      <w:szCs w:val="22"/>
      <w:lang w:val="en-US"/>
    </w:rPr>
  </w:style>
  <w:style w:type="character" w:styleId="SubtleReference">
    <w:name w:val="Subtle Reference"/>
    <w:basedOn w:val="DefaultParagraphFont"/>
    <w:uiPriority w:val="31"/>
    <w:rsid w:val="009D0BFA"/>
    <w:rPr>
      <w:smallCaps/>
      <w:color w:val="5A5A5A" w:themeColor="text1" w:themeTint="A5"/>
    </w:rPr>
  </w:style>
  <w:style w:type="paragraph" w:customStyle="1" w:styleId="TabHeader0">
    <w:name w:val="TabHeader0"/>
    <w:basedOn w:val="TabText0"/>
    <w:link w:val="TabHeader0Char"/>
    <w:qFormat/>
    <w:rsid w:val="009D0BFA"/>
    <w:pPr>
      <w:keepNext/>
      <w:spacing w:after="80"/>
      <w:jc w:val="left"/>
    </w:pPr>
  </w:style>
  <w:style w:type="character" w:customStyle="1" w:styleId="TabHeader0Char">
    <w:name w:val="TabHeader0 Char"/>
    <w:basedOn w:val="TabText0Char"/>
    <w:link w:val="TabHeader0"/>
    <w:rsid w:val="009D0BFA"/>
    <w:rPr>
      <w:rFonts w:eastAsiaTheme="minorHAnsi"/>
      <w:kern w:val="16"/>
      <w:sz w:val="22"/>
      <w:szCs w:val="22"/>
      <w:lang w:val="en-US"/>
    </w:rPr>
  </w:style>
  <w:style w:type="paragraph" w:customStyle="1" w:styleId="TabText0">
    <w:name w:val="TabText0"/>
    <w:basedOn w:val="BodyOfText"/>
    <w:link w:val="TabText0Char"/>
    <w:qFormat/>
    <w:rsid w:val="009D0BFA"/>
    <w:pPr>
      <w:spacing w:before="40" w:after="40"/>
    </w:pPr>
  </w:style>
  <w:style w:type="character" w:customStyle="1" w:styleId="TabText0Char">
    <w:name w:val="TabText0 Char"/>
    <w:basedOn w:val="BodyOfTextChar"/>
    <w:link w:val="TabText0"/>
    <w:rsid w:val="009D0BFA"/>
    <w:rPr>
      <w:rFonts w:eastAsiaTheme="minorHAnsi"/>
      <w:kern w:val="16"/>
      <w:sz w:val="22"/>
      <w:szCs w:val="22"/>
      <w:lang w:val="en-US"/>
    </w:rPr>
  </w:style>
  <w:style w:type="character" w:customStyle="1" w:styleId="TableofFiguresChar">
    <w:name w:val="Table of Figures Char"/>
    <w:basedOn w:val="DefaultParagraphFont"/>
    <w:link w:val="TableofFigures"/>
    <w:uiPriority w:val="99"/>
    <w:rsid w:val="009D0BFA"/>
    <w:rPr>
      <w:rFonts w:eastAsiaTheme="minorHAnsi"/>
      <w:noProof/>
      <w:color w:val="AF132A" w:themeColor="accent5" w:themeShade="BF"/>
      <w:kern w:val="16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9D0B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D0BFA"/>
    <w:rPr>
      <w:rFonts w:ascii="Consolas" w:eastAsiaTheme="minorHAnsi" w:hAnsi="Consolas"/>
      <w:lang w:val="en-US"/>
    </w:rPr>
  </w:style>
  <w:style w:type="table" w:customStyle="1" w:styleId="Table2">
    <w:name w:val="Table_2"/>
    <w:basedOn w:val="Table1"/>
    <w:uiPriority w:val="99"/>
    <w:rsid w:val="009D0BFA"/>
    <w:tblPr>
      <w:tblBorders>
        <w:top w:val="single" w:sz="4" w:space="0" w:color="F28855" w:themeColor="accent2"/>
        <w:left w:val="single" w:sz="4" w:space="0" w:color="F28855" w:themeColor="accent2"/>
        <w:bottom w:val="single" w:sz="4" w:space="0" w:color="F28855" w:themeColor="accent2"/>
        <w:right w:val="single" w:sz="4" w:space="0" w:color="F28855" w:themeColor="accent2"/>
        <w:insideH w:val="single" w:sz="4" w:space="0" w:color="F28855" w:themeColor="accent2"/>
        <w:insideV w:val="single" w:sz="4" w:space="0" w:color="F28855" w:themeColor="accent2"/>
      </w:tblBorders>
    </w:tblPr>
    <w:tblStylePr w:type="firstRow">
      <w:rPr>
        <w:b/>
      </w:rPr>
      <w:tblPr/>
      <w:tcPr>
        <w:shd w:val="clear" w:color="auto" w:fill="F7B798" w:themeFill="accent2" w:themeFillTint="99"/>
      </w:tcPr>
    </w:tblStylePr>
    <w:tblStylePr w:type="lastRow">
      <w:rPr>
        <w:b/>
      </w:rPr>
      <w:tblPr/>
      <w:tcPr>
        <w:shd w:val="clear" w:color="auto" w:fill="F7B798" w:themeFill="accent2" w:themeFillTint="99"/>
      </w:tcPr>
    </w:tblStylePr>
    <w:tblStylePr w:type="firstCol">
      <w:rPr>
        <w:b/>
      </w:rPr>
      <w:tblPr/>
      <w:tcPr>
        <w:shd w:val="clear" w:color="auto" w:fill="F9CFBA" w:themeFill="accent2" w:themeFillTint="66"/>
      </w:tcPr>
    </w:tblStylePr>
    <w:tblStylePr w:type="lastCol">
      <w:rPr>
        <w:b/>
      </w:rPr>
      <w:tblPr/>
      <w:tcPr>
        <w:shd w:val="clear" w:color="auto" w:fill="F9CFBA" w:themeFill="accent2" w:themeFillTint="66"/>
      </w:tcPr>
    </w:tblStylePr>
    <w:tblStylePr w:type="band2Vert">
      <w:tblPr/>
      <w:tcPr>
        <w:tcBorders>
          <w:top w:val="single" w:sz="4" w:space="0" w:color="F28855" w:themeColor="accent2"/>
          <w:left w:val="single" w:sz="4" w:space="0" w:color="F28855" w:themeColor="accent2"/>
          <w:bottom w:val="single" w:sz="4" w:space="0" w:color="F28855" w:themeColor="accent2"/>
          <w:right w:val="single" w:sz="4" w:space="0" w:color="F28855" w:themeColor="accent2"/>
          <w:insideH w:val="single" w:sz="4" w:space="0" w:color="F28855" w:themeColor="accent2"/>
          <w:insideV w:val="single" w:sz="4" w:space="0" w:color="F28855" w:themeColor="accent2"/>
          <w:tl2br w:val="nil"/>
          <w:tr2bl w:val="nil"/>
        </w:tcBorders>
        <w:shd w:val="clear" w:color="auto" w:fill="FCE7DC" w:themeFill="accent2" w:themeFillTint="33"/>
      </w:tcPr>
    </w:tblStylePr>
    <w:tblStylePr w:type="band2Horz">
      <w:tblPr/>
      <w:tcPr>
        <w:shd w:val="clear" w:color="auto" w:fill="FCE7DC" w:themeFill="accent2" w:themeFillTint="33"/>
      </w:tcPr>
    </w:tblStylePr>
  </w:style>
  <w:style w:type="table" w:customStyle="1" w:styleId="Table4">
    <w:name w:val="Table_4"/>
    <w:basedOn w:val="Table1"/>
    <w:uiPriority w:val="99"/>
    <w:rsid w:val="009D0BFA"/>
    <w:tblPr>
      <w:tblBorders>
        <w:top w:val="single" w:sz="4" w:space="0" w:color="FFF26E" w:themeColor="accent4"/>
        <w:left w:val="single" w:sz="4" w:space="0" w:color="FFF26E" w:themeColor="accent4"/>
        <w:bottom w:val="single" w:sz="4" w:space="0" w:color="FFF26E" w:themeColor="accent4"/>
        <w:right w:val="single" w:sz="4" w:space="0" w:color="FFF26E" w:themeColor="accent4"/>
        <w:insideH w:val="single" w:sz="4" w:space="0" w:color="FFF26E" w:themeColor="accent4"/>
        <w:insideV w:val="single" w:sz="4" w:space="0" w:color="FFF26E" w:themeColor="accent4"/>
      </w:tblBorders>
    </w:tblPr>
    <w:tblStylePr w:type="firstRow">
      <w:rPr>
        <w:b/>
      </w:rPr>
      <w:tblPr/>
      <w:tcPr>
        <w:shd w:val="clear" w:color="auto" w:fill="FFF7A8" w:themeFill="accent4" w:themeFillTint="99"/>
      </w:tcPr>
    </w:tblStylePr>
    <w:tblStylePr w:type="lastRow">
      <w:rPr>
        <w:b/>
      </w:rPr>
      <w:tblPr/>
      <w:tcPr>
        <w:shd w:val="clear" w:color="auto" w:fill="FFF7A8" w:themeFill="accent4" w:themeFillTint="99"/>
      </w:tcPr>
    </w:tblStylePr>
    <w:tblStylePr w:type="firstCol">
      <w:rPr>
        <w:b/>
      </w:rPr>
      <w:tblPr/>
      <w:tcPr>
        <w:shd w:val="clear" w:color="auto" w:fill="FFF9C5" w:themeFill="accent4" w:themeFillTint="66"/>
      </w:tcPr>
    </w:tblStylePr>
    <w:tblStylePr w:type="lastCol">
      <w:rPr>
        <w:b/>
      </w:rPr>
      <w:tblPr/>
      <w:tcPr>
        <w:shd w:val="clear" w:color="auto" w:fill="FFF9C5" w:themeFill="accent4" w:themeFillTint="66"/>
      </w:tcPr>
    </w:tblStylePr>
    <w:tblStylePr w:type="band2Vert">
      <w:tblPr/>
      <w:tcPr>
        <w:tcBorders>
          <w:top w:val="single" w:sz="4" w:space="0" w:color="FFF26E" w:themeColor="accent4"/>
          <w:left w:val="single" w:sz="4" w:space="0" w:color="FFF26E" w:themeColor="accent4"/>
          <w:bottom w:val="single" w:sz="4" w:space="0" w:color="FFF26E" w:themeColor="accent4"/>
          <w:right w:val="single" w:sz="4" w:space="0" w:color="FFF26E" w:themeColor="accent4"/>
          <w:insideH w:val="single" w:sz="4" w:space="0" w:color="FFF26E" w:themeColor="accent4"/>
          <w:insideV w:val="single" w:sz="4" w:space="0" w:color="FFF26E" w:themeColor="accent4"/>
          <w:tl2br w:val="nil"/>
          <w:tr2bl w:val="nil"/>
        </w:tcBorders>
        <w:shd w:val="clear" w:color="auto" w:fill="FFFCE2" w:themeFill="accent4" w:themeFillTint="33"/>
      </w:tcPr>
    </w:tblStylePr>
    <w:tblStylePr w:type="band2Horz">
      <w:tblPr/>
      <w:tcPr>
        <w:shd w:val="clear" w:color="auto" w:fill="FFFCE2" w:themeFill="accent4" w:themeFillTint="33"/>
      </w:tcPr>
    </w:tblStylePr>
  </w:style>
  <w:style w:type="paragraph" w:customStyle="1" w:styleId="EnumerationL7">
    <w:name w:val="Enumeration L7"/>
    <w:basedOn w:val="EnumerationL6"/>
    <w:rsid w:val="009D0BFA"/>
    <w:pPr>
      <w:numPr>
        <w:ilvl w:val="6"/>
      </w:numPr>
      <w:contextualSpacing/>
    </w:pPr>
    <w:rPr>
      <w:sz w:val="18"/>
    </w:rPr>
  </w:style>
  <w:style w:type="paragraph" w:customStyle="1" w:styleId="EnumerationL8">
    <w:name w:val="Enumeration L8"/>
    <w:basedOn w:val="EnumerationL1"/>
    <w:rsid w:val="009D0BFA"/>
    <w:pPr>
      <w:numPr>
        <w:ilvl w:val="7"/>
      </w:numPr>
    </w:pPr>
    <w:rPr>
      <w:sz w:val="18"/>
    </w:rPr>
  </w:style>
  <w:style w:type="paragraph" w:customStyle="1" w:styleId="EnumerationL4">
    <w:name w:val="Enumeration L4"/>
    <w:basedOn w:val="EnumerationL1"/>
    <w:rsid w:val="009D0BFA"/>
    <w:pPr>
      <w:numPr>
        <w:ilvl w:val="3"/>
      </w:numPr>
      <w:contextualSpacing/>
    </w:pPr>
    <w:rPr>
      <w:sz w:val="20"/>
    </w:rPr>
  </w:style>
  <w:style w:type="table" w:customStyle="1" w:styleId="Table3">
    <w:name w:val="Table_3"/>
    <w:basedOn w:val="Table1"/>
    <w:uiPriority w:val="99"/>
    <w:rsid w:val="009D0BFA"/>
    <w:tblPr>
      <w:tblBorders>
        <w:top w:val="single" w:sz="4" w:space="0" w:color="9E88B8" w:themeColor="accent3"/>
        <w:left w:val="single" w:sz="4" w:space="0" w:color="9E88B8" w:themeColor="accent3"/>
        <w:bottom w:val="single" w:sz="4" w:space="0" w:color="9E88B8" w:themeColor="accent3"/>
        <w:right w:val="single" w:sz="4" w:space="0" w:color="9E88B8" w:themeColor="accent3"/>
        <w:insideH w:val="single" w:sz="4" w:space="0" w:color="9E88B8" w:themeColor="accent3"/>
        <w:insideV w:val="single" w:sz="4" w:space="0" w:color="9E88B8" w:themeColor="accent3"/>
      </w:tblBorders>
    </w:tblPr>
    <w:tblStylePr w:type="firstRow">
      <w:rPr>
        <w:b/>
      </w:rPr>
      <w:tblPr/>
      <w:tcPr>
        <w:shd w:val="clear" w:color="auto" w:fill="C4B7D4" w:themeFill="accent3" w:themeFillTint="99"/>
      </w:tcPr>
    </w:tblStylePr>
    <w:tblStylePr w:type="lastRow">
      <w:rPr>
        <w:b/>
      </w:rPr>
      <w:tblPr/>
      <w:tcPr>
        <w:shd w:val="clear" w:color="auto" w:fill="C4B7D4" w:themeFill="accent3" w:themeFillTint="99"/>
      </w:tcPr>
    </w:tblStylePr>
    <w:tblStylePr w:type="firstCol">
      <w:rPr>
        <w:b/>
      </w:rPr>
      <w:tblPr/>
      <w:tcPr>
        <w:shd w:val="clear" w:color="auto" w:fill="D8CFE2" w:themeFill="accent3" w:themeFillTint="66"/>
      </w:tcPr>
    </w:tblStylePr>
    <w:tblStylePr w:type="lastCol">
      <w:rPr>
        <w:b/>
      </w:rPr>
      <w:tblPr/>
      <w:tcPr>
        <w:shd w:val="clear" w:color="auto" w:fill="D8CFE2" w:themeFill="accent3" w:themeFillTint="66"/>
      </w:tcPr>
    </w:tblStylePr>
    <w:tblStylePr w:type="band2Vert">
      <w:tblPr/>
      <w:tcPr>
        <w:tcBorders>
          <w:top w:val="single" w:sz="4" w:space="0" w:color="9E88B8" w:themeColor="accent3"/>
          <w:left w:val="single" w:sz="4" w:space="0" w:color="9E88B8" w:themeColor="accent3"/>
          <w:bottom w:val="single" w:sz="4" w:space="0" w:color="9E88B8" w:themeColor="accent3"/>
          <w:right w:val="single" w:sz="4" w:space="0" w:color="9E88B8" w:themeColor="accent3"/>
          <w:insideH w:val="single" w:sz="4" w:space="0" w:color="9E88B8" w:themeColor="accent3"/>
          <w:insideV w:val="single" w:sz="4" w:space="0" w:color="9E88B8" w:themeColor="accent3"/>
          <w:tl2br w:val="nil"/>
          <w:tr2bl w:val="nil"/>
        </w:tcBorders>
        <w:shd w:val="clear" w:color="auto" w:fill="EBE7F0" w:themeFill="accent3" w:themeFillTint="33"/>
      </w:tcPr>
    </w:tblStylePr>
    <w:tblStylePr w:type="band2Horz">
      <w:tblPr/>
      <w:tcPr>
        <w:shd w:val="clear" w:color="auto" w:fill="EBE7F0" w:themeFill="accent3" w:themeFillTint="33"/>
      </w:tcPr>
    </w:tblStylePr>
  </w:style>
  <w:style w:type="paragraph" w:customStyle="1" w:styleId="EnumerationL5">
    <w:name w:val="Enumeration L5"/>
    <w:basedOn w:val="EnumerationL1"/>
    <w:rsid w:val="009D0BFA"/>
    <w:pPr>
      <w:numPr>
        <w:ilvl w:val="4"/>
      </w:numPr>
    </w:pPr>
    <w:rPr>
      <w:sz w:val="20"/>
    </w:rPr>
  </w:style>
  <w:style w:type="paragraph" w:customStyle="1" w:styleId="EnumerationL6">
    <w:name w:val="Enumeration L6"/>
    <w:basedOn w:val="EnumerationL1"/>
    <w:link w:val="EnumerationL6Char"/>
    <w:rsid w:val="009D0BFA"/>
    <w:pPr>
      <w:numPr>
        <w:ilvl w:val="5"/>
      </w:numPr>
    </w:pPr>
    <w:rPr>
      <w:sz w:val="20"/>
    </w:rPr>
  </w:style>
  <w:style w:type="character" w:customStyle="1" w:styleId="EnumerationL6Char">
    <w:name w:val="Enumeration L6 Char"/>
    <w:basedOn w:val="DefaultParagraphFont"/>
    <w:link w:val="EnumerationL6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EnumerationL9">
    <w:name w:val="Enumeration L9"/>
    <w:basedOn w:val="EnumerationL1"/>
    <w:rsid w:val="009D0BFA"/>
    <w:pPr>
      <w:numPr>
        <w:ilvl w:val="8"/>
      </w:numPr>
    </w:pPr>
    <w:rPr>
      <w:sz w:val="18"/>
    </w:rPr>
  </w:style>
  <w:style w:type="paragraph" w:customStyle="1" w:styleId="RefList">
    <w:name w:val="RefList"/>
    <w:basedOn w:val="BodyOfText"/>
    <w:qFormat/>
    <w:rsid w:val="009D0BFA"/>
    <w:pPr>
      <w:numPr>
        <w:numId w:val="25"/>
      </w:numPr>
      <w:spacing w:after="80"/>
      <w:ind w:left="709" w:hanging="284"/>
    </w:pPr>
    <w:rPr>
      <w:lang w:val="fr-FR"/>
    </w:rPr>
  </w:style>
  <w:style w:type="character" w:styleId="EndnoteReference">
    <w:name w:val="endnote reference"/>
    <w:basedOn w:val="DefaultParagraphFont"/>
    <w:uiPriority w:val="99"/>
    <w:unhideWhenUsed/>
    <w:rsid w:val="009D0BFA"/>
    <w:rPr>
      <w:vertAlign w:val="superscript"/>
    </w:rPr>
  </w:style>
  <w:style w:type="character" w:styleId="Hashtag">
    <w:name w:val="Hashtag"/>
    <w:basedOn w:val="DefaultParagraphFont"/>
    <w:uiPriority w:val="99"/>
    <w:unhideWhenUsed/>
    <w:rsid w:val="009D0BFA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unhideWhenUsed/>
    <w:rsid w:val="009D0BFA"/>
  </w:style>
  <w:style w:type="character" w:styleId="HTMLCode">
    <w:name w:val="HTML Code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9D0BFA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9D0BF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9D0BFA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9D0BFA"/>
    <w:rPr>
      <w:i/>
      <w:iCs/>
    </w:rPr>
  </w:style>
  <w:style w:type="character" w:styleId="LineNumber">
    <w:name w:val="line number"/>
    <w:basedOn w:val="DefaultParagraphFont"/>
    <w:uiPriority w:val="99"/>
    <w:unhideWhenUsed/>
    <w:rsid w:val="009D0BFA"/>
  </w:style>
  <w:style w:type="character" w:styleId="Mention">
    <w:name w:val="Mention"/>
    <w:basedOn w:val="DefaultParagraphFont"/>
    <w:uiPriority w:val="99"/>
    <w:unhideWhenUsed/>
    <w:rsid w:val="009D0BFA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unhideWhenUsed/>
    <w:rsid w:val="009D0BFA"/>
    <w:rPr>
      <w:u w:val="dotted"/>
    </w:rPr>
  </w:style>
  <w:style w:type="character" w:styleId="Strong">
    <w:name w:val="Strong"/>
    <w:basedOn w:val="DefaultParagraphFont"/>
    <w:uiPriority w:val="22"/>
    <w:rsid w:val="009D0BFA"/>
    <w:rPr>
      <w:b/>
      <w:bCs/>
    </w:rPr>
  </w:style>
  <w:style w:type="character" w:styleId="UnresolvedMention">
    <w:name w:val="Unresolved Mention"/>
    <w:basedOn w:val="DefaultParagraphFont"/>
    <w:uiPriority w:val="99"/>
    <w:unhideWhenUsed/>
    <w:rsid w:val="009D0BFA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9D0BF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9D0BF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D0BFA"/>
    <w:rPr>
      <w:rFonts w:eastAsiaTheme="minorHAnsi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9D0BF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9D0BF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9D0BFA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9D0BF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9D0BFA"/>
    <w:rPr>
      <w:rFonts w:eastAsiaTheme="minorHAnsi"/>
      <w:sz w:val="22"/>
      <w:szCs w:val="22"/>
      <w:lang w:val="en-US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9D0BF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D0BFA"/>
    <w:rPr>
      <w:rFonts w:eastAsiaTheme="minorHAnsi"/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unhideWhenUsed/>
    <w:rsid w:val="009D0BFA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rsid w:val="009D0BFA"/>
    <w:rPr>
      <w:rFonts w:eastAsiaTheme="minorHAnsi"/>
      <w:sz w:val="22"/>
      <w:szCs w:val="22"/>
      <w:lang w:val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9D0BFA"/>
  </w:style>
  <w:style w:type="character" w:customStyle="1" w:styleId="DateChar">
    <w:name w:val="Date Char"/>
    <w:basedOn w:val="DefaultParagraphFont"/>
    <w:link w:val="Date"/>
    <w:uiPriority w:val="99"/>
    <w:rsid w:val="009D0BFA"/>
    <w:rPr>
      <w:rFonts w:eastAsiaTheme="minorHAnsi"/>
      <w:sz w:val="22"/>
      <w:szCs w:val="22"/>
      <w:lang w:val="en-US"/>
    </w:rPr>
  </w:style>
  <w:style w:type="paragraph" w:styleId="DocumentMap">
    <w:name w:val="Document Map"/>
    <w:basedOn w:val="Normal"/>
    <w:link w:val="DocumentMapChar"/>
    <w:uiPriority w:val="99"/>
    <w:unhideWhenUsed/>
    <w:rsid w:val="009D0BFA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D0BFA"/>
    <w:rPr>
      <w:rFonts w:ascii="Segoe UI" w:eastAsiaTheme="minorHAns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unhideWhenUsed/>
    <w:rsid w:val="009D0BF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9D0BFA"/>
    <w:rPr>
      <w:rFonts w:eastAsiaTheme="minorHAnsi"/>
      <w:sz w:val="22"/>
      <w:szCs w:val="22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9D0BF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9D0BFA"/>
    <w:rPr>
      <w:rFonts w:eastAsiaTheme="minorHAnsi"/>
      <w:sz w:val="20"/>
      <w:szCs w:val="20"/>
      <w:lang w:val="en-US"/>
    </w:rPr>
  </w:style>
  <w:style w:type="paragraph" w:styleId="HTMLAddress">
    <w:name w:val="HTML Address"/>
    <w:basedOn w:val="Normal"/>
    <w:link w:val="HTMLAddressChar"/>
    <w:uiPriority w:val="99"/>
    <w:unhideWhenUsed/>
    <w:rsid w:val="009D0BF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9D0BFA"/>
    <w:rPr>
      <w:rFonts w:eastAsiaTheme="minorHAnsi"/>
      <w:i/>
      <w:iCs/>
      <w:sz w:val="22"/>
      <w:szCs w:val="22"/>
      <w:lang w:val="en-US"/>
    </w:rPr>
  </w:style>
  <w:style w:type="paragraph" w:styleId="MacroText">
    <w:name w:val="macro"/>
    <w:link w:val="MacroTextChar"/>
    <w:uiPriority w:val="99"/>
    <w:unhideWhenUsed/>
    <w:rsid w:val="009D0B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59" w:lineRule="auto"/>
    </w:pPr>
    <w:rPr>
      <w:rFonts w:ascii="Consolas" w:eastAsiaTheme="minorHAnsi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9D0BFA"/>
    <w:rPr>
      <w:rFonts w:ascii="Consolas" w:eastAsiaTheme="minorHAnsi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unhideWhenUsed/>
    <w:rsid w:val="009D0BF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9D0BFA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9D0BFA"/>
  </w:style>
  <w:style w:type="character" w:customStyle="1" w:styleId="SalutationChar">
    <w:name w:val="Salutation Char"/>
    <w:basedOn w:val="DefaultParagraphFont"/>
    <w:link w:val="Salutation"/>
    <w:uiPriority w:val="99"/>
    <w:rsid w:val="009D0BFA"/>
    <w:rPr>
      <w:rFonts w:eastAsiaTheme="minorHAnsi"/>
      <w:sz w:val="22"/>
      <w:szCs w:val="22"/>
      <w:lang w:val="en-US"/>
    </w:rPr>
  </w:style>
  <w:style w:type="paragraph" w:styleId="Signature">
    <w:name w:val="Signature"/>
    <w:basedOn w:val="Normal"/>
    <w:link w:val="SignatureChar"/>
    <w:uiPriority w:val="99"/>
    <w:unhideWhenUsed/>
    <w:rsid w:val="009D0BFA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rsid w:val="009D0BFA"/>
    <w:rPr>
      <w:rFonts w:eastAsiaTheme="minorHAnsi"/>
      <w:sz w:val="22"/>
      <w:szCs w:val="22"/>
      <w:lang w:val="en-US"/>
    </w:rPr>
  </w:style>
  <w:style w:type="paragraph" w:styleId="BlockText">
    <w:name w:val="Block Text"/>
    <w:basedOn w:val="Normal"/>
    <w:uiPriority w:val="99"/>
    <w:unhideWhenUsed/>
    <w:rsid w:val="009D0BFA"/>
    <w:pPr>
      <w:pBdr>
        <w:top w:val="single" w:sz="2" w:space="10" w:color="E61F3D" w:themeColor="accent1"/>
        <w:left w:val="single" w:sz="2" w:space="10" w:color="E61F3D" w:themeColor="accent1"/>
        <w:bottom w:val="single" w:sz="2" w:space="10" w:color="E61F3D" w:themeColor="accent1"/>
        <w:right w:val="single" w:sz="2" w:space="10" w:color="E61F3D" w:themeColor="accent1"/>
      </w:pBdr>
      <w:ind w:left="1152" w:right="1152"/>
    </w:pPr>
    <w:rPr>
      <w:rFonts w:eastAsiaTheme="minorEastAsia"/>
      <w:i/>
      <w:iCs/>
      <w:color w:val="E61F3D" w:themeColor="accent1"/>
    </w:rPr>
  </w:style>
  <w:style w:type="paragraph" w:styleId="EnvelopeAddress">
    <w:name w:val="envelope address"/>
    <w:basedOn w:val="Normal"/>
    <w:uiPriority w:val="99"/>
    <w:unhideWhenUsed/>
    <w:rsid w:val="009D0BFA"/>
    <w:pPr>
      <w:framePr w:w="7938" w:h="1985" w:hRule="exact" w:hSpace="141" w:wrap="auto" w:hAnchor="page" w:xAlign="center" w:yAlign="bottom"/>
      <w:spacing w:after="0" w:line="240" w:lineRule="auto"/>
      <w:ind w:left="2835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unhideWhenUsed/>
    <w:rsid w:val="009D0BFA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unhideWhenUsed/>
    <w:rsid w:val="009D0BF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unhideWhenUsed/>
    <w:rsid w:val="009D0BF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unhideWhenUsed/>
    <w:rsid w:val="009D0BF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unhideWhenUsed/>
    <w:rsid w:val="009D0BF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unhideWhenUsed/>
    <w:rsid w:val="009D0BF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unhideWhenUsed/>
    <w:rsid w:val="009D0BF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unhideWhenUsed/>
    <w:rsid w:val="009D0BF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unhideWhenUsed/>
    <w:rsid w:val="009D0BF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unhideWhenUsed/>
    <w:rsid w:val="009D0BF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unhideWhenUsed/>
    <w:rsid w:val="009D0BFA"/>
    <w:rPr>
      <w:rFonts w:asciiTheme="majorHAnsi" w:eastAsiaTheme="majorEastAsia" w:hAnsiTheme="majorHAnsi" w:cstheme="majorBidi"/>
      <w:b/>
      <w:bCs/>
    </w:rPr>
  </w:style>
  <w:style w:type="paragraph" w:styleId="NormalIndent">
    <w:name w:val="Normal Indent"/>
    <w:basedOn w:val="Normal"/>
    <w:uiPriority w:val="99"/>
    <w:unhideWhenUsed/>
    <w:rsid w:val="009D0BFA"/>
    <w:pPr>
      <w:ind w:left="708"/>
    </w:pPr>
  </w:style>
  <w:style w:type="paragraph" w:styleId="TableofAuthorities">
    <w:name w:val="table of authorities"/>
    <w:basedOn w:val="Normal"/>
    <w:next w:val="Normal"/>
    <w:uiPriority w:val="99"/>
    <w:unhideWhenUsed/>
    <w:rsid w:val="009D0BFA"/>
    <w:pPr>
      <w:tabs>
        <w:tab w:val="right" w:leader="dot" w:pos="9582"/>
      </w:tabs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unhideWhenUsed/>
    <w:rsid w:val="009D0BF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iddenChar">
    <w:name w:val="Hidden Char"/>
    <w:basedOn w:val="BodyOfTextChar"/>
    <w:link w:val="Hidden"/>
    <w:rsid w:val="009D0BFA"/>
    <w:rPr>
      <w:rFonts w:eastAsiaTheme="minorHAnsi"/>
      <w:vanish/>
      <w:color w:val="00B050"/>
      <w:kern w:val="16"/>
      <w:sz w:val="22"/>
      <w:szCs w:val="22"/>
      <w:lang w:val="en-US"/>
    </w:rPr>
  </w:style>
  <w:style w:type="table" w:customStyle="1" w:styleId="Table5">
    <w:name w:val="Table_5"/>
    <w:basedOn w:val="Table1"/>
    <w:uiPriority w:val="99"/>
    <w:rsid w:val="009D0BFA"/>
    <w:tblPr>
      <w:tblBorders>
        <w:top w:val="single" w:sz="4" w:space="0" w:color="E61F3D" w:themeColor="accent5"/>
        <w:left w:val="single" w:sz="4" w:space="0" w:color="E61F3D" w:themeColor="accent5"/>
        <w:bottom w:val="single" w:sz="4" w:space="0" w:color="E61F3D" w:themeColor="accent5"/>
        <w:right w:val="single" w:sz="4" w:space="0" w:color="E61F3D" w:themeColor="accent5"/>
        <w:insideH w:val="single" w:sz="4" w:space="0" w:color="E61F3D" w:themeColor="accent5"/>
        <w:insideV w:val="single" w:sz="4" w:space="0" w:color="E61F3D" w:themeColor="accent5"/>
      </w:tblBorders>
    </w:tblPr>
    <w:tblStylePr w:type="firstRow">
      <w:rPr>
        <w:b/>
      </w:rPr>
      <w:tblPr/>
      <w:tcPr>
        <w:shd w:val="clear" w:color="auto" w:fill="F0788A" w:themeFill="accent5" w:themeFillTint="99"/>
      </w:tcPr>
    </w:tblStylePr>
    <w:tblStylePr w:type="lastRow">
      <w:rPr>
        <w:b/>
      </w:rPr>
      <w:tblPr/>
      <w:tcPr>
        <w:shd w:val="clear" w:color="auto" w:fill="F0788A" w:themeFill="accent5" w:themeFillTint="99"/>
      </w:tcPr>
    </w:tblStylePr>
    <w:tblStylePr w:type="firstCol">
      <w:rPr>
        <w:b/>
      </w:rPr>
      <w:tblPr/>
      <w:tcPr>
        <w:shd w:val="clear" w:color="auto" w:fill="F5A5B1" w:themeFill="accent5" w:themeFillTint="66"/>
      </w:tcPr>
    </w:tblStylePr>
    <w:tblStylePr w:type="lastCol">
      <w:rPr>
        <w:b/>
      </w:rPr>
      <w:tblPr/>
      <w:tcPr>
        <w:shd w:val="clear" w:color="auto" w:fill="F5A5B1" w:themeFill="accent5" w:themeFillTint="66"/>
      </w:tcPr>
    </w:tblStylePr>
    <w:tblStylePr w:type="band2Vert">
      <w:tblPr/>
      <w:tcPr>
        <w:tcBorders>
          <w:top w:val="single" w:sz="4" w:space="0" w:color="E61F3D" w:themeColor="accent5"/>
          <w:left w:val="single" w:sz="4" w:space="0" w:color="E61F3D" w:themeColor="accent5"/>
          <w:bottom w:val="single" w:sz="4" w:space="0" w:color="E61F3D" w:themeColor="accent5"/>
          <w:right w:val="single" w:sz="4" w:space="0" w:color="E61F3D" w:themeColor="accent5"/>
          <w:insideH w:val="single" w:sz="4" w:space="0" w:color="E61F3D" w:themeColor="accent5"/>
          <w:insideV w:val="single" w:sz="4" w:space="0" w:color="E61F3D" w:themeColor="accent5"/>
          <w:tl2br w:val="nil"/>
          <w:tr2bl w:val="nil"/>
        </w:tcBorders>
        <w:shd w:val="clear" w:color="auto" w:fill="FAD2D7" w:themeFill="accent5" w:themeFillTint="33"/>
      </w:tcPr>
    </w:tblStylePr>
    <w:tblStylePr w:type="band2Horz">
      <w:tblPr/>
      <w:tcPr>
        <w:shd w:val="clear" w:color="auto" w:fill="FAD2D7" w:themeFill="accent5" w:themeFillTint="33"/>
      </w:tcPr>
    </w:tblStylePr>
  </w:style>
  <w:style w:type="table" w:customStyle="1" w:styleId="Table6">
    <w:name w:val="Table_6"/>
    <w:basedOn w:val="Table1"/>
    <w:uiPriority w:val="99"/>
    <w:rsid w:val="009D0BFA"/>
    <w:tblPr>
      <w:tblBorders>
        <w:top w:val="single" w:sz="4" w:space="0" w:color="92D050" w:themeColor="accent6"/>
        <w:left w:val="single" w:sz="4" w:space="0" w:color="92D050" w:themeColor="accent6"/>
        <w:bottom w:val="single" w:sz="4" w:space="0" w:color="92D050" w:themeColor="accent6"/>
        <w:right w:val="single" w:sz="4" w:space="0" w:color="92D050" w:themeColor="accent6"/>
        <w:insideH w:val="single" w:sz="4" w:space="0" w:color="92D050" w:themeColor="accent6"/>
        <w:insideV w:val="single" w:sz="4" w:space="0" w:color="92D050" w:themeColor="accent6"/>
      </w:tblBorders>
    </w:tblPr>
    <w:tblStylePr w:type="firstRow">
      <w:rPr>
        <w:b/>
      </w:rPr>
      <w:tblPr/>
      <w:tcPr>
        <w:shd w:val="clear" w:color="auto" w:fill="BDE295" w:themeFill="accent6" w:themeFillTint="99"/>
      </w:tcPr>
    </w:tblStylePr>
    <w:tblStylePr w:type="lastRow">
      <w:rPr>
        <w:b/>
      </w:rPr>
      <w:tblPr/>
      <w:tcPr>
        <w:shd w:val="clear" w:color="auto" w:fill="BDE295" w:themeFill="accent6" w:themeFillTint="99"/>
      </w:tcPr>
    </w:tblStylePr>
    <w:tblStylePr w:type="firstCol">
      <w:rPr>
        <w:b/>
      </w:rPr>
      <w:tblPr/>
      <w:tcPr>
        <w:shd w:val="clear" w:color="auto" w:fill="D3ECB8" w:themeFill="accent6" w:themeFillTint="66"/>
      </w:tcPr>
    </w:tblStylePr>
    <w:tblStylePr w:type="lastCol">
      <w:rPr>
        <w:b/>
      </w:rPr>
      <w:tblPr/>
      <w:tcPr>
        <w:shd w:val="clear" w:color="auto" w:fill="D3ECB8" w:themeFill="accent6" w:themeFillTint="66"/>
      </w:tcPr>
    </w:tblStylePr>
    <w:tblStylePr w:type="band2Vert">
      <w:tblPr/>
      <w:tcPr>
        <w:tcBorders>
          <w:top w:val="single" w:sz="4" w:space="0" w:color="92D050" w:themeColor="accent6"/>
          <w:left w:val="single" w:sz="4" w:space="0" w:color="92D050" w:themeColor="accent6"/>
          <w:bottom w:val="single" w:sz="4" w:space="0" w:color="92D050" w:themeColor="accent6"/>
          <w:right w:val="single" w:sz="4" w:space="0" w:color="92D050" w:themeColor="accent6"/>
          <w:insideH w:val="single" w:sz="4" w:space="0" w:color="92D050" w:themeColor="accent6"/>
          <w:insideV w:val="single" w:sz="4" w:space="0" w:color="92D050" w:themeColor="accent6"/>
          <w:tl2br w:val="nil"/>
          <w:tr2bl w:val="nil"/>
        </w:tcBorders>
        <w:shd w:val="clear" w:color="auto" w:fill="E9F5DB" w:themeFill="accent6" w:themeFillTint="33"/>
      </w:tcPr>
    </w:tblStylePr>
    <w:tblStylePr w:type="band2Horz">
      <w:tblPr/>
      <w:tcPr>
        <w:shd w:val="clear" w:color="auto" w:fill="E9F5DB" w:themeFill="accent6" w:themeFillTint="33"/>
      </w:tcPr>
    </w:tblStylePr>
  </w:style>
  <w:style w:type="character" w:customStyle="1" w:styleId="HeaderfootertextChar">
    <w:name w:val="Header/footer text Char"/>
    <w:basedOn w:val="BodyOfTextChar"/>
    <w:link w:val="Headerfootertext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HeaderfootertitleChar">
    <w:name w:val="Header/footer title Char"/>
    <w:basedOn w:val="HeaderfootertextChar"/>
    <w:link w:val="Headerfootertitle"/>
    <w:rsid w:val="009D0BFA"/>
    <w:rPr>
      <w:rFonts w:eastAsiaTheme="minorHAnsi"/>
      <w:color w:val="E61F3D" w:themeColor="accent5"/>
      <w:kern w:val="16"/>
      <w:sz w:val="16"/>
      <w:szCs w:val="22"/>
      <w:lang w:val="en-US"/>
    </w:rPr>
  </w:style>
  <w:style w:type="paragraph" w:customStyle="1" w:styleId="TabEnumL1">
    <w:name w:val="TabEnumL1"/>
    <w:basedOn w:val="TabText1"/>
    <w:link w:val="TabEnumL1Char"/>
    <w:qFormat/>
    <w:rsid w:val="009D0BFA"/>
    <w:pPr>
      <w:numPr>
        <w:numId w:val="30"/>
      </w:numPr>
    </w:pPr>
  </w:style>
  <w:style w:type="paragraph" w:customStyle="1" w:styleId="TabEnumL2">
    <w:name w:val="TabEnumL2"/>
    <w:basedOn w:val="TabEnumL1"/>
    <w:link w:val="TabEnumL2Char"/>
    <w:rsid w:val="009D0BFA"/>
    <w:pPr>
      <w:numPr>
        <w:ilvl w:val="1"/>
      </w:numPr>
    </w:pPr>
  </w:style>
  <w:style w:type="paragraph" w:customStyle="1" w:styleId="TabEnumL3">
    <w:name w:val="TabEnumL3"/>
    <w:basedOn w:val="TabEnumL1"/>
    <w:link w:val="TabEnumL3Char"/>
    <w:rsid w:val="009D0BFA"/>
    <w:pPr>
      <w:numPr>
        <w:ilvl w:val="2"/>
      </w:numPr>
    </w:pPr>
  </w:style>
  <w:style w:type="character" w:customStyle="1" w:styleId="TabEnumL1Char">
    <w:name w:val="TabEnumL1 Char"/>
    <w:basedOn w:val="TabText1Char"/>
    <w:link w:val="TabEnumL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2Char">
    <w:name w:val="TabEnumL2 Char"/>
    <w:basedOn w:val="TabEnumL1Char"/>
    <w:link w:val="TabEnumL2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EnumL4">
    <w:name w:val="TabEnumL4"/>
    <w:basedOn w:val="TabEnumL1"/>
    <w:link w:val="TabEnumL4Char"/>
    <w:rsid w:val="009D0BFA"/>
    <w:pPr>
      <w:numPr>
        <w:ilvl w:val="3"/>
      </w:numPr>
    </w:pPr>
    <w:rPr>
      <w:sz w:val="18"/>
    </w:rPr>
  </w:style>
  <w:style w:type="paragraph" w:customStyle="1" w:styleId="TabEnumL5">
    <w:name w:val="TabEnumL5"/>
    <w:basedOn w:val="TabEnumL1"/>
    <w:link w:val="TabEnumL5Char"/>
    <w:rsid w:val="009D0BFA"/>
    <w:pPr>
      <w:numPr>
        <w:ilvl w:val="4"/>
      </w:numPr>
    </w:pPr>
  </w:style>
  <w:style w:type="paragraph" w:customStyle="1" w:styleId="TabEnumL6">
    <w:name w:val="TabEnumL6"/>
    <w:basedOn w:val="TabEnumL1"/>
    <w:link w:val="TabEnumL6Char"/>
    <w:rsid w:val="009D0BFA"/>
    <w:pPr>
      <w:numPr>
        <w:ilvl w:val="5"/>
      </w:numPr>
    </w:pPr>
  </w:style>
  <w:style w:type="paragraph" w:customStyle="1" w:styleId="TabEnumL7">
    <w:name w:val="TabEnumL7"/>
    <w:basedOn w:val="TabEnumL1"/>
    <w:link w:val="TabEnumL7Char"/>
    <w:rsid w:val="009D0BFA"/>
    <w:pPr>
      <w:numPr>
        <w:ilvl w:val="6"/>
      </w:numPr>
    </w:pPr>
    <w:rPr>
      <w:sz w:val="16"/>
    </w:rPr>
  </w:style>
  <w:style w:type="character" w:customStyle="1" w:styleId="TabEnumL3Char">
    <w:name w:val="TabEnumL3 Char"/>
    <w:basedOn w:val="TabEnumL2Char"/>
    <w:link w:val="TabEnumL3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4Char">
    <w:name w:val="TabEnumL4 Char"/>
    <w:basedOn w:val="TabEnumL3Char"/>
    <w:link w:val="TabEnumL4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TabEnumL5Char">
    <w:name w:val="TabEnumL5 Char"/>
    <w:basedOn w:val="TabEnumL4Char"/>
    <w:link w:val="TabEnumL5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EnumL6Char">
    <w:name w:val="TabEnumL6 Char"/>
    <w:basedOn w:val="TabEnumL5Char"/>
    <w:link w:val="TabEnumL6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EnumL8">
    <w:name w:val="TabEnumL8"/>
    <w:basedOn w:val="TabEnumL1"/>
    <w:link w:val="TabEnumL8Char"/>
    <w:rsid w:val="009D0BFA"/>
    <w:pPr>
      <w:numPr>
        <w:ilvl w:val="7"/>
      </w:numPr>
    </w:pPr>
    <w:rPr>
      <w:sz w:val="16"/>
    </w:rPr>
  </w:style>
  <w:style w:type="character" w:customStyle="1" w:styleId="TabEnumL7Char">
    <w:name w:val="TabEnumL7 Char"/>
    <w:basedOn w:val="TabEnumL6Char"/>
    <w:link w:val="TabEnumL7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TabEnumL8Char">
    <w:name w:val="TabEnumL8 Char"/>
    <w:basedOn w:val="DefaultParagraphFont"/>
    <w:link w:val="TabEnumL8"/>
    <w:rsid w:val="009D0BFA"/>
    <w:rPr>
      <w:rFonts w:eastAsiaTheme="minorHAnsi"/>
      <w:kern w:val="16"/>
      <w:sz w:val="16"/>
      <w:szCs w:val="22"/>
      <w:lang w:val="en-US"/>
    </w:rPr>
  </w:style>
  <w:style w:type="paragraph" w:customStyle="1" w:styleId="TabBulletL1">
    <w:name w:val="TabBulletL1"/>
    <w:basedOn w:val="TabText1"/>
    <w:link w:val="TabBulletL1Char"/>
    <w:qFormat/>
    <w:rsid w:val="009D0BFA"/>
    <w:pPr>
      <w:numPr>
        <w:numId w:val="26"/>
      </w:numPr>
      <w:ind w:right="57"/>
    </w:pPr>
  </w:style>
  <w:style w:type="paragraph" w:customStyle="1" w:styleId="TabBulletL2">
    <w:name w:val="TabBulletL2"/>
    <w:basedOn w:val="TabBulletL1"/>
    <w:link w:val="TabBulletL2Char"/>
    <w:rsid w:val="009D0BFA"/>
    <w:pPr>
      <w:numPr>
        <w:ilvl w:val="1"/>
      </w:numPr>
    </w:pPr>
  </w:style>
  <w:style w:type="paragraph" w:customStyle="1" w:styleId="TabBulletL3">
    <w:name w:val="TabBulletL3"/>
    <w:basedOn w:val="TabBulletL1"/>
    <w:link w:val="TabBulletL3Char"/>
    <w:rsid w:val="009D0BFA"/>
    <w:pPr>
      <w:numPr>
        <w:ilvl w:val="2"/>
      </w:numPr>
    </w:pPr>
  </w:style>
  <w:style w:type="character" w:customStyle="1" w:styleId="TabBulletL1Char">
    <w:name w:val="TabBulletL1 Char"/>
    <w:basedOn w:val="TabText1Char"/>
    <w:link w:val="TabBulletL1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BulletL2Char">
    <w:name w:val="TabBulletL2 Char"/>
    <w:basedOn w:val="TabBulletL1Char"/>
    <w:link w:val="TabBulletL2"/>
    <w:rsid w:val="009D0BFA"/>
    <w:rPr>
      <w:rFonts w:eastAsiaTheme="minorHAnsi"/>
      <w:kern w:val="16"/>
      <w:sz w:val="20"/>
      <w:szCs w:val="22"/>
      <w:lang w:val="en-US"/>
    </w:rPr>
  </w:style>
  <w:style w:type="paragraph" w:customStyle="1" w:styleId="TabBulletL4">
    <w:name w:val="TabBulletL4"/>
    <w:basedOn w:val="TabBulletL1"/>
    <w:link w:val="TabBulletL4Char"/>
    <w:rsid w:val="009D0BFA"/>
    <w:pPr>
      <w:numPr>
        <w:ilvl w:val="3"/>
      </w:numPr>
    </w:pPr>
    <w:rPr>
      <w:sz w:val="18"/>
    </w:rPr>
  </w:style>
  <w:style w:type="paragraph" w:customStyle="1" w:styleId="TabBulletL5">
    <w:name w:val="TabBulletL5"/>
    <w:basedOn w:val="TabBulletL1"/>
    <w:link w:val="TabBulletL5Char"/>
    <w:rsid w:val="009D0BFA"/>
    <w:pPr>
      <w:numPr>
        <w:ilvl w:val="4"/>
      </w:numPr>
    </w:pPr>
    <w:rPr>
      <w:sz w:val="18"/>
    </w:rPr>
  </w:style>
  <w:style w:type="paragraph" w:customStyle="1" w:styleId="TabBulletL6">
    <w:name w:val="TabBulletL6"/>
    <w:basedOn w:val="TabBulletL1"/>
    <w:link w:val="TabBulletL6Char"/>
    <w:rsid w:val="009D0BFA"/>
    <w:pPr>
      <w:numPr>
        <w:ilvl w:val="5"/>
      </w:numPr>
    </w:pPr>
    <w:rPr>
      <w:sz w:val="18"/>
      <w:szCs w:val="18"/>
    </w:rPr>
  </w:style>
  <w:style w:type="character" w:customStyle="1" w:styleId="TabBulletL3Char">
    <w:name w:val="TabBulletL3 Char"/>
    <w:basedOn w:val="TabBulletL2Char"/>
    <w:link w:val="TabBulletL3"/>
    <w:rsid w:val="009D0BFA"/>
    <w:rPr>
      <w:rFonts w:eastAsiaTheme="minorHAnsi"/>
      <w:kern w:val="16"/>
      <w:sz w:val="20"/>
      <w:szCs w:val="22"/>
      <w:lang w:val="en-US"/>
    </w:rPr>
  </w:style>
  <w:style w:type="character" w:customStyle="1" w:styleId="TabBulletL4Char">
    <w:name w:val="TabBulletL4 Char"/>
    <w:basedOn w:val="TabBulletL3Char"/>
    <w:link w:val="TabBulletL4"/>
    <w:rsid w:val="009D0BFA"/>
    <w:rPr>
      <w:rFonts w:eastAsiaTheme="minorHAnsi"/>
      <w:kern w:val="16"/>
      <w:sz w:val="18"/>
      <w:szCs w:val="22"/>
      <w:lang w:val="en-US"/>
    </w:rPr>
  </w:style>
  <w:style w:type="paragraph" w:customStyle="1" w:styleId="TabBulletL7">
    <w:name w:val="TabBulletL7"/>
    <w:basedOn w:val="TabBulletL1"/>
    <w:link w:val="TabBulletL7Char"/>
    <w:rsid w:val="009D0BFA"/>
    <w:pPr>
      <w:numPr>
        <w:ilvl w:val="6"/>
      </w:numPr>
    </w:pPr>
    <w:rPr>
      <w:sz w:val="16"/>
    </w:rPr>
  </w:style>
  <w:style w:type="paragraph" w:customStyle="1" w:styleId="TabBulletL8">
    <w:name w:val="TabBulletL8"/>
    <w:basedOn w:val="TabBulletL1"/>
    <w:link w:val="TabBulletL8Char"/>
    <w:rsid w:val="009D0BFA"/>
    <w:pPr>
      <w:numPr>
        <w:ilvl w:val="7"/>
      </w:numPr>
    </w:pPr>
    <w:rPr>
      <w:sz w:val="16"/>
    </w:rPr>
  </w:style>
  <w:style w:type="character" w:customStyle="1" w:styleId="TabBulletL5Char">
    <w:name w:val="TabBulletL5 Char"/>
    <w:basedOn w:val="TabBulletL4Char"/>
    <w:link w:val="TabBulletL5"/>
    <w:rsid w:val="009D0BFA"/>
    <w:rPr>
      <w:rFonts w:eastAsiaTheme="minorHAnsi"/>
      <w:kern w:val="16"/>
      <w:sz w:val="18"/>
      <w:szCs w:val="22"/>
      <w:lang w:val="en-US"/>
    </w:rPr>
  </w:style>
  <w:style w:type="character" w:customStyle="1" w:styleId="TabBulletL6Char">
    <w:name w:val="TabBulletL6 Char"/>
    <w:basedOn w:val="TabBulletL1Char"/>
    <w:link w:val="TabBulletL6"/>
    <w:rsid w:val="009D0BFA"/>
    <w:rPr>
      <w:rFonts w:eastAsiaTheme="minorHAnsi"/>
      <w:kern w:val="16"/>
      <w:sz w:val="18"/>
      <w:szCs w:val="18"/>
      <w:lang w:val="en-US"/>
    </w:rPr>
  </w:style>
  <w:style w:type="character" w:customStyle="1" w:styleId="TabBulletL7Char">
    <w:name w:val="TabBulletL7 Char"/>
    <w:basedOn w:val="TabBulletL1Char"/>
    <w:link w:val="TabBulletL7"/>
    <w:rsid w:val="009D0BFA"/>
    <w:rPr>
      <w:rFonts w:eastAsiaTheme="minorHAnsi"/>
      <w:kern w:val="16"/>
      <w:sz w:val="16"/>
      <w:szCs w:val="22"/>
      <w:lang w:val="en-US"/>
    </w:rPr>
  </w:style>
  <w:style w:type="character" w:customStyle="1" w:styleId="TabBulletL8Char">
    <w:name w:val="TabBulletL8 Char"/>
    <w:basedOn w:val="TabBulletL7Char"/>
    <w:link w:val="TabBulletL8"/>
    <w:rsid w:val="009D0BFA"/>
    <w:rPr>
      <w:rFonts w:eastAsiaTheme="minorHAnsi"/>
      <w:kern w:val="16"/>
      <w:sz w:val="16"/>
      <w:szCs w:val="22"/>
      <w:lang w:val="en-US"/>
    </w:rPr>
  </w:style>
  <w:style w:type="table" w:customStyle="1" w:styleId="Table1">
    <w:name w:val="Table_1"/>
    <w:basedOn w:val="TableNormal"/>
    <w:uiPriority w:val="99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E61F3D" w:themeColor="accent1"/>
        <w:left w:val="single" w:sz="4" w:space="0" w:color="E61F3D" w:themeColor="accent1"/>
        <w:bottom w:val="single" w:sz="4" w:space="0" w:color="E61F3D" w:themeColor="accent1"/>
        <w:right w:val="single" w:sz="4" w:space="0" w:color="E61F3D" w:themeColor="accent1"/>
        <w:insideH w:val="single" w:sz="4" w:space="0" w:color="E61F3D" w:themeColor="accent1"/>
        <w:insideV w:val="single" w:sz="4" w:space="0" w:color="E61F3D" w:themeColor="accent1"/>
      </w:tblBorders>
    </w:tblPr>
    <w:tblStylePr w:type="firstRow">
      <w:rPr>
        <w:b/>
      </w:rPr>
      <w:tblPr/>
      <w:tcPr>
        <w:shd w:val="clear" w:color="auto" w:fill="F0788A" w:themeFill="accent1" w:themeFillTint="99"/>
      </w:tcPr>
    </w:tblStylePr>
    <w:tblStylePr w:type="lastRow">
      <w:rPr>
        <w:b/>
      </w:rPr>
      <w:tblPr/>
      <w:tcPr>
        <w:shd w:val="clear" w:color="auto" w:fill="F0788A" w:themeFill="accent1" w:themeFillTint="99"/>
      </w:tcPr>
    </w:tblStylePr>
    <w:tblStylePr w:type="firstCol">
      <w:rPr>
        <w:b/>
      </w:rPr>
      <w:tblPr/>
      <w:tcPr>
        <w:shd w:val="clear" w:color="auto" w:fill="F5A5B1" w:themeFill="accent1" w:themeFillTint="66"/>
      </w:tcPr>
    </w:tblStylePr>
    <w:tblStylePr w:type="lastCol">
      <w:rPr>
        <w:b/>
      </w:rPr>
      <w:tblPr/>
      <w:tcPr>
        <w:shd w:val="clear" w:color="auto" w:fill="F5A5B1" w:themeFill="accent1" w:themeFillTint="66"/>
      </w:tcPr>
    </w:tblStylePr>
    <w:tblStylePr w:type="band2Vert">
      <w:tblPr/>
      <w:tcPr>
        <w:shd w:val="clear" w:color="auto" w:fill="FAD2D7" w:themeFill="accent1" w:themeFillTint="33"/>
      </w:tcPr>
    </w:tblStylePr>
    <w:tblStylePr w:type="band2Horz">
      <w:tblPr/>
      <w:tcPr>
        <w:shd w:val="clear" w:color="auto" w:fill="FAD2D7" w:themeFill="accent1" w:themeFillTint="33"/>
      </w:tcPr>
    </w:tblStylePr>
  </w:style>
  <w:style w:type="character" w:customStyle="1" w:styleId="MandatoryChar">
    <w:name w:val="Mandatory Char"/>
    <w:basedOn w:val="BodyOfTextChar"/>
    <w:rsid w:val="009D0BFA"/>
    <w:rPr>
      <w:rFonts w:eastAsiaTheme="minorHAnsi"/>
      <w:color w:val="C00000"/>
      <w:kern w:val="16"/>
      <w:sz w:val="22"/>
      <w:szCs w:val="22"/>
      <w:lang w:val="en-US"/>
    </w:rPr>
  </w:style>
  <w:style w:type="paragraph" w:customStyle="1" w:styleId="Code">
    <w:name w:val="Code"/>
    <w:basedOn w:val="BodyOfText"/>
    <w:link w:val="CodeChar"/>
    <w:qFormat/>
    <w:rsid w:val="009D0BFA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F2F2F2" w:themeFill="background1" w:themeFillShade="F2"/>
      <w:spacing w:before="40" w:after="40"/>
      <w:ind w:left="567" w:right="567"/>
      <w:contextualSpacing/>
      <w:jc w:val="left"/>
    </w:pPr>
    <w:rPr>
      <w:rFonts w:ascii="Consolas" w:hAnsi="Consolas"/>
      <w:sz w:val="20"/>
    </w:rPr>
  </w:style>
  <w:style w:type="paragraph" w:customStyle="1" w:styleId="CodeCdsed">
    <w:name w:val="CodeCdsed"/>
    <w:basedOn w:val="Code"/>
    <w:link w:val="CodeCdsedChar"/>
    <w:qFormat/>
    <w:rsid w:val="009D0BFA"/>
    <w:pPr>
      <w:spacing w:before="20" w:after="20"/>
    </w:pPr>
    <w:rPr>
      <w:sz w:val="18"/>
    </w:rPr>
  </w:style>
  <w:style w:type="character" w:customStyle="1" w:styleId="CodeChar">
    <w:name w:val="Code Char"/>
    <w:basedOn w:val="BodyOfTextChar"/>
    <w:link w:val="Code"/>
    <w:rsid w:val="009D0BFA"/>
    <w:rPr>
      <w:rFonts w:ascii="Consolas" w:eastAsiaTheme="minorHAnsi" w:hAnsi="Consolas"/>
      <w:kern w:val="16"/>
      <w:sz w:val="20"/>
      <w:szCs w:val="22"/>
      <w:shd w:val="clear" w:color="auto" w:fill="F2F2F2" w:themeFill="background1" w:themeFillShade="F2"/>
      <w:lang w:val="en-US"/>
    </w:rPr>
  </w:style>
  <w:style w:type="character" w:customStyle="1" w:styleId="CodeCdsedChar">
    <w:name w:val="CodeCdsed Char"/>
    <w:basedOn w:val="CodeChar"/>
    <w:link w:val="CodeCdsed"/>
    <w:rsid w:val="009D0BFA"/>
    <w:rPr>
      <w:rFonts w:ascii="Consolas" w:eastAsiaTheme="minorHAnsi" w:hAnsi="Consolas"/>
      <w:kern w:val="16"/>
      <w:sz w:val="18"/>
      <w:szCs w:val="22"/>
      <w:shd w:val="clear" w:color="auto" w:fill="F2F2F2" w:themeFill="background1" w:themeFillShade="F2"/>
      <w:lang w:val="en-US"/>
    </w:rPr>
  </w:style>
  <w:style w:type="character" w:customStyle="1" w:styleId="DocTypeChar">
    <w:name w:val="DocType Char"/>
    <w:basedOn w:val="BodyOfTextChar"/>
    <w:link w:val="DocType"/>
    <w:rsid w:val="009D0BFA"/>
    <w:rPr>
      <w:rFonts w:eastAsiaTheme="minorHAnsi"/>
      <w:b/>
      <w:color w:val="00A3E0" w:themeColor="text2"/>
      <w:kern w:val="16"/>
      <w:sz w:val="32"/>
      <w:szCs w:val="32"/>
      <w:lang w:val="en-US"/>
    </w:rPr>
  </w:style>
  <w:style w:type="paragraph" w:customStyle="1" w:styleId="TOCFig">
    <w:name w:val="TOC Fig"/>
    <w:basedOn w:val="TOC1"/>
    <w:next w:val="BodyOfText"/>
    <w:rsid w:val="009D0BFA"/>
    <w:rPr>
      <w:sz w:val="20"/>
    </w:rPr>
  </w:style>
  <w:style w:type="paragraph" w:customStyle="1" w:styleId="BulletL5">
    <w:name w:val="Bullet L5"/>
    <w:basedOn w:val="BulletL1"/>
    <w:rsid w:val="009D0BFA"/>
    <w:pPr>
      <w:numPr>
        <w:ilvl w:val="4"/>
      </w:numPr>
      <w:contextualSpacing/>
    </w:pPr>
    <w:rPr>
      <w:sz w:val="20"/>
    </w:rPr>
  </w:style>
  <w:style w:type="paragraph" w:customStyle="1" w:styleId="BulletL6">
    <w:name w:val="Bullet L6"/>
    <w:basedOn w:val="BulletL1"/>
    <w:rsid w:val="009D0BFA"/>
    <w:pPr>
      <w:numPr>
        <w:ilvl w:val="5"/>
      </w:numPr>
      <w:contextualSpacing/>
    </w:pPr>
    <w:rPr>
      <w:sz w:val="20"/>
    </w:rPr>
  </w:style>
  <w:style w:type="paragraph" w:customStyle="1" w:styleId="BulletL7">
    <w:name w:val="Bullet L7"/>
    <w:basedOn w:val="BulletL1"/>
    <w:rsid w:val="009D0BFA"/>
    <w:pPr>
      <w:numPr>
        <w:ilvl w:val="6"/>
      </w:numPr>
      <w:contextualSpacing/>
    </w:pPr>
    <w:rPr>
      <w:sz w:val="18"/>
    </w:rPr>
  </w:style>
  <w:style w:type="paragraph" w:customStyle="1" w:styleId="BulletL8">
    <w:name w:val="Bullet L8"/>
    <w:basedOn w:val="BulletL1"/>
    <w:rsid w:val="009D0BFA"/>
    <w:pPr>
      <w:numPr>
        <w:ilvl w:val="7"/>
      </w:numPr>
      <w:contextualSpacing/>
    </w:pPr>
    <w:rPr>
      <w:sz w:val="18"/>
    </w:rPr>
  </w:style>
  <w:style w:type="paragraph" w:customStyle="1" w:styleId="BulletL9">
    <w:name w:val="Bullet L9"/>
    <w:basedOn w:val="BulletL1"/>
    <w:rsid w:val="009D0BFA"/>
    <w:pPr>
      <w:numPr>
        <w:ilvl w:val="8"/>
      </w:numPr>
      <w:contextualSpacing/>
    </w:pPr>
    <w:rPr>
      <w:sz w:val="18"/>
    </w:rPr>
  </w:style>
  <w:style w:type="paragraph" w:customStyle="1" w:styleId="HeaderfooterTab">
    <w:name w:val="Header/footer Tab"/>
    <w:basedOn w:val="Footer"/>
    <w:rsid w:val="009D0BFA"/>
    <w:pPr>
      <w:spacing w:before="60" w:after="60"/>
    </w:pPr>
    <w:rPr>
      <w:sz w:val="20"/>
    </w:rPr>
  </w:style>
  <w:style w:type="paragraph" w:customStyle="1" w:styleId="SP-Quote">
    <w:name w:val="SP-Quote"/>
    <w:basedOn w:val="BodyOfText"/>
    <w:next w:val="BodyOfText"/>
    <w:rsid w:val="009D0BFA"/>
    <w:pPr>
      <w:spacing w:after="160"/>
      <w:ind w:left="284" w:right="284"/>
      <w:contextualSpacing/>
    </w:pPr>
    <w:rPr>
      <w:color w:val="FF0000"/>
    </w:rPr>
  </w:style>
  <w:style w:type="paragraph" w:customStyle="1" w:styleId="SP-Control">
    <w:name w:val="SP-Control"/>
    <w:basedOn w:val="BodyOfText"/>
    <w:next w:val="BodyOfText"/>
    <w:rsid w:val="009D0BFA"/>
    <w:pPr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</w:pPr>
  </w:style>
  <w:style w:type="paragraph" w:customStyle="1" w:styleId="SP-Paragraph">
    <w:name w:val="SP-Paragraph"/>
    <w:basedOn w:val="BodyOfText"/>
    <w:qFormat/>
    <w:rsid w:val="009D0BFA"/>
    <w:pPr>
      <w:shd w:val="clear" w:color="auto" w:fill="FFFCE2" w:themeFill="accent4" w:themeFillTint="33"/>
    </w:pPr>
    <w:rPr>
      <w:rFonts w:eastAsia="Times New Roman" w:cs="Arial"/>
      <w:szCs w:val="36"/>
    </w:rPr>
  </w:style>
  <w:style w:type="paragraph" w:customStyle="1" w:styleId="SP-Objective">
    <w:name w:val="SP-Objective"/>
    <w:basedOn w:val="BodyOfText"/>
    <w:next w:val="BodyOfText"/>
    <w:rsid w:val="009D0BFA"/>
    <w:pPr>
      <w:pBdr>
        <w:top w:val="single" w:sz="4" w:space="3" w:color="6DA92D" w:themeColor="accent6" w:themeShade="BF"/>
        <w:left w:val="single" w:sz="4" w:space="4" w:color="6DA92D" w:themeColor="accent6" w:themeShade="BF"/>
        <w:bottom w:val="single" w:sz="4" w:space="3" w:color="6DA92D" w:themeColor="accent6" w:themeShade="BF"/>
        <w:right w:val="single" w:sz="4" w:space="4" w:color="6DA92D" w:themeColor="accent6" w:themeShade="BF"/>
      </w:pBdr>
      <w:spacing w:before="40" w:after="40"/>
    </w:pPr>
    <w:rPr>
      <w:bCs/>
      <w:color w:val="6DA92D" w:themeColor="accent6" w:themeShade="BF"/>
      <w:szCs w:val="44"/>
    </w:rPr>
  </w:style>
  <w:style w:type="character" w:customStyle="1" w:styleId="SP-Block">
    <w:name w:val="SP-Block"/>
    <w:basedOn w:val="DefaultParagraphFont"/>
    <w:uiPriority w:val="1"/>
    <w:qFormat/>
    <w:rsid w:val="009D0BFA"/>
    <w:rPr>
      <w:bdr w:val="none" w:sz="0" w:space="0" w:color="auto"/>
      <w:shd w:val="clear" w:color="auto" w:fill="FFF9C5" w:themeFill="accent4" w:themeFillTint="66"/>
      <w:lang w:val="en-GB"/>
    </w:rPr>
  </w:style>
  <w:style w:type="table" w:customStyle="1" w:styleId="TableAGrey">
    <w:name w:val="Table_A(Grey)"/>
    <w:basedOn w:val="Table1"/>
    <w:uiPriority w:val="99"/>
    <w:rsid w:val="009D0B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  <w:tblStylePr w:type="lastCol">
      <w:rPr>
        <w:b/>
      </w:rPr>
      <w:tblPr/>
      <w:tcPr>
        <w:shd w:val="clear" w:color="auto" w:fill="D9D9D9" w:themeFill="background1" w:themeFillShade="D9"/>
      </w:tcPr>
    </w:tblStylePr>
    <w:tblStylePr w:type="band2Vert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TableBLight">
    <w:name w:val="Table_B(Light)"/>
    <w:basedOn w:val="Table1"/>
    <w:uiPriority w:val="99"/>
    <w:rsid w:val="009D0BFA"/>
    <w:tblPr>
      <w:tblBorders>
        <w:top w:val="single" w:sz="4" w:space="0" w:color="00A9F7" w:themeColor="background2" w:themeShade="80"/>
        <w:left w:val="single" w:sz="4" w:space="0" w:color="00A9F7" w:themeColor="background2" w:themeShade="80"/>
        <w:bottom w:val="single" w:sz="4" w:space="0" w:color="00A9F7" w:themeColor="background2" w:themeShade="80"/>
        <w:right w:val="single" w:sz="4" w:space="0" w:color="00A9F7" w:themeColor="background2" w:themeShade="80"/>
        <w:insideH w:val="single" w:sz="4" w:space="0" w:color="00A9F7" w:themeColor="background2" w:themeShade="80"/>
        <w:insideV w:val="single" w:sz="4" w:space="0" w:color="00A9F7" w:themeColor="background2" w:themeShade="80"/>
      </w:tblBorders>
    </w:tblPr>
    <w:tblStylePr w:type="firstRow">
      <w:rPr>
        <w:b/>
      </w:rPr>
      <w:tblPr/>
      <w:tcPr>
        <w:shd w:val="clear" w:color="auto" w:fill="8CDFFF" w:themeFill="text2" w:themeFillTint="66"/>
      </w:tcPr>
    </w:tblStylePr>
    <w:tblStylePr w:type="lastRow">
      <w:rPr>
        <w:b/>
      </w:rPr>
      <w:tblPr/>
      <w:tcPr>
        <w:shd w:val="clear" w:color="auto" w:fill="8CDFFF" w:themeFill="text2" w:themeFillTint="66"/>
      </w:tcPr>
    </w:tblStylePr>
    <w:tblStylePr w:type="firstCol">
      <w:rPr>
        <w:b/>
      </w:rPr>
      <w:tblPr/>
      <w:tcPr>
        <w:shd w:val="clear" w:color="auto" w:fill="C5EFFF" w:themeFill="text2" w:themeFillTint="33"/>
      </w:tcPr>
    </w:tblStylePr>
    <w:tblStylePr w:type="lastCol">
      <w:rPr>
        <w:b/>
      </w:rPr>
      <w:tblPr/>
      <w:tcPr>
        <w:shd w:val="clear" w:color="auto" w:fill="C5EFFF" w:themeFill="text2" w:themeFillTint="33"/>
      </w:tcPr>
    </w:tblStylePr>
    <w:tblStylePr w:type="band2Vert">
      <w:tblPr/>
      <w:tcPr>
        <w:tcBorders>
          <w:top w:val="single" w:sz="4" w:space="0" w:color="00A9F7" w:themeColor="background2" w:themeShade="80"/>
          <w:left w:val="single" w:sz="4" w:space="0" w:color="00A9F7" w:themeColor="background2" w:themeShade="80"/>
          <w:bottom w:val="single" w:sz="4" w:space="0" w:color="00A9F7" w:themeColor="background2" w:themeShade="80"/>
          <w:right w:val="single" w:sz="4" w:space="0" w:color="00A9F7" w:themeColor="background2" w:themeShade="80"/>
          <w:insideH w:val="single" w:sz="4" w:space="0" w:color="00A9F7" w:themeColor="background2" w:themeShade="80"/>
          <w:insideV w:val="single" w:sz="4" w:space="0" w:color="00A9F7" w:themeColor="background2" w:themeShade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numbering" w:styleId="111111">
    <w:name w:val="Outline List 2"/>
    <w:basedOn w:val="NoList"/>
    <w:uiPriority w:val="99"/>
    <w:semiHidden/>
    <w:unhideWhenUsed/>
    <w:rsid w:val="009D0BFA"/>
    <w:pPr>
      <w:numPr>
        <w:numId w:val="27"/>
      </w:numPr>
    </w:pPr>
  </w:style>
  <w:style w:type="numbering" w:styleId="1ai">
    <w:name w:val="Outline List 1"/>
    <w:basedOn w:val="NoList"/>
    <w:uiPriority w:val="99"/>
    <w:semiHidden/>
    <w:unhideWhenUsed/>
    <w:rsid w:val="009D0BFA"/>
    <w:pPr>
      <w:numPr>
        <w:numId w:val="28"/>
      </w:numPr>
    </w:pPr>
  </w:style>
  <w:style w:type="numbering" w:styleId="ArticleSection">
    <w:name w:val="Outline List 3"/>
    <w:basedOn w:val="NoList"/>
    <w:uiPriority w:val="99"/>
    <w:semiHidden/>
    <w:unhideWhenUsed/>
    <w:rsid w:val="009D0BFA"/>
    <w:pPr>
      <w:numPr>
        <w:numId w:val="29"/>
      </w:numPr>
    </w:pPr>
  </w:style>
  <w:style w:type="table" w:styleId="PlainTable1">
    <w:name w:val="Plain Table 1"/>
    <w:basedOn w:val="TableNormal"/>
    <w:uiPriority w:val="41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D0BFA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martLink">
    <w:name w:val="Smart Link"/>
    <w:basedOn w:val="DefaultParagraphFont"/>
    <w:uiPriority w:val="99"/>
    <w:semiHidden/>
    <w:unhideWhenUsed/>
    <w:rsid w:val="009D0BFA"/>
    <w:rPr>
      <w:color w:val="0000FF"/>
      <w:u w:val="single"/>
      <w:shd w:val="clear" w:color="auto" w:fill="F3F2F1"/>
    </w:rPr>
  </w:style>
  <w:style w:type="table" w:styleId="TableProfessional">
    <w:name w:val="Table Professional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unhideWhenUsed/>
    <w:rsid w:val="009D0BFA"/>
    <w:pPr>
      <w:spacing w:line="259" w:lineRule="auto"/>
    </w:pPr>
    <w:rPr>
      <w:rFonts w:eastAsiaTheme="minorHAns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CNormal">
    <w:name w:val="Table_C(Normal)"/>
    <w:basedOn w:val="Table1"/>
    <w:uiPriority w:val="99"/>
    <w:rsid w:val="009D0BFA"/>
    <w:tblPr>
      <w:tblBorders>
        <w:top w:val="single" w:sz="4" w:space="0" w:color="00A3E0" w:themeColor="text2"/>
        <w:left w:val="single" w:sz="4" w:space="0" w:color="00A3E0" w:themeColor="text2"/>
        <w:bottom w:val="single" w:sz="4" w:space="0" w:color="00A3E0" w:themeColor="text2"/>
        <w:right w:val="single" w:sz="4" w:space="0" w:color="00A3E0" w:themeColor="text2"/>
        <w:insideH w:val="single" w:sz="4" w:space="0" w:color="00A3E0" w:themeColor="text2"/>
        <w:insideV w:val="single" w:sz="4" w:space="0" w:color="00A3E0" w:themeColor="text2"/>
      </w:tblBorders>
    </w:tblPr>
    <w:tblStylePr w:type="firstRow">
      <w:rPr>
        <w:b/>
      </w:rPr>
      <w:tblPr/>
      <w:tcPr>
        <w:shd w:val="clear" w:color="auto" w:fill="53CFFF" w:themeFill="text2" w:themeFillTint="99"/>
      </w:tcPr>
    </w:tblStylePr>
    <w:tblStylePr w:type="lastRow">
      <w:rPr>
        <w:b/>
      </w:rPr>
      <w:tblPr/>
      <w:tcPr>
        <w:shd w:val="clear" w:color="auto" w:fill="53CFFF" w:themeFill="text2" w:themeFillTint="99"/>
      </w:tcPr>
    </w:tblStylePr>
    <w:tblStylePr w:type="firstCol">
      <w:rPr>
        <w:b/>
      </w:rPr>
      <w:tblPr/>
      <w:tcPr>
        <w:shd w:val="clear" w:color="auto" w:fill="8CDFFF" w:themeFill="text2" w:themeFillTint="66"/>
      </w:tcPr>
    </w:tblStylePr>
    <w:tblStylePr w:type="lastCol">
      <w:rPr>
        <w:b/>
      </w:rPr>
      <w:tblPr/>
      <w:tcPr>
        <w:shd w:val="clear" w:color="auto" w:fill="8CDFFF" w:themeFill="text2" w:themeFillTint="66"/>
      </w:tcPr>
    </w:tblStylePr>
    <w:tblStylePr w:type="band2Vert">
      <w:tblPr/>
      <w:tcPr>
        <w:shd w:val="clear" w:color="auto" w:fill="C5EFFF" w:themeFill="text2" w:themeFillTint="33"/>
      </w:tcPr>
    </w:tblStylePr>
    <w:tblStylePr w:type="band2Horz">
      <w:tblPr/>
      <w:tcPr>
        <w:shd w:val="clear" w:color="auto" w:fill="C5EFFF" w:themeFill="text2" w:themeFillTint="33"/>
      </w:tcPr>
    </w:tblStylePr>
  </w:style>
  <w:style w:type="paragraph" w:customStyle="1" w:styleId="Mitigation">
    <w:name w:val="Mitigation"/>
    <w:basedOn w:val="Normal"/>
    <w:next w:val="BodyOfText"/>
    <w:link w:val="MitigationChar"/>
    <w:rsid w:val="009D0BFA"/>
    <w:pPr>
      <w:numPr>
        <w:numId w:val="31"/>
      </w:numPr>
      <w:tabs>
        <w:tab w:val="left" w:pos="851"/>
        <w:tab w:val="left" w:pos="1701"/>
        <w:tab w:val="left" w:pos="2835"/>
      </w:tabs>
      <w:spacing w:before="40" w:after="40" w:line="240" w:lineRule="auto"/>
      <w:ind w:left="1701" w:hanging="1701"/>
      <w:jc w:val="both"/>
    </w:pPr>
    <w:rPr>
      <w:rFonts w:ascii="Corbel" w:hAnsi="Corbel"/>
      <w:kern w:val="16"/>
      <w:sz w:val="20"/>
      <w:lang w:val="en-GB"/>
    </w:rPr>
  </w:style>
  <w:style w:type="character" w:customStyle="1" w:styleId="MitigationChar">
    <w:name w:val="Mitigation Char"/>
    <w:basedOn w:val="DefaultParagraphFont"/>
    <w:link w:val="Mitigation"/>
    <w:rsid w:val="009D0BFA"/>
    <w:rPr>
      <w:rFonts w:ascii="Corbel" w:eastAsiaTheme="minorHAnsi" w:hAnsi="Corbel"/>
      <w:kern w:val="16"/>
      <w:sz w:val="20"/>
      <w:szCs w:val="22"/>
      <w:lang w:val="en-GB"/>
    </w:rPr>
  </w:style>
  <w:style w:type="character" w:customStyle="1" w:styleId="SP-Bold">
    <w:name w:val="SP-Bold"/>
    <w:basedOn w:val="SP-Block"/>
    <w:uiPriority w:val="1"/>
    <w:qFormat/>
    <w:rsid w:val="009D0BFA"/>
    <w:rPr>
      <w:b/>
      <w:bdr w:val="none" w:sz="0" w:space="0" w:color="auto"/>
      <w:shd w:val="clear" w:color="auto" w:fill="FFF9C5" w:themeFill="accent4" w:themeFillTint="66"/>
      <w:lang w:val="en-US"/>
    </w:rPr>
  </w:style>
  <w:style w:type="paragraph" w:customStyle="1" w:styleId="SP-BulletL1">
    <w:name w:val="SP-BulletL1"/>
    <w:basedOn w:val="SP-Paragraph"/>
    <w:autoRedefine/>
    <w:qFormat/>
    <w:rsid w:val="009D0BFA"/>
    <w:pPr>
      <w:numPr>
        <w:numId w:val="49"/>
      </w:numPr>
      <w:spacing w:after="40"/>
      <w:ind w:left="568" w:hanging="284"/>
    </w:pPr>
  </w:style>
  <w:style w:type="paragraph" w:customStyle="1" w:styleId="SP-BulletL2">
    <w:name w:val="SP-BulletL2"/>
    <w:basedOn w:val="SP-BulletL1"/>
    <w:autoRedefine/>
    <w:qFormat/>
    <w:rsid w:val="009D0BFA"/>
    <w:pPr>
      <w:numPr>
        <w:ilvl w:val="1"/>
      </w:numPr>
      <w:ind w:left="1135" w:hanging="284"/>
    </w:pPr>
  </w:style>
  <w:style w:type="paragraph" w:customStyle="1" w:styleId="SP-BulletL3">
    <w:name w:val="SP-BulletL3"/>
    <w:basedOn w:val="SP-BulletL2"/>
    <w:autoRedefine/>
    <w:rsid w:val="009D0BFA"/>
    <w:pPr>
      <w:numPr>
        <w:ilvl w:val="2"/>
      </w:numPr>
      <w:ind w:left="1701" w:hanging="142"/>
    </w:pPr>
  </w:style>
  <w:style w:type="paragraph" w:customStyle="1" w:styleId="SP-EndList">
    <w:name w:val="SP-EndList"/>
    <w:basedOn w:val="SP-Paragraph"/>
    <w:next w:val="SP-Paragraph"/>
    <w:rsid w:val="009D0BFA"/>
    <w:pPr>
      <w:shd w:val="clear" w:color="auto" w:fill="FFFFFF" w:themeFill="background1"/>
      <w:spacing w:after="0"/>
    </w:pPr>
    <w:rPr>
      <w:sz w:val="12"/>
      <w:szCs w:val="12"/>
    </w:rPr>
  </w:style>
  <w:style w:type="paragraph" w:customStyle="1" w:styleId="SP-EnumL1">
    <w:name w:val="SP-EnumL1"/>
    <w:basedOn w:val="EnumerationL1"/>
    <w:autoRedefine/>
    <w:qFormat/>
    <w:rsid w:val="009D0BFA"/>
    <w:pPr>
      <w:numPr>
        <w:numId w:val="33"/>
      </w:numPr>
      <w:shd w:val="clear" w:color="auto" w:fill="FFFCE2" w:themeFill="accent4" w:themeFillTint="33"/>
    </w:pPr>
    <w:rPr>
      <w:lang w:val="en-GB"/>
    </w:rPr>
  </w:style>
  <w:style w:type="paragraph" w:customStyle="1" w:styleId="SP-EnumL2">
    <w:name w:val="SP-EnumL2"/>
    <w:basedOn w:val="EnumerationL2"/>
    <w:qFormat/>
    <w:rsid w:val="009D0BFA"/>
    <w:pPr>
      <w:numPr>
        <w:numId w:val="33"/>
      </w:numPr>
      <w:shd w:val="clear" w:color="auto" w:fill="FFFCE2" w:themeFill="accent4" w:themeFillTint="33"/>
      <w:spacing w:before="40" w:after="0"/>
    </w:pPr>
    <w:rPr>
      <w:lang w:val="en-GB"/>
    </w:rPr>
  </w:style>
  <w:style w:type="paragraph" w:customStyle="1" w:styleId="SP-EnumL3">
    <w:name w:val="SP-EnumL3"/>
    <w:basedOn w:val="EnumerationL1"/>
    <w:rsid w:val="009D0BFA"/>
    <w:pPr>
      <w:numPr>
        <w:ilvl w:val="2"/>
        <w:numId w:val="33"/>
      </w:numPr>
      <w:shd w:val="clear" w:color="auto" w:fill="FFFCE2" w:themeFill="accent4" w:themeFillTint="33"/>
      <w:spacing w:before="40" w:after="0"/>
      <w:contextualSpacing/>
    </w:pPr>
    <w:rPr>
      <w:lang w:val="en-GB"/>
    </w:rPr>
  </w:style>
  <w:style w:type="paragraph" w:customStyle="1" w:styleId="SP-Implementation">
    <w:name w:val="SP-Implementation"/>
    <w:basedOn w:val="Normal"/>
    <w:link w:val="SP-ImplementationChar"/>
    <w:qFormat/>
    <w:rsid w:val="009D0BFA"/>
    <w:pPr>
      <w:spacing w:after="120" w:line="240" w:lineRule="auto"/>
      <w:jc w:val="both"/>
    </w:pPr>
    <w:rPr>
      <w:kern w:val="16"/>
      <w:lang w:val="en-GB"/>
    </w:rPr>
  </w:style>
  <w:style w:type="character" w:customStyle="1" w:styleId="SP-ImplementationChar">
    <w:name w:val="SP-Implementation Char"/>
    <w:basedOn w:val="DefaultParagraphFont"/>
    <w:link w:val="SP-Implementation"/>
    <w:rsid w:val="009D0BFA"/>
    <w:rPr>
      <w:rFonts w:eastAsiaTheme="minorHAnsi"/>
      <w:kern w:val="16"/>
      <w:sz w:val="22"/>
      <w:szCs w:val="22"/>
      <w:lang w:val="en-GB"/>
    </w:rPr>
  </w:style>
  <w:style w:type="paragraph" w:customStyle="1" w:styleId="SP-ImplementationBullet">
    <w:name w:val="SP-ImplementationBullet"/>
    <w:basedOn w:val="SP-Implementation"/>
    <w:link w:val="SP-ImplementationBulletChar"/>
    <w:rsid w:val="009D0BFA"/>
    <w:pPr>
      <w:numPr>
        <w:numId w:val="34"/>
      </w:numPr>
    </w:pPr>
  </w:style>
  <w:style w:type="character" w:customStyle="1" w:styleId="SP-ImplementationBulletChar">
    <w:name w:val="SP-ImplementationBullet Char"/>
    <w:basedOn w:val="SP-ImplementationChar"/>
    <w:link w:val="SP-ImplementationBullet"/>
    <w:rsid w:val="009D0BFA"/>
    <w:rPr>
      <w:rFonts w:eastAsiaTheme="minorHAnsi"/>
      <w:kern w:val="16"/>
      <w:sz w:val="22"/>
      <w:szCs w:val="22"/>
      <w:lang w:val="en-GB"/>
    </w:rPr>
  </w:style>
  <w:style w:type="paragraph" w:customStyle="1" w:styleId="SP-Input">
    <w:name w:val="SP-Input"/>
    <w:basedOn w:val="BodyOfText"/>
    <w:link w:val="SP-InputChar"/>
    <w:qFormat/>
    <w:rsid w:val="009D0BF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Segoe UI" w:hAnsi="Segoe UI"/>
      <w:color w:val="000000" w:themeColor="text1"/>
      <w:lang w:val="en-GB"/>
    </w:rPr>
  </w:style>
  <w:style w:type="character" w:customStyle="1" w:styleId="SP-InputChar">
    <w:name w:val="SP-Input Char"/>
    <w:basedOn w:val="DefaultParagraphFont"/>
    <w:link w:val="SP-Inpu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InputBullet">
    <w:name w:val="SP-InputBullet"/>
    <w:basedOn w:val="SP-Input"/>
    <w:link w:val="SP-InputBulletChar"/>
    <w:qFormat/>
    <w:rsid w:val="009D0BFA"/>
    <w:pPr>
      <w:numPr>
        <w:numId w:val="35"/>
      </w:numPr>
    </w:pPr>
  </w:style>
  <w:style w:type="character" w:customStyle="1" w:styleId="SP-InputBulletChar">
    <w:name w:val="SP-InputBullet Char"/>
    <w:basedOn w:val="SP-InputChar"/>
    <w:link w:val="SP-InputBulle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therInfo">
    <w:name w:val="SP-OtherInfo"/>
    <w:basedOn w:val="BodyOfText"/>
    <w:link w:val="SP-OtherInfoChar"/>
    <w:rsid w:val="009D0BFA"/>
    <w:pPr>
      <w:spacing w:after="60"/>
    </w:pPr>
    <w:rPr>
      <w:color w:val="595959" w:themeColor="text1" w:themeTint="A6"/>
      <w:sz w:val="20"/>
    </w:rPr>
  </w:style>
  <w:style w:type="character" w:customStyle="1" w:styleId="SP-OtherInfoChar">
    <w:name w:val="SP-OtherInfo Char"/>
    <w:basedOn w:val="BodyOfTextChar"/>
    <w:link w:val="SP-OtherInfo"/>
    <w:rsid w:val="009D0BFA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therInfoBullet">
    <w:name w:val="SP-OtherInfoBullet"/>
    <w:basedOn w:val="SP-OtherInfo"/>
    <w:link w:val="SP-OtherInfoBulletChar"/>
    <w:rsid w:val="009D0BFA"/>
    <w:pPr>
      <w:numPr>
        <w:numId w:val="36"/>
      </w:numPr>
      <w:contextualSpacing/>
    </w:pPr>
  </w:style>
  <w:style w:type="character" w:customStyle="1" w:styleId="SP-OtherInfoBulletChar">
    <w:name w:val="SP-OtherInfoBullet Char"/>
    <w:basedOn w:val="SP-OtherInfoChar"/>
    <w:link w:val="SP-OtherInfoBullet"/>
    <w:rsid w:val="009D0BFA"/>
    <w:rPr>
      <w:rFonts w:eastAsiaTheme="minorHAnsi"/>
      <w:color w:val="595959" w:themeColor="text1" w:themeTint="A6"/>
      <w:kern w:val="16"/>
      <w:sz w:val="20"/>
      <w:szCs w:val="22"/>
      <w:lang w:val="en-US"/>
    </w:rPr>
  </w:style>
  <w:style w:type="paragraph" w:customStyle="1" w:styleId="SP-Output">
    <w:name w:val="SP-Output"/>
    <w:basedOn w:val="SP-Input"/>
    <w:link w:val="SP-OutputChar"/>
    <w:qFormat/>
    <w:rsid w:val="009D0BFA"/>
    <w:pPr>
      <w:spacing w:after="400"/>
    </w:pPr>
  </w:style>
  <w:style w:type="character" w:customStyle="1" w:styleId="SP-OutputChar">
    <w:name w:val="SP-Output Char"/>
    <w:basedOn w:val="DefaultParagraphFont"/>
    <w:link w:val="SP-Outpu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utputBullet">
    <w:name w:val="SP-OutputBullet"/>
    <w:basedOn w:val="SP-Output"/>
    <w:link w:val="SP-OutputBulletChar"/>
    <w:qFormat/>
    <w:rsid w:val="009D0BFA"/>
    <w:pPr>
      <w:numPr>
        <w:numId w:val="37"/>
      </w:numPr>
    </w:pPr>
  </w:style>
  <w:style w:type="character" w:customStyle="1" w:styleId="SP-OutputBulletChar">
    <w:name w:val="SP-OutputBullet Char"/>
    <w:basedOn w:val="SP-OutputChar"/>
    <w:link w:val="SP-OutputBullet"/>
    <w:rsid w:val="009D0BFA"/>
    <w:rPr>
      <w:rFonts w:ascii="Segoe UI" w:eastAsiaTheme="minorHAnsi" w:hAnsi="Segoe UI"/>
      <w:color w:val="000000" w:themeColor="text1"/>
      <w:kern w:val="16"/>
      <w:sz w:val="22"/>
      <w:szCs w:val="22"/>
      <w:lang w:val="en-GB"/>
    </w:rPr>
  </w:style>
  <w:style w:type="paragraph" w:customStyle="1" w:styleId="SP-Owner">
    <w:name w:val="SP-Owner"/>
    <w:basedOn w:val="Normal"/>
    <w:rsid w:val="009D0BFA"/>
    <w:pPr>
      <w:shd w:val="clear" w:color="auto" w:fill="FFFCE2" w:themeFill="accent4" w:themeFillTint="33"/>
      <w:spacing w:after="120" w:line="240" w:lineRule="auto"/>
      <w:jc w:val="both"/>
    </w:pPr>
    <w:rPr>
      <w:rFonts w:ascii="Segoe UI" w:eastAsia="Segoe UI" w:hAnsi="Segoe UI" w:cs="Times New Roman"/>
      <w:color w:val="000000" w:themeColor="text1"/>
      <w:kern w:val="16"/>
    </w:rPr>
  </w:style>
  <w:style w:type="paragraph" w:customStyle="1" w:styleId="SP-Question">
    <w:name w:val="SP-Question"/>
    <w:basedOn w:val="Normal"/>
    <w:rsid w:val="009D0BFA"/>
    <w:pPr>
      <w:spacing w:after="120" w:line="240" w:lineRule="auto"/>
      <w:jc w:val="both"/>
    </w:pPr>
    <w:rPr>
      <w:rFonts w:ascii="Segoe UI" w:eastAsia="Segoe UI" w:hAnsi="Segoe UI" w:cs="Times New Roman"/>
      <w:color w:val="B50128"/>
      <w:kern w:val="16"/>
    </w:rPr>
  </w:style>
  <w:style w:type="character" w:customStyle="1" w:styleId="SP-Specific1">
    <w:name w:val="SP-Specific1"/>
    <w:basedOn w:val="DefaultParagraphFont"/>
    <w:uiPriority w:val="1"/>
    <w:qFormat/>
    <w:rsid w:val="009D0BFA"/>
    <w:rPr>
      <w:rFonts w:ascii="Agency FB" w:hAnsi="Agency FB"/>
      <w:color w:val="00A3E0" w:themeColor="text2"/>
    </w:rPr>
  </w:style>
  <w:style w:type="character" w:customStyle="1" w:styleId="SP-Specific2">
    <w:name w:val="SP-Specific2"/>
    <w:basedOn w:val="SP-Specific1"/>
    <w:uiPriority w:val="1"/>
    <w:rsid w:val="009D0BFA"/>
    <w:rPr>
      <w:rFonts w:ascii="Agency FB" w:hAnsi="Agency FB"/>
      <w:color w:val="00A3E0" w:themeColor="text2"/>
      <w:sz w:val="18"/>
    </w:rPr>
  </w:style>
  <w:style w:type="paragraph" w:customStyle="1" w:styleId="SP-Trigger">
    <w:name w:val="SP-Trigger"/>
    <w:basedOn w:val="BodyOfText"/>
    <w:link w:val="SP-TriggerChar"/>
    <w:qFormat/>
    <w:rsid w:val="009D0BFA"/>
    <w:rPr>
      <w:color w:val="000000" w:themeColor="text1"/>
      <w:lang w:val="en-GB"/>
    </w:rPr>
  </w:style>
  <w:style w:type="character" w:customStyle="1" w:styleId="SP-TriggerChar">
    <w:name w:val="SP-Trigger Char"/>
    <w:basedOn w:val="DefaultParagraphFont"/>
    <w:link w:val="SP-Trigger"/>
    <w:rsid w:val="009D0BFA"/>
    <w:rPr>
      <w:rFonts w:eastAsiaTheme="minorHAnsi"/>
      <w:color w:val="000000" w:themeColor="text1"/>
      <w:kern w:val="16"/>
      <w:sz w:val="22"/>
      <w:szCs w:val="22"/>
      <w:lang w:val="en-GB"/>
    </w:rPr>
  </w:style>
  <w:style w:type="paragraph" w:customStyle="1" w:styleId="SP-TriggerBullet">
    <w:name w:val="SP-TriggerBullet"/>
    <w:basedOn w:val="SP-Trigger"/>
    <w:link w:val="SP-TriggerBulletChar"/>
    <w:qFormat/>
    <w:rsid w:val="009D0BFA"/>
    <w:pPr>
      <w:numPr>
        <w:numId w:val="38"/>
      </w:numPr>
    </w:pPr>
  </w:style>
  <w:style w:type="character" w:customStyle="1" w:styleId="SP-TriggerBulletChar">
    <w:name w:val="SP-TriggerBullet Char"/>
    <w:basedOn w:val="SP-TriggerChar"/>
    <w:link w:val="SP-TriggerBullet"/>
    <w:rsid w:val="009D0BFA"/>
    <w:rPr>
      <w:rFonts w:eastAsiaTheme="minorHAnsi"/>
      <w:color w:val="000000" w:themeColor="text1"/>
      <w:kern w:val="16"/>
      <w:sz w:val="22"/>
      <w:szCs w:val="22"/>
      <w:lang w:val="en-GB"/>
    </w:rPr>
  </w:style>
  <w:style w:type="character" w:customStyle="1" w:styleId="BulletL4Char">
    <w:name w:val="Bullet L4 Char"/>
    <w:basedOn w:val="DefaultParagraphFont"/>
    <w:link w:val="BulletL4"/>
    <w:rsid w:val="009D0BFA"/>
    <w:rPr>
      <w:rFonts w:eastAsiaTheme="minorHAnsi"/>
      <w:kern w:val="16"/>
      <w:sz w:val="20"/>
      <w:szCs w:val="22"/>
      <w:lang w:val="en-US"/>
    </w:rPr>
  </w:style>
  <w:style w:type="paragraph" w:styleId="ListBullet5">
    <w:name w:val="List Bullet 5"/>
    <w:basedOn w:val="Normal"/>
    <w:uiPriority w:val="99"/>
    <w:unhideWhenUsed/>
    <w:rsid w:val="009D0BFA"/>
    <w:pPr>
      <w:tabs>
        <w:tab w:val="num" w:pos="1492"/>
      </w:tabs>
      <w:ind w:left="1492" w:hanging="360"/>
      <w:contextualSpacing/>
    </w:pPr>
    <w:rPr>
      <w:lang w:val="fr-FR"/>
    </w:rPr>
  </w:style>
  <w:style w:type="paragraph" w:customStyle="1" w:styleId="SP-Attributes">
    <w:name w:val="SP-Attributes"/>
    <w:basedOn w:val="SP-Control"/>
    <w:rsid w:val="009D0B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142" w:right="140"/>
      <w:jc w:val="left"/>
    </w:pPr>
    <w:rPr>
      <w:rFonts w:eastAsia="Segoe UI" w:cs="Times New Roman"/>
      <w:color w:val="92D050" w:themeColor="accent6"/>
      <w:lang w:val="fr-FR"/>
    </w:rPr>
  </w:style>
  <w:style w:type="paragraph" w:customStyle="1" w:styleId="SP-Action">
    <w:name w:val="SP-Action"/>
    <w:basedOn w:val="SP-Output"/>
    <w:rsid w:val="009D0BF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rFonts w:asciiTheme="minorHAnsi" w:hAnsiTheme="minorHAnsi"/>
      <w:b/>
      <w:color w:val="E61F3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0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MG\ISMS\1_ITR-ISMS\175_DocMgt\175W_STA_ITR-WordTempl\175W_STA_ITR-WordTempl_v1.8.dotx" TargetMode="External"/></Relationships>
</file>

<file path=word/theme/theme1.xml><?xml version="1.0" encoding="utf-8"?>
<a:theme xmlns:a="http://schemas.openxmlformats.org/drawingml/2006/main" name="ITR-15y">
  <a:themeElements>
    <a:clrScheme name="ITR-15y">
      <a:dk1>
        <a:sysClr val="windowText" lastClr="000000"/>
      </a:dk1>
      <a:lt1>
        <a:srgbClr val="FFFFFF"/>
      </a:lt1>
      <a:dk2>
        <a:srgbClr val="00A3E0"/>
      </a:dk2>
      <a:lt2>
        <a:srgbClr val="EFFAFF"/>
      </a:lt2>
      <a:accent1>
        <a:srgbClr val="E61F3D"/>
      </a:accent1>
      <a:accent2>
        <a:srgbClr val="F28855"/>
      </a:accent2>
      <a:accent3>
        <a:srgbClr val="9E88B8"/>
      </a:accent3>
      <a:accent4>
        <a:srgbClr val="FFF26E"/>
      </a:accent4>
      <a:accent5>
        <a:srgbClr val="E61F3D"/>
      </a:accent5>
      <a:accent6>
        <a:srgbClr val="92D050"/>
      </a:accent6>
      <a:hlink>
        <a:srgbClr val="007AA8"/>
      </a:hlink>
      <a:folHlink>
        <a:srgbClr val="00A3E0"/>
      </a:folHlink>
    </a:clrScheme>
    <a:fontScheme name="ITR2">
      <a:majorFont>
        <a:latin typeface="Century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F7892-24E2-43E6-B667-45899E80F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175W_STA_ITR-WordTempl_v1.8.dotx</Template>
  <TotalTime>5</TotalTime>
  <Pages>1</Pages>
  <Words>0</Words>
  <Characters>0</Characters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Quality management</vt:lpstr>
      <vt:lpstr>Système de Gestion de la Sécurité de l’Information (SGSI)</vt:lpstr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itrust consulting</dc:creator>
  <cp:lastPrinted>2015-12-10T10:05:00Z</cp:lastPrinted>
  <dcterms:created xsi:type="dcterms:W3CDTF">2023-04-17T14:27:00Z</dcterms:created>
  <dcterms:modified xsi:type="dcterms:W3CDTF">2024-06-10T12:20:00Z</dcterms:modified>
</cp:coreProperties>
</file>