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8AE2" w14:textId="77777777" w:rsidR="001018E2" w:rsidRPr="001018E2" w:rsidRDefault="001018E2" w:rsidP="001018E2">
      <w:pPr>
        <w:rPr>
          <w:lang w:val="en-GB"/>
        </w:rPr>
      </w:pPr>
    </w:p>
    <w:sectPr w:rsidR="001018E2" w:rsidRPr="001018E2" w:rsidSect="00640353">
      <w:headerReference w:type="default" r:id="rId9"/>
      <w:footerReference w:type="default" r:id="rId10"/>
      <w:pgSz w:w="11907" w:h="16840" w:code="9"/>
      <w:pgMar w:top="1418" w:right="851" w:bottom="1134" w:left="851" w:header="425" w:footer="57" w:gutter="567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BB">
      <wne:wch wne:val="00002014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1249A" w14:textId="77777777" w:rsidR="00886B1E" w:rsidRDefault="00886B1E" w:rsidP="00E5766B">
      <w:r>
        <w:separator/>
      </w:r>
    </w:p>
  </w:endnote>
  <w:endnote w:type="continuationSeparator" w:id="0">
    <w:p w14:paraId="53EDC5D5" w14:textId="77777777" w:rsidR="00886B1E" w:rsidRDefault="00886B1E" w:rsidP="00E5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49"/>
      <w:gridCol w:w="2589"/>
    </w:tblGrid>
    <w:tr w:rsidR="00072E1D" w:rsidRPr="007E64A5" w14:paraId="1492C037" w14:textId="77777777" w:rsidTr="00157746">
      <w:trPr>
        <w:trHeight w:val="420"/>
      </w:trPr>
      <w:tc>
        <w:tcPr>
          <w:tcW w:w="3657" w:type="pct"/>
        </w:tcPr>
        <w:p w14:paraId="13743C55" w14:textId="77777777" w:rsidR="00072E1D" w:rsidRPr="00C96067" w:rsidRDefault="001020C4" w:rsidP="00157746">
          <w:pPr>
            <w:pStyle w:val="Headerfootertext"/>
          </w:pPr>
          <w:r>
            <w:t>Re</w:t>
          </w:r>
          <w:r w:rsidR="00072E1D" w:rsidRPr="00C96067">
            <w:t xml:space="preserve">f. </w:t>
          </w:r>
          <w:r w:rsidR="00072E1D" w:rsidRPr="007E64A5">
            <w:fldChar w:fldCharType="begin"/>
          </w:r>
          <w:r w:rsidR="00072E1D" w:rsidRPr="00C96067">
            <w:instrText xml:space="preserve"> FILENAME </w:instrText>
          </w:r>
          <w:r w:rsidR="00072E1D" w:rsidRPr="007E64A5">
            <w:fldChar w:fldCharType="separate"/>
          </w:r>
          <w:r>
            <w:rPr>
              <w:noProof/>
            </w:rPr>
            <w:t>TOD_Q003_itrust 2016</w:t>
          </w:r>
          <w:r w:rsidR="00072E1D" w:rsidRPr="007E64A5">
            <w:fldChar w:fldCharType="end"/>
          </w:r>
        </w:p>
      </w:tc>
      <w:tc>
        <w:tcPr>
          <w:tcW w:w="1343" w:type="pct"/>
        </w:tcPr>
        <w:sdt>
          <w:sdtPr>
            <w:id w:val="589430426"/>
            <w:docPartObj>
              <w:docPartGallery w:val="Page Numbers (Top of Page)"/>
              <w:docPartUnique/>
            </w:docPartObj>
          </w:sdtPr>
          <w:sdtEndPr/>
          <w:sdtContent>
            <w:p w14:paraId="6D3B3CA7" w14:textId="77777777" w:rsidR="00072E1D" w:rsidRPr="007E64A5" w:rsidRDefault="00072E1D" w:rsidP="00157746">
              <w:pPr>
                <w:pStyle w:val="Headerfootertext"/>
                <w:jc w:val="right"/>
              </w:pPr>
              <w:r w:rsidRPr="0007775C">
                <w:t xml:space="preserve">Page </w:t>
              </w:r>
              <w:r w:rsidRPr="0007775C">
                <w:fldChar w:fldCharType="begin"/>
              </w:r>
              <w:r w:rsidRPr="0007775C">
                <w:instrText xml:space="preserve"> PAGE </w:instrText>
              </w:r>
              <w:r w:rsidRPr="0007775C">
                <w:fldChar w:fldCharType="separate"/>
              </w:r>
              <w:r w:rsidR="00105DD8">
                <w:rPr>
                  <w:noProof/>
                </w:rPr>
                <w:t>2</w:t>
              </w:r>
              <w:r w:rsidRPr="0007775C">
                <w:fldChar w:fldCharType="end"/>
              </w:r>
              <w:r w:rsidRPr="0007775C">
                <w:t xml:space="preserve"> de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="00105DD8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5CE4C709" w14:textId="77777777" w:rsidR="00072E1D" w:rsidRDefault="00072E1D" w:rsidP="00E57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CD854" w14:textId="77777777" w:rsidR="00886B1E" w:rsidRDefault="00886B1E" w:rsidP="00E5766B">
      <w:r>
        <w:separator/>
      </w:r>
    </w:p>
  </w:footnote>
  <w:footnote w:type="continuationSeparator" w:id="0">
    <w:p w14:paraId="5820E0F1" w14:textId="77777777" w:rsidR="00886B1E" w:rsidRDefault="00886B1E" w:rsidP="00E5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11"/>
      <w:gridCol w:w="3969"/>
      <w:gridCol w:w="1558"/>
    </w:tblGrid>
    <w:tr w:rsidR="00072E1D" w:rsidRPr="0007775C" w14:paraId="23EB6F87" w14:textId="77777777" w:rsidTr="002220D6">
      <w:trPr>
        <w:trHeight w:val="20"/>
        <w:jc w:val="center"/>
      </w:trPr>
      <w:tc>
        <w:tcPr>
          <w:tcW w:w="2133" w:type="pct"/>
          <w:vMerge w:val="restart"/>
          <w:vAlign w:val="center"/>
        </w:tcPr>
        <w:p w14:paraId="64E1BCA7" w14:textId="77777777" w:rsidR="00072E1D" w:rsidRPr="0007775C" w:rsidRDefault="00072E1D" w:rsidP="006D34D8">
          <w:pPr>
            <w:pStyle w:val="Headerfootertext"/>
          </w:pPr>
          <w:r w:rsidRPr="0007775C">
            <w:rPr>
              <w:noProof/>
            </w:rPr>
            <w:drawing>
              <wp:inline distT="0" distB="0" distL="0" distR="0" wp14:anchorId="46915548" wp14:editId="50818C7D">
                <wp:extent cx="1151831" cy="540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Public\Gouvernance SSI\Administration interne\Corporate identity\RGB _ screen\ANSSI\ANSSI_EXP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028" b="9028"/>
                        <a:stretch/>
                      </pic:blipFill>
                      <pic:spPr bwMode="auto">
                        <a:xfrm>
                          <a:off x="0" y="0"/>
                          <a:ext cx="1151831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9" w:type="pct"/>
        </w:tcPr>
        <w:p w14:paraId="430F4E60" w14:textId="77777777" w:rsidR="00072E1D" w:rsidRPr="00846631" w:rsidRDefault="00072E1D" w:rsidP="006D34D8">
          <w:pPr>
            <w:pStyle w:val="Headerfootertitle"/>
          </w:pPr>
          <w:r w:rsidRPr="00846631">
            <w:t>Type/Client</w:t>
          </w:r>
        </w:p>
      </w:tc>
      <w:tc>
        <w:tcPr>
          <w:tcW w:w="808" w:type="pct"/>
        </w:tcPr>
        <w:p w14:paraId="3D3E8E72" w14:textId="13F46A7D" w:rsidR="00072E1D" w:rsidRPr="00846631" w:rsidRDefault="00640353" w:rsidP="006D34D8">
          <w:pPr>
            <w:pStyle w:val="Headerfootertext"/>
          </w:pPr>
          <w:sdt>
            <w:sdtPr>
              <w:alias w:val="Type de document"/>
              <w:tag w:val=""/>
              <w:id w:val="76790933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>
                <w:t xml:space="preserve">     </w:t>
              </w:r>
            </w:sdtContent>
          </w:sdt>
        </w:p>
      </w:tc>
    </w:tr>
    <w:tr w:rsidR="00072E1D" w:rsidRPr="0007775C" w14:paraId="14A546C2" w14:textId="77777777" w:rsidTr="002220D6">
      <w:trPr>
        <w:trHeight w:val="20"/>
        <w:jc w:val="center"/>
      </w:trPr>
      <w:tc>
        <w:tcPr>
          <w:tcW w:w="2133" w:type="pct"/>
          <w:vMerge/>
        </w:tcPr>
        <w:p w14:paraId="1A2245CB" w14:textId="77777777" w:rsidR="00072E1D" w:rsidRPr="0007775C" w:rsidRDefault="00072E1D" w:rsidP="00E5766B"/>
      </w:tc>
      <w:tc>
        <w:tcPr>
          <w:tcW w:w="2059" w:type="pct"/>
        </w:tcPr>
        <w:p w14:paraId="2FDC359E" w14:textId="77777777" w:rsidR="00072E1D" w:rsidRPr="00846631" w:rsidRDefault="00072E1D" w:rsidP="00E5766B">
          <w:pPr>
            <w:pStyle w:val="Headerfootertitle"/>
          </w:pPr>
          <w:r w:rsidRPr="00846631">
            <w:t>Proje</w:t>
          </w:r>
          <w:r w:rsidR="00846631">
            <w:t>c</w:t>
          </w:r>
          <w:r w:rsidRPr="00846631">
            <w:t>t</w:t>
          </w:r>
        </w:p>
      </w:tc>
      <w:sdt>
        <w:sdtPr>
          <w:alias w:val="Titre"/>
          <w:tag w:val=""/>
          <w:id w:val="282701327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08" w:type="pct"/>
            </w:tcPr>
            <w:p w14:paraId="2E01C312" w14:textId="17B2BA98" w:rsidR="00072E1D" w:rsidRPr="00846631" w:rsidRDefault="00640353" w:rsidP="00E5766B">
              <w:pPr>
                <w:pStyle w:val="Headerfootertext"/>
              </w:pPr>
              <w:r>
                <w:t xml:space="preserve">     </w:t>
              </w:r>
            </w:p>
          </w:tc>
        </w:sdtContent>
      </w:sdt>
    </w:tr>
    <w:tr w:rsidR="00072E1D" w:rsidRPr="0007775C" w14:paraId="56F518EF" w14:textId="77777777" w:rsidTr="002220D6">
      <w:trPr>
        <w:trHeight w:val="20"/>
        <w:jc w:val="center"/>
      </w:trPr>
      <w:tc>
        <w:tcPr>
          <w:tcW w:w="2133" w:type="pct"/>
          <w:vMerge/>
        </w:tcPr>
        <w:p w14:paraId="23984351" w14:textId="77777777" w:rsidR="00072E1D" w:rsidRPr="0007775C" w:rsidRDefault="00072E1D" w:rsidP="00E5766B"/>
      </w:tc>
      <w:tc>
        <w:tcPr>
          <w:tcW w:w="2059" w:type="pct"/>
        </w:tcPr>
        <w:p w14:paraId="235B2ECE" w14:textId="77777777" w:rsidR="00072E1D" w:rsidRPr="00846631" w:rsidRDefault="007946AE" w:rsidP="00E5766B">
          <w:pPr>
            <w:pStyle w:val="Headerfootertitle"/>
          </w:pPr>
          <w:r>
            <w:t>Titl</w:t>
          </w:r>
          <w:r w:rsidR="00072E1D" w:rsidRPr="00846631">
            <w:t>e</w:t>
          </w:r>
        </w:p>
      </w:tc>
      <w:sdt>
        <w:sdtPr>
          <w:alias w:val="Sujet"/>
          <w:tag w:val=""/>
          <w:id w:val="-747956441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808" w:type="pct"/>
            </w:tcPr>
            <w:p w14:paraId="7C1F4709" w14:textId="4583DD83" w:rsidR="00072E1D" w:rsidRPr="00846631" w:rsidRDefault="00640353" w:rsidP="00E5766B">
              <w:pPr>
                <w:pStyle w:val="Headerfootertext"/>
              </w:pPr>
              <w:r>
                <w:t xml:space="preserve">     </w:t>
              </w:r>
            </w:p>
          </w:tc>
        </w:sdtContent>
      </w:sdt>
    </w:tr>
    <w:tr w:rsidR="00072E1D" w:rsidRPr="0007775C" w14:paraId="6A4E85DC" w14:textId="77777777" w:rsidTr="002220D6">
      <w:trPr>
        <w:trHeight w:val="264"/>
        <w:jc w:val="center"/>
      </w:trPr>
      <w:tc>
        <w:tcPr>
          <w:tcW w:w="2133" w:type="pct"/>
          <w:vMerge/>
        </w:tcPr>
        <w:p w14:paraId="13CA5B9F" w14:textId="77777777" w:rsidR="00072E1D" w:rsidRPr="0007775C" w:rsidRDefault="00072E1D" w:rsidP="00E5766B"/>
      </w:tc>
      <w:tc>
        <w:tcPr>
          <w:tcW w:w="2059" w:type="pct"/>
        </w:tcPr>
        <w:p w14:paraId="5529B196" w14:textId="77777777" w:rsidR="00072E1D" w:rsidRPr="00846631" w:rsidRDefault="00072E1D" w:rsidP="00E5766B">
          <w:pPr>
            <w:pStyle w:val="Headerfootertitle"/>
          </w:pPr>
          <w:r w:rsidRPr="00846631">
            <w:t>Classification</w:t>
          </w:r>
        </w:p>
      </w:tc>
      <w:sdt>
        <w:sdtPr>
          <w:alias w:val="Classification"/>
          <w:tag w:val=""/>
          <w:id w:val="-2043045219"/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808" w:type="pct"/>
            </w:tcPr>
            <w:p w14:paraId="3B8EA4A1" w14:textId="2EFA617E" w:rsidR="00072E1D" w:rsidRPr="00846631" w:rsidRDefault="00640353" w:rsidP="00E5766B">
              <w:pPr>
                <w:pStyle w:val="Headerfootertext"/>
              </w:pPr>
              <w:r>
                <w:t xml:space="preserve">     </w:t>
              </w:r>
            </w:p>
          </w:tc>
        </w:sdtContent>
      </w:sdt>
    </w:tr>
  </w:tbl>
  <w:p w14:paraId="61722CCD" w14:textId="77777777" w:rsidR="00072E1D" w:rsidRPr="005A526D" w:rsidRDefault="00072E1D" w:rsidP="00E576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645A"/>
    <w:multiLevelType w:val="multilevel"/>
    <w:tmpl w:val="23385F2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01AF39A3"/>
    <w:multiLevelType w:val="multilevel"/>
    <w:tmpl w:val="F8E064A6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3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B0284C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5255087"/>
    <w:multiLevelType w:val="multilevel"/>
    <w:tmpl w:val="21062DEC"/>
    <w:numStyleLink w:val="Bullet"/>
  </w:abstractNum>
  <w:abstractNum w:abstractNumId="17" w15:restartNumberingAfterBreak="0">
    <w:nsid w:val="16CB2469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18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20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BB465E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93697"/>
    <w:multiLevelType w:val="multilevel"/>
    <w:tmpl w:val="45C05242"/>
    <w:lvl w:ilvl="0">
      <w:start w:val="1"/>
      <w:numFmt w:val="decimal"/>
      <w:lvlText w:val="%1"/>
      <w:lvlJc w:val="left"/>
      <w:pPr>
        <w:ind w:left="4827" w:hanging="432"/>
      </w:pPr>
    </w:lvl>
    <w:lvl w:ilvl="1">
      <w:start w:val="1"/>
      <w:numFmt w:val="decimal"/>
      <w:lvlText w:val="%1.%2"/>
      <w:lvlJc w:val="left"/>
      <w:pPr>
        <w:ind w:left="369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D1A4F60"/>
    <w:multiLevelType w:val="hybridMultilevel"/>
    <w:tmpl w:val="AE0A58DA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EFE96E0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F43E3F"/>
    <w:multiLevelType w:val="multilevel"/>
    <w:tmpl w:val="2F5E9322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8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24FC9"/>
    <w:multiLevelType w:val="multilevel"/>
    <w:tmpl w:val="BC3E1B24"/>
    <w:styleLink w:val="EnumrationListe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31" w15:restartNumberingAfterBreak="0">
    <w:nsid w:val="524F59AA"/>
    <w:multiLevelType w:val="hybridMultilevel"/>
    <w:tmpl w:val="A8EE2298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9018B"/>
    <w:multiLevelType w:val="hybridMultilevel"/>
    <w:tmpl w:val="7018A62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5A390F3E"/>
    <w:multiLevelType w:val="multilevel"/>
    <w:tmpl w:val="C436ECD8"/>
    <w:lvl w:ilvl="0">
      <w:start w:val="1"/>
      <w:numFmt w:val="bullet"/>
      <w:lvlText w:val=""/>
      <w:lvlJc w:val="right"/>
      <w:pPr>
        <w:ind w:left="425" w:hanging="425"/>
      </w:pPr>
      <w:rPr>
        <w:rFonts w:ascii="Wingdings" w:hAnsi="Wingdings" w:hint="default"/>
        <w:color w:val="ED2F1B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5CF31CCE"/>
    <w:multiLevelType w:val="multilevel"/>
    <w:tmpl w:val="21062DEC"/>
    <w:numStyleLink w:val="Bullet"/>
  </w:abstractNum>
  <w:abstractNum w:abstractNumId="36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7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8" w15:restartNumberingAfterBreak="0">
    <w:nsid w:val="66C7345F"/>
    <w:multiLevelType w:val="hybridMultilevel"/>
    <w:tmpl w:val="908A67D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FA042AA8">
      <w:start w:val="1"/>
      <w:numFmt w:val="bullet"/>
      <w:lvlText w:val=""/>
      <w:lvlJc w:val="right"/>
      <w:pPr>
        <w:ind w:left="4014" w:hanging="360"/>
      </w:pPr>
      <w:rPr>
        <w:rFonts w:ascii="Wingdings" w:hAnsi="Wingdings" w:hint="default"/>
        <w:color w:val="ED2F1B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6F1C51B4"/>
    <w:multiLevelType w:val="multilevel"/>
    <w:tmpl w:val="EE548F8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2" w15:restartNumberingAfterBreak="0">
    <w:nsid w:val="75E51D5A"/>
    <w:multiLevelType w:val="hybridMultilevel"/>
    <w:tmpl w:val="744E44E8"/>
    <w:lvl w:ilvl="0" w:tplc="FBEE841E">
      <w:start w:val="1"/>
      <w:numFmt w:val="bullet"/>
      <w:pStyle w:val="TabEnum1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3" w15:restartNumberingAfterBreak="0">
    <w:nsid w:val="78F9408A"/>
    <w:multiLevelType w:val="multilevel"/>
    <w:tmpl w:val="B7582A02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 w15:restartNumberingAfterBreak="0">
    <w:nsid w:val="79F8723C"/>
    <w:multiLevelType w:val="multilevel"/>
    <w:tmpl w:val="21062DEC"/>
    <w:numStyleLink w:val="Bullet"/>
  </w:abstractNum>
  <w:abstractNum w:abstractNumId="45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383529495">
    <w:abstractNumId w:val="23"/>
  </w:num>
  <w:num w:numId="2" w16cid:durableId="507409795">
    <w:abstractNumId w:val="42"/>
  </w:num>
  <w:num w:numId="3" w16cid:durableId="1130317202">
    <w:abstractNumId w:val="43"/>
  </w:num>
  <w:num w:numId="4" w16cid:durableId="1813135182">
    <w:abstractNumId w:val="29"/>
  </w:num>
  <w:num w:numId="5" w16cid:durableId="711929192">
    <w:abstractNumId w:val="30"/>
  </w:num>
  <w:num w:numId="6" w16cid:durableId="1774586996">
    <w:abstractNumId w:val="14"/>
  </w:num>
  <w:num w:numId="7" w16cid:durableId="1145125033">
    <w:abstractNumId w:val="39"/>
  </w:num>
  <w:num w:numId="8" w16cid:durableId="165168710">
    <w:abstractNumId w:val="31"/>
  </w:num>
  <w:num w:numId="9" w16cid:durableId="521823049">
    <w:abstractNumId w:val="24"/>
  </w:num>
  <w:num w:numId="10" w16cid:durableId="1449739284">
    <w:abstractNumId w:val="33"/>
  </w:num>
  <w:num w:numId="11" w16cid:durableId="1689679922">
    <w:abstractNumId w:val="38"/>
  </w:num>
  <w:num w:numId="12" w16cid:durableId="1628854779">
    <w:abstractNumId w:val="44"/>
  </w:num>
  <w:num w:numId="13" w16cid:durableId="2121871174">
    <w:abstractNumId w:val="26"/>
  </w:num>
  <w:num w:numId="14" w16cid:durableId="1536851474">
    <w:abstractNumId w:val="17"/>
  </w:num>
  <w:num w:numId="15" w16cid:durableId="2057853179">
    <w:abstractNumId w:val="16"/>
  </w:num>
  <w:num w:numId="16" w16cid:durableId="2127873">
    <w:abstractNumId w:val="21"/>
  </w:num>
  <w:num w:numId="17" w16cid:durableId="561718073">
    <w:abstractNumId w:val="34"/>
  </w:num>
  <w:num w:numId="18" w16cid:durableId="141506404">
    <w:abstractNumId w:val="10"/>
  </w:num>
  <w:num w:numId="19" w16cid:durableId="1847673933">
    <w:abstractNumId w:val="11"/>
  </w:num>
  <w:num w:numId="20" w16cid:durableId="430512520">
    <w:abstractNumId w:val="35"/>
  </w:num>
  <w:num w:numId="21" w16cid:durableId="4332061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86798482">
    <w:abstractNumId w:val="35"/>
  </w:num>
  <w:num w:numId="23" w16cid:durableId="1511211777">
    <w:abstractNumId w:val="19"/>
  </w:num>
  <w:num w:numId="24" w16cid:durableId="859202082">
    <w:abstractNumId w:val="37"/>
  </w:num>
  <w:num w:numId="25" w16cid:durableId="93550656">
    <w:abstractNumId w:val="46"/>
  </w:num>
  <w:num w:numId="26" w16cid:durableId="2105220951">
    <w:abstractNumId w:val="27"/>
  </w:num>
  <w:num w:numId="27" w16cid:durableId="309556689">
    <w:abstractNumId w:val="25"/>
  </w:num>
  <w:num w:numId="28" w16cid:durableId="913779014">
    <w:abstractNumId w:val="40"/>
  </w:num>
  <w:num w:numId="29" w16cid:durableId="185363250">
    <w:abstractNumId w:val="15"/>
  </w:num>
  <w:num w:numId="30" w16cid:durableId="1880820988">
    <w:abstractNumId w:val="41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31" w16cid:durableId="675572845">
    <w:abstractNumId w:val="22"/>
  </w:num>
  <w:num w:numId="32" w16cid:durableId="1794323542">
    <w:abstractNumId w:val="36"/>
  </w:num>
  <w:num w:numId="33" w16cid:durableId="186063411">
    <w:abstractNumId w:val="12"/>
  </w:num>
  <w:num w:numId="34" w16cid:durableId="1280382401">
    <w:abstractNumId w:val="13"/>
  </w:num>
  <w:num w:numId="35" w16cid:durableId="839850527">
    <w:abstractNumId w:val="28"/>
  </w:num>
  <w:num w:numId="36" w16cid:durableId="1612396665">
    <w:abstractNumId w:val="45"/>
  </w:num>
  <w:num w:numId="37" w16cid:durableId="859246707">
    <w:abstractNumId w:val="32"/>
  </w:num>
  <w:num w:numId="38" w16cid:durableId="852648748">
    <w:abstractNumId w:val="20"/>
  </w:num>
  <w:num w:numId="39" w16cid:durableId="392123824">
    <w:abstractNumId w:val="9"/>
  </w:num>
  <w:num w:numId="40" w16cid:durableId="1958756564">
    <w:abstractNumId w:val="7"/>
  </w:num>
  <w:num w:numId="41" w16cid:durableId="1163349114">
    <w:abstractNumId w:val="6"/>
  </w:num>
  <w:num w:numId="42" w16cid:durableId="995957518">
    <w:abstractNumId w:val="5"/>
  </w:num>
  <w:num w:numId="43" w16cid:durableId="506331859">
    <w:abstractNumId w:val="4"/>
  </w:num>
  <w:num w:numId="44" w16cid:durableId="475489389">
    <w:abstractNumId w:val="8"/>
  </w:num>
  <w:num w:numId="45" w16cid:durableId="653796667">
    <w:abstractNumId w:val="3"/>
  </w:num>
  <w:num w:numId="46" w16cid:durableId="930043140">
    <w:abstractNumId w:val="2"/>
  </w:num>
  <w:num w:numId="47" w16cid:durableId="384253653">
    <w:abstractNumId w:val="1"/>
  </w:num>
  <w:num w:numId="48" w16cid:durableId="2110347855">
    <w:abstractNumId w:val="0"/>
  </w:num>
  <w:num w:numId="49" w16cid:durableId="1897888563">
    <w:abstractNumId w:val="18"/>
  </w:num>
  <w:num w:numId="50" w16cid:durableId="18165571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2A"/>
    <w:rsid w:val="000004EF"/>
    <w:rsid w:val="00003355"/>
    <w:rsid w:val="00005FB2"/>
    <w:rsid w:val="0000664F"/>
    <w:rsid w:val="00007657"/>
    <w:rsid w:val="00010399"/>
    <w:rsid w:val="00010904"/>
    <w:rsid w:val="000160C5"/>
    <w:rsid w:val="000175D1"/>
    <w:rsid w:val="00020992"/>
    <w:rsid w:val="0002127E"/>
    <w:rsid w:val="00022CAE"/>
    <w:rsid w:val="00023951"/>
    <w:rsid w:val="000251F2"/>
    <w:rsid w:val="000272E5"/>
    <w:rsid w:val="000301B7"/>
    <w:rsid w:val="00031584"/>
    <w:rsid w:val="00034B25"/>
    <w:rsid w:val="00036F61"/>
    <w:rsid w:val="0004570D"/>
    <w:rsid w:val="00045D25"/>
    <w:rsid w:val="00046BF1"/>
    <w:rsid w:val="0004789E"/>
    <w:rsid w:val="00047E4B"/>
    <w:rsid w:val="00052111"/>
    <w:rsid w:val="000535CC"/>
    <w:rsid w:val="000544DA"/>
    <w:rsid w:val="00054A91"/>
    <w:rsid w:val="00060AFE"/>
    <w:rsid w:val="000628B8"/>
    <w:rsid w:val="00063897"/>
    <w:rsid w:val="0006544F"/>
    <w:rsid w:val="00072E1D"/>
    <w:rsid w:val="00074889"/>
    <w:rsid w:val="00076C7E"/>
    <w:rsid w:val="000771A5"/>
    <w:rsid w:val="0007775C"/>
    <w:rsid w:val="000778C8"/>
    <w:rsid w:val="00077C89"/>
    <w:rsid w:val="000800D4"/>
    <w:rsid w:val="00085C32"/>
    <w:rsid w:val="00090A0B"/>
    <w:rsid w:val="00092837"/>
    <w:rsid w:val="000949FE"/>
    <w:rsid w:val="000963A1"/>
    <w:rsid w:val="000A3BA1"/>
    <w:rsid w:val="000A621F"/>
    <w:rsid w:val="000B1F90"/>
    <w:rsid w:val="000B7E3D"/>
    <w:rsid w:val="000C19A2"/>
    <w:rsid w:val="000C4039"/>
    <w:rsid w:val="000D140A"/>
    <w:rsid w:val="000D1417"/>
    <w:rsid w:val="000D24F6"/>
    <w:rsid w:val="000D4968"/>
    <w:rsid w:val="000D4D87"/>
    <w:rsid w:val="000D7489"/>
    <w:rsid w:val="000E20EC"/>
    <w:rsid w:val="000F0C72"/>
    <w:rsid w:val="000F0D83"/>
    <w:rsid w:val="000F336E"/>
    <w:rsid w:val="000F4AD5"/>
    <w:rsid w:val="000F4FF4"/>
    <w:rsid w:val="000F5FB6"/>
    <w:rsid w:val="000F7D05"/>
    <w:rsid w:val="001018E2"/>
    <w:rsid w:val="001020C4"/>
    <w:rsid w:val="00103E21"/>
    <w:rsid w:val="00105DD8"/>
    <w:rsid w:val="001121AC"/>
    <w:rsid w:val="00115B7B"/>
    <w:rsid w:val="00120B41"/>
    <w:rsid w:val="00121284"/>
    <w:rsid w:val="0012386D"/>
    <w:rsid w:val="00131E38"/>
    <w:rsid w:val="00134CB2"/>
    <w:rsid w:val="001368A4"/>
    <w:rsid w:val="00137C71"/>
    <w:rsid w:val="0014719F"/>
    <w:rsid w:val="00147B80"/>
    <w:rsid w:val="0015504F"/>
    <w:rsid w:val="00157746"/>
    <w:rsid w:val="00157E84"/>
    <w:rsid w:val="00160B7A"/>
    <w:rsid w:val="00161FAC"/>
    <w:rsid w:val="00162891"/>
    <w:rsid w:val="00164282"/>
    <w:rsid w:val="00167444"/>
    <w:rsid w:val="0017009D"/>
    <w:rsid w:val="00170D4A"/>
    <w:rsid w:val="001736EE"/>
    <w:rsid w:val="00174F08"/>
    <w:rsid w:val="00176124"/>
    <w:rsid w:val="00185A80"/>
    <w:rsid w:val="00185CEB"/>
    <w:rsid w:val="001903F3"/>
    <w:rsid w:val="00190678"/>
    <w:rsid w:val="00190C38"/>
    <w:rsid w:val="001925EF"/>
    <w:rsid w:val="001926E0"/>
    <w:rsid w:val="00193CE0"/>
    <w:rsid w:val="00197B46"/>
    <w:rsid w:val="001A333E"/>
    <w:rsid w:val="001A417D"/>
    <w:rsid w:val="001A55CD"/>
    <w:rsid w:val="001A6049"/>
    <w:rsid w:val="001A60FA"/>
    <w:rsid w:val="001A7201"/>
    <w:rsid w:val="001B01E7"/>
    <w:rsid w:val="001B0502"/>
    <w:rsid w:val="001B6466"/>
    <w:rsid w:val="001B7EA5"/>
    <w:rsid w:val="001C4278"/>
    <w:rsid w:val="001C540D"/>
    <w:rsid w:val="001C656F"/>
    <w:rsid w:val="001C7574"/>
    <w:rsid w:val="001D3A93"/>
    <w:rsid w:val="001D7508"/>
    <w:rsid w:val="001E3880"/>
    <w:rsid w:val="001E38DC"/>
    <w:rsid w:val="001E555B"/>
    <w:rsid w:val="001E5FD4"/>
    <w:rsid w:val="001E6FBD"/>
    <w:rsid w:val="001E7357"/>
    <w:rsid w:val="001F00FC"/>
    <w:rsid w:val="001F5C88"/>
    <w:rsid w:val="001F6BFD"/>
    <w:rsid w:val="0020382C"/>
    <w:rsid w:val="00206247"/>
    <w:rsid w:val="00211634"/>
    <w:rsid w:val="00212B6B"/>
    <w:rsid w:val="00213F7B"/>
    <w:rsid w:val="0021437E"/>
    <w:rsid w:val="00216DF7"/>
    <w:rsid w:val="00221EB0"/>
    <w:rsid w:val="00221FA5"/>
    <w:rsid w:val="002220D6"/>
    <w:rsid w:val="002226BB"/>
    <w:rsid w:val="00222D88"/>
    <w:rsid w:val="0022691C"/>
    <w:rsid w:val="0023064C"/>
    <w:rsid w:val="00230C87"/>
    <w:rsid w:val="00232138"/>
    <w:rsid w:val="0023397C"/>
    <w:rsid w:val="002366BF"/>
    <w:rsid w:val="00240933"/>
    <w:rsid w:val="00241BD3"/>
    <w:rsid w:val="002427AA"/>
    <w:rsid w:val="00242D70"/>
    <w:rsid w:val="002450BA"/>
    <w:rsid w:val="00245E71"/>
    <w:rsid w:val="0024634B"/>
    <w:rsid w:val="00251893"/>
    <w:rsid w:val="00253847"/>
    <w:rsid w:val="00254C9F"/>
    <w:rsid w:val="0025558B"/>
    <w:rsid w:val="002579A8"/>
    <w:rsid w:val="00257A50"/>
    <w:rsid w:val="0026288E"/>
    <w:rsid w:val="00263505"/>
    <w:rsid w:val="00263640"/>
    <w:rsid w:val="00263BB7"/>
    <w:rsid w:val="002654AA"/>
    <w:rsid w:val="00265EB3"/>
    <w:rsid w:val="00266B28"/>
    <w:rsid w:val="00270A51"/>
    <w:rsid w:val="00270E84"/>
    <w:rsid w:val="0027174C"/>
    <w:rsid w:val="00276976"/>
    <w:rsid w:val="00276C34"/>
    <w:rsid w:val="00277371"/>
    <w:rsid w:val="0027779B"/>
    <w:rsid w:val="00280C2A"/>
    <w:rsid w:val="002837DE"/>
    <w:rsid w:val="00287850"/>
    <w:rsid w:val="00287BFB"/>
    <w:rsid w:val="002908DA"/>
    <w:rsid w:val="00293763"/>
    <w:rsid w:val="00294761"/>
    <w:rsid w:val="00297D38"/>
    <w:rsid w:val="002A0156"/>
    <w:rsid w:val="002A0EA0"/>
    <w:rsid w:val="002A3B7C"/>
    <w:rsid w:val="002A552D"/>
    <w:rsid w:val="002A6477"/>
    <w:rsid w:val="002A7482"/>
    <w:rsid w:val="002B0571"/>
    <w:rsid w:val="002B2457"/>
    <w:rsid w:val="002B2D14"/>
    <w:rsid w:val="002B4A94"/>
    <w:rsid w:val="002C02BF"/>
    <w:rsid w:val="002C21D6"/>
    <w:rsid w:val="002C27D0"/>
    <w:rsid w:val="002C30E7"/>
    <w:rsid w:val="002C31B1"/>
    <w:rsid w:val="002C4B73"/>
    <w:rsid w:val="002C5AA1"/>
    <w:rsid w:val="002D64CA"/>
    <w:rsid w:val="002D79E3"/>
    <w:rsid w:val="002E03E1"/>
    <w:rsid w:val="002E0D26"/>
    <w:rsid w:val="002E1526"/>
    <w:rsid w:val="002E1BC7"/>
    <w:rsid w:val="002E2A12"/>
    <w:rsid w:val="002E544C"/>
    <w:rsid w:val="002E58F0"/>
    <w:rsid w:val="002E79D6"/>
    <w:rsid w:val="002F0A66"/>
    <w:rsid w:val="002F13CE"/>
    <w:rsid w:val="002F14F3"/>
    <w:rsid w:val="002F3A6C"/>
    <w:rsid w:val="002F6501"/>
    <w:rsid w:val="002F79AD"/>
    <w:rsid w:val="00304291"/>
    <w:rsid w:val="00304879"/>
    <w:rsid w:val="0030499C"/>
    <w:rsid w:val="00304A74"/>
    <w:rsid w:val="00306A61"/>
    <w:rsid w:val="00307BAC"/>
    <w:rsid w:val="003124B2"/>
    <w:rsid w:val="00313FDB"/>
    <w:rsid w:val="00314D9D"/>
    <w:rsid w:val="003166D5"/>
    <w:rsid w:val="0031738F"/>
    <w:rsid w:val="0031762C"/>
    <w:rsid w:val="00321942"/>
    <w:rsid w:val="0032290A"/>
    <w:rsid w:val="00322BCB"/>
    <w:rsid w:val="00326CE4"/>
    <w:rsid w:val="00330A88"/>
    <w:rsid w:val="00331F38"/>
    <w:rsid w:val="00332FAC"/>
    <w:rsid w:val="00335215"/>
    <w:rsid w:val="00337B61"/>
    <w:rsid w:val="00341D09"/>
    <w:rsid w:val="00341DFD"/>
    <w:rsid w:val="00343758"/>
    <w:rsid w:val="00343DF0"/>
    <w:rsid w:val="003454E5"/>
    <w:rsid w:val="00347D45"/>
    <w:rsid w:val="00350689"/>
    <w:rsid w:val="003521A2"/>
    <w:rsid w:val="003559F9"/>
    <w:rsid w:val="00357E1F"/>
    <w:rsid w:val="00361517"/>
    <w:rsid w:val="00366CD1"/>
    <w:rsid w:val="00367770"/>
    <w:rsid w:val="00371166"/>
    <w:rsid w:val="003732D8"/>
    <w:rsid w:val="00374B42"/>
    <w:rsid w:val="00377896"/>
    <w:rsid w:val="00381B8C"/>
    <w:rsid w:val="00387E08"/>
    <w:rsid w:val="003951CB"/>
    <w:rsid w:val="003960FD"/>
    <w:rsid w:val="00396304"/>
    <w:rsid w:val="003A2E37"/>
    <w:rsid w:val="003A544E"/>
    <w:rsid w:val="003B2DE2"/>
    <w:rsid w:val="003B3378"/>
    <w:rsid w:val="003B549F"/>
    <w:rsid w:val="003B5DA4"/>
    <w:rsid w:val="003B6FC7"/>
    <w:rsid w:val="003C1F83"/>
    <w:rsid w:val="003C3837"/>
    <w:rsid w:val="003D0249"/>
    <w:rsid w:val="003E0A12"/>
    <w:rsid w:val="003E1273"/>
    <w:rsid w:val="003E2BB2"/>
    <w:rsid w:val="003E3164"/>
    <w:rsid w:val="003E7548"/>
    <w:rsid w:val="003E7EB8"/>
    <w:rsid w:val="00400925"/>
    <w:rsid w:val="00404599"/>
    <w:rsid w:val="004075E6"/>
    <w:rsid w:val="004120E6"/>
    <w:rsid w:val="004131CF"/>
    <w:rsid w:val="004145B2"/>
    <w:rsid w:val="00415D04"/>
    <w:rsid w:val="0041759C"/>
    <w:rsid w:val="00417712"/>
    <w:rsid w:val="00421D5E"/>
    <w:rsid w:val="00426CD5"/>
    <w:rsid w:val="00426E33"/>
    <w:rsid w:val="00427EA1"/>
    <w:rsid w:val="00430AE1"/>
    <w:rsid w:val="004356B7"/>
    <w:rsid w:val="00440AA0"/>
    <w:rsid w:val="00441E0F"/>
    <w:rsid w:val="00441E1A"/>
    <w:rsid w:val="004455D2"/>
    <w:rsid w:val="0044589B"/>
    <w:rsid w:val="00447F7A"/>
    <w:rsid w:val="004539B8"/>
    <w:rsid w:val="00454BCE"/>
    <w:rsid w:val="00457D63"/>
    <w:rsid w:val="00462271"/>
    <w:rsid w:val="004665DF"/>
    <w:rsid w:val="004707AD"/>
    <w:rsid w:val="00470C1F"/>
    <w:rsid w:val="00475156"/>
    <w:rsid w:val="004768DA"/>
    <w:rsid w:val="0047692E"/>
    <w:rsid w:val="004774C7"/>
    <w:rsid w:val="00477EB8"/>
    <w:rsid w:val="00480157"/>
    <w:rsid w:val="00481D23"/>
    <w:rsid w:val="004939DC"/>
    <w:rsid w:val="00493F9F"/>
    <w:rsid w:val="004A241A"/>
    <w:rsid w:val="004A2D17"/>
    <w:rsid w:val="004A2D5C"/>
    <w:rsid w:val="004A41A8"/>
    <w:rsid w:val="004A4F4C"/>
    <w:rsid w:val="004A5B71"/>
    <w:rsid w:val="004A5EE7"/>
    <w:rsid w:val="004A73D5"/>
    <w:rsid w:val="004B0494"/>
    <w:rsid w:val="004B4AE7"/>
    <w:rsid w:val="004B51C0"/>
    <w:rsid w:val="004C302B"/>
    <w:rsid w:val="004C4829"/>
    <w:rsid w:val="004C48F6"/>
    <w:rsid w:val="004D0F9A"/>
    <w:rsid w:val="004D12F1"/>
    <w:rsid w:val="004D6A91"/>
    <w:rsid w:val="004D7F8C"/>
    <w:rsid w:val="004E071F"/>
    <w:rsid w:val="004E0E6A"/>
    <w:rsid w:val="004E244E"/>
    <w:rsid w:val="004E2868"/>
    <w:rsid w:val="004E2B95"/>
    <w:rsid w:val="004E3728"/>
    <w:rsid w:val="004E41F2"/>
    <w:rsid w:val="004E4D9E"/>
    <w:rsid w:val="004E7338"/>
    <w:rsid w:val="004E7FD6"/>
    <w:rsid w:val="004F36DD"/>
    <w:rsid w:val="004F4304"/>
    <w:rsid w:val="004F6956"/>
    <w:rsid w:val="00501EA5"/>
    <w:rsid w:val="00505547"/>
    <w:rsid w:val="0050670C"/>
    <w:rsid w:val="00510338"/>
    <w:rsid w:val="00511DE7"/>
    <w:rsid w:val="00511E92"/>
    <w:rsid w:val="00513242"/>
    <w:rsid w:val="005136DE"/>
    <w:rsid w:val="0051544A"/>
    <w:rsid w:val="00517D6B"/>
    <w:rsid w:val="00520226"/>
    <w:rsid w:val="005245EF"/>
    <w:rsid w:val="00530756"/>
    <w:rsid w:val="00533F36"/>
    <w:rsid w:val="00534471"/>
    <w:rsid w:val="005346DA"/>
    <w:rsid w:val="005364D5"/>
    <w:rsid w:val="00537F6B"/>
    <w:rsid w:val="00540290"/>
    <w:rsid w:val="00543159"/>
    <w:rsid w:val="005511D8"/>
    <w:rsid w:val="0055168F"/>
    <w:rsid w:val="005528BA"/>
    <w:rsid w:val="005545F6"/>
    <w:rsid w:val="0056012C"/>
    <w:rsid w:val="005616BA"/>
    <w:rsid w:val="00562E42"/>
    <w:rsid w:val="0056418D"/>
    <w:rsid w:val="005645E6"/>
    <w:rsid w:val="00564834"/>
    <w:rsid w:val="00566619"/>
    <w:rsid w:val="00567430"/>
    <w:rsid w:val="0057207A"/>
    <w:rsid w:val="00576EC0"/>
    <w:rsid w:val="00577A07"/>
    <w:rsid w:val="00582057"/>
    <w:rsid w:val="005846EE"/>
    <w:rsid w:val="00584845"/>
    <w:rsid w:val="00586511"/>
    <w:rsid w:val="00590F4A"/>
    <w:rsid w:val="00591075"/>
    <w:rsid w:val="00591246"/>
    <w:rsid w:val="005928A3"/>
    <w:rsid w:val="005951FC"/>
    <w:rsid w:val="00595DBD"/>
    <w:rsid w:val="0059743F"/>
    <w:rsid w:val="005A3866"/>
    <w:rsid w:val="005A3913"/>
    <w:rsid w:val="005A3FBA"/>
    <w:rsid w:val="005A49A0"/>
    <w:rsid w:val="005A526D"/>
    <w:rsid w:val="005A54CB"/>
    <w:rsid w:val="005A67F9"/>
    <w:rsid w:val="005B02BA"/>
    <w:rsid w:val="005B0D3C"/>
    <w:rsid w:val="005B119E"/>
    <w:rsid w:val="005B1575"/>
    <w:rsid w:val="005B172D"/>
    <w:rsid w:val="005B3717"/>
    <w:rsid w:val="005B5FC6"/>
    <w:rsid w:val="005B70E0"/>
    <w:rsid w:val="005C37D1"/>
    <w:rsid w:val="005C40DD"/>
    <w:rsid w:val="005C4616"/>
    <w:rsid w:val="005C6620"/>
    <w:rsid w:val="005C6E78"/>
    <w:rsid w:val="005D2290"/>
    <w:rsid w:val="005D37DA"/>
    <w:rsid w:val="005D43E4"/>
    <w:rsid w:val="005E2BC9"/>
    <w:rsid w:val="005E426E"/>
    <w:rsid w:val="005E79F5"/>
    <w:rsid w:val="005F082F"/>
    <w:rsid w:val="005F1608"/>
    <w:rsid w:val="005F3AD1"/>
    <w:rsid w:val="005F5193"/>
    <w:rsid w:val="005F5E2D"/>
    <w:rsid w:val="006028D5"/>
    <w:rsid w:val="0060355C"/>
    <w:rsid w:val="00604C75"/>
    <w:rsid w:val="00606E67"/>
    <w:rsid w:val="00610A09"/>
    <w:rsid w:val="00610AC5"/>
    <w:rsid w:val="00610C4F"/>
    <w:rsid w:val="0061112A"/>
    <w:rsid w:val="0061139A"/>
    <w:rsid w:val="00611C2C"/>
    <w:rsid w:val="00614147"/>
    <w:rsid w:val="006145AF"/>
    <w:rsid w:val="006147FF"/>
    <w:rsid w:val="00616166"/>
    <w:rsid w:val="00616644"/>
    <w:rsid w:val="006216A5"/>
    <w:rsid w:val="0062234E"/>
    <w:rsid w:val="0062725A"/>
    <w:rsid w:val="006274DD"/>
    <w:rsid w:val="006313DE"/>
    <w:rsid w:val="00631B70"/>
    <w:rsid w:val="006324EF"/>
    <w:rsid w:val="00632C01"/>
    <w:rsid w:val="00633569"/>
    <w:rsid w:val="00633AC6"/>
    <w:rsid w:val="00634751"/>
    <w:rsid w:val="006356E5"/>
    <w:rsid w:val="00640353"/>
    <w:rsid w:val="0064090C"/>
    <w:rsid w:val="00644AE2"/>
    <w:rsid w:val="006465A8"/>
    <w:rsid w:val="00646BAD"/>
    <w:rsid w:val="006479E3"/>
    <w:rsid w:val="0065069D"/>
    <w:rsid w:val="00650ACA"/>
    <w:rsid w:val="00650E55"/>
    <w:rsid w:val="006517E1"/>
    <w:rsid w:val="00651A91"/>
    <w:rsid w:val="006536D5"/>
    <w:rsid w:val="00653F91"/>
    <w:rsid w:val="00654645"/>
    <w:rsid w:val="006570E2"/>
    <w:rsid w:val="0066356F"/>
    <w:rsid w:val="006740A9"/>
    <w:rsid w:val="00674889"/>
    <w:rsid w:val="00680209"/>
    <w:rsid w:val="0068141A"/>
    <w:rsid w:val="006833B4"/>
    <w:rsid w:val="00683B3E"/>
    <w:rsid w:val="00684298"/>
    <w:rsid w:val="006849DF"/>
    <w:rsid w:val="00687635"/>
    <w:rsid w:val="00687E2B"/>
    <w:rsid w:val="00687E67"/>
    <w:rsid w:val="0069226F"/>
    <w:rsid w:val="00693C40"/>
    <w:rsid w:val="00694EDA"/>
    <w:rsid w:val="006979D9"/>
    <w:rsid w:val="00697BA9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E2C"/>
    <w:rsid w:val="006C3298"/>
    <w:rsid w:val="006C4A1D"/>
    <w:rsid w:val="006C5779"/>
    <w:rsid w:val="006C580F"/>
    <w:rsid w:val="006C5993"/>
    <w:rsid w:val="006C5C8B"/>
    <w:rsid w:val="006C61D7"/>
    <w:rsid w:val="006C691C"/>
    <w:rsid w:val="006D04E4"/>
    <w:rsid w:val="006D1696"/>
    <w:rsid w:val="006D34D8"/>
    <w:rsid w:val="006D7BC6"/>
    <w:rsid w:val="006E0E2D"/>
    <w:rsid w:val="006E1047"/>
    <w:rsid w:val="006E1697"/>
    <w:rsid w:val="006E26C9"/>
    <w:rsid w:val="006E62CF"/>
    <w:rsid w:val="006E68CF"/>
    <w:rsid w:val="006F2766"/>
    <w:rsid w:val="006F2BA9"/>
    <w:rsid w:val="006F533C"/>
    <w:rsid w:val="006F57FF"/>
    <w:rsid w:val="006F583D"/>
    <w:rsid w:val="006F78B8"/>
    <w:rsid w:val="0070115E"/>
    <w:rsid w:val="007016E3"/>
    <w:rsid w:val="00702A07"/>
    <w:rsid w:val="007031AB"/>
    <w:rsid w:val="007059FA"/>
    <w:rsid w:val="00706CCA"/>
    <w:rsid w:val="00712CC3"/>
    <w:rsid w:val="00714C57"/>
    <w:rsid w:val="0071619B"/>
    <w:rsid w:val="007250EA"/>
    <w:rsid w:val="00726C55"/>
    <w:rsid w:val="00726EB5"/>
    <w:rsid w:val="00731482"/>
    <w:rsid w:val="00733A7F"/>
    <w:rsid w:val="00734A30"/>
    <w:rsid w:val="00735196"/>
    <w:rsid w:val="00736F3B"/>
    <w:rsid w:val="00742B43"/>
    <w:rsid w:val="00744567"/>
    <w:rsid w:val="007458F1"/>
    <w:rsid w:val="00752233"/>
    <w:rsid w:val="00753CCC"/>
    <w:rsid w:val="00761D64"/>
    <w:rsid w:val="00763CD3"/>
    <w:rsid w:val="00763E1A"/>
    <w:rsid w:val="0076530D"/>
    <w:rsid w:val="007658C7"/>
    <w:rsid w:val="00766D6A"/>
    <w:rsid w:val="007671C2"/>
    <w:rsid w:val="00770D2F"/>
    <w:rsid w:val="007748A5"/>
    <w:rsid w:val="007754F2"/>
    <w:rsid w:val="00776B9E"/>
    <w:rsid w:val="007804E9"/>
    <w:rsid w:val="00781D19"/>
    <w:rsid w:val="0078339B"/>
    <w:rsid w:val="007840D9"/>
    <w:rsid w:val="0078413D"/>
    <w:rsid w:val="0079128A"/>
    <w:rsid w:val="00791D01"/>
    <w:rsid w:val="00792962"/>
    <w:rsid w:val="007929FC"/>
    <w:rsid w:val="007946AE"/>
    <w:rsid w:val="00795AB2"/>
    <w:rsid w:val="007979F4"/>
    <w:rsid w:val="007A5EF7"/>
    <w:rsid w:val="007A6014"/>
    <w:rsid w:val="007A609F"/>
    <w:rsid w:val="007A6566"/>
    <w:rsid w:val="007A7FE3"/>
    <w:rsid w:val="007B02C3"/>
    <w:rsid w:val="007B045F"/>
    <w:rsid w:val="007B4AD6"/>
    <w:rsid w:val="007B51B6"/>
    <w:rsid w:val="007C2332"/>
    <w:rsid w:val="007C23ED"/>
    <w:rsid w:val="007C6659"/>
    <w:rsid w:val="007D316A"/>
    <w:rsid w:val="007D3796"/>
    <w:rsid w:val="007D3BD6"/>
    <w:rsid w:val="007D3D83"/>
    <w:rsid w:val="007D4679"/>
    <w:rsid w:val="007E1921"/>
    <w:rsid w:val="007E32CF"/>
    <w:rsid w:val="007E685A"/>
    <w:rsid w:val="007F3147"/>
    <w:rsid w:val="007F3E7D"/>
    <w:rsid w:val="00800063"/>
    <w:rsid w:val="00800EF7"/>
    <w:rsid w:val="008069E0"/>
    <w:rsid w:val="008116A7"/>
    <w:rsid w:val="00821394"/>
    <w:rsid w:val="00824D2E"/>
    <w:rsid w:val="008250D7"/>
    <w:rsid w:val="00826B59"/>
    <w:rsid w:val="00830410"/>
    <w:rsid w:val="00832B34"/>
    <w:rsid w:val="00833182"/>
    <w:rsid w:val="00840412"/>
    <w:rsid w:val="00840514"/>
    <w:rsid w:val="0084174B"/>
    <w:rsid w:val="00846631"/>
    <w:rsid w:val="00854A7F"/>
    <w:rsid w:val="00855827"/>
    <w:rsid w:val="00860647"/>
    <w:rsid w:val="0086069E"/>
    <w:rsid w:val="00861469"/>
    <w:rsid w:val="00863DD4"/>
    <w:rsid w:val="008641B9"/>
    <w:rsid w:val="008670E8"/>
    <w:rsid w:val="00870ACE"/>
    <w:rsid w:val="00873781"/>
    <w:rsid w:val="00873D64"/>
    <w:rsid w:val="00883A56"/>
    <w:rsid w:val="00884B41"/>
    <w:rsid w:val="008866D0"/>
    <w:rsid w:val="00886B1E"/>
    <w:rsid w:val="00886BCC"/>
    <w:rsid w:val="0088753F"/>
    <w:rsid w:val="00895888"/>
    <w:rsid w:val="008A1788"/>
    <w:rsid w:val="008A287A"/>
    <w:rsid w:val="008A57A8"/>
    <w:rsid w:val="008A5919"/>
    <w:rsid w:val="008A69D4"/>
    <w:rsid w:val="008A751B"/>
    <w:rsid w:val="008A7B49"/>
    <w:rsid w:val="008B071B"/>
    <w:rsid w:val="008B4517"/>
    <w:rsid w:val="008B4D49"/>
    <w:rsid w:val="008B7509"/>
    <w:rsid w:val="008C1411"/>
    <w:rsid w:val="008C16E6"/>
    <w:rsid w:val="008C221A"/>
    <w:rsid w:val="008C3C88"/>
    <w:rsid w:val="008C55AC"/>
    <w:rsid w:val="008C73D9"/>
    <w:rsid w:val="008C7999"/>
    <w:rsid w:val="008D2C8B"/>
    <w:rsid w:val="008D350C"/>
    <w:rsid w:val="008D38C4"/>
    <w:rsid w:val="008D4E8A"/>
    <w:rsid w:val="008E46E8"/>
    <w:rsid w:val="008E559C"/>
    <w:rsid w:val="008F20BF"/>
    <w:rsid w:val="008F256B"/>
    <w:rsid w:val="008F34C3"/>
    <w:rsid w:val="008F3E61"/>
    <w:rsid w:val="008F43CC"/>
    <w:rsid w:val="008F469E"/>
    <w:rsid w:val="008F5706"/>
    <w:rsid w:val="008F6831"/>
    <w:rsid w:val="00900C3E"/>
    <w:rsid w:val="00900DC3"/>
    <w:rsid w:val="009010E1"/>
    <w:rsid w:val="00901989"/>
    <w:rsid w:val="00902A0C"/>
    <w:rsid w:val="00907C2E"/>
    <w:rsid w:val="00916360"/>
    <w:rsid w:val="00923C47"/>
    <w:rsid w:val="00932E7B"/>
    <w:rsid w:val="009363C2"/>
    <w:rsid w:val="009403CF"/>
    <w:rsid w:val="00940D3D"/>
    <w:rsid w:val="00942016"/>
    <w:rsid w:val="009426E3"/>
    <w:rsid w:val="00943AFF"/>
    <w:rsid w:val="00946134"/>
    <w:rsid w:val="00947CA1"/>
    <w:rsid w:val="00950D4B"/>
    <w:rsid w:val="00950FC1"/>
    <w:rsid w:val="009511C1"/>
    <w:rsid w:val="00951ACA"/>
    <w:rsid w:val="0095549A"/>
    <w:rsid w:val="00956847"/>
    <w:rsid w:val="00964C54"/>
    <w:rsid w:val="00965F3E"/>
    <w:rsid w:val="00967897"/>
    <w:rsid w:val="00971B2F"/>
    <w:rsid w:val="00973846"/>
    <w:rsid w:val="00974853"/>
    <w:rsid w:val="009749F6"/>
    <w:rsid w:val="00975E32"/>
    <w:rsid w:val="0097671C"/>
    <w:rsid w:val="00977B2B"/>
    <w:rsid w:val="00980476"/>
    <w:rsid w:val="00980C99"/>
    <w:rsid w:val="0098275F"/>
    <w:rsid w:val="00995E83"/>
    <w:rsid w:val="009973A2"/>
    <w:rsid w:val="009A330B"/>
    <w:rsid w:val="009A50DE"/>
    <w:rsid w:val="009A5876"/>
    <w:rsid w:val="009A69A7"/>
    <w:rsid w:val="009B1A50"/>
    <w:rsid w:val="009B1F02"/>
    <w:rsid w:val="009B37D0"/>
    <w:rsid w:val="009B5B2D"/>
    <w:rsid w:val="009B5BF0"/>
    <w:rsid w:val="009B64AD"/>
    <w:rsid w:val="009B6E96"/>
    <w:rsid w:val="009B71EF"/>
    <w:rsid w:val="009C05AF"/>
    <w:rsid w:val="009C5310"/>
    <w:rsid w:val="009C66B8"/>
    <w:rsid w:val="009C7A98"/>
    <w:rsid w:val="009D0BFA"/>
    <w:rsid w:val="009D26FA"/>
    <w:rsid w:val="009E1A41"/>
    <w:rsid w:val="009F0206"/>
    <w:rsid w:val="009F023F"/>
    <w:rsid w:val="009F0FB8"/>
    <w:rsid w:val="009F2637"/>
    <w:rsid w:val="009F3F77"/>
    <w:rsid w:val="00A00B6E"/>
    <w:rsid w:val="00A011FD"/>
    <w:rsid w:val="00A01780"/>
    <w:rsid w:val="00A021EB"/>
    <w:rsid w:val="00A1100E"/>
    <w:rsid w:val="00A14C1A"/>
    <w:rsid w:val="00A15309"/>
    <w:rsid w:val="00A24EA5"/>
    <w:rsid w:val="00A26D38"/>
    <w:rsid w:val="00A26F9D"/>
    <w:rsid w:val="00A32EDF"/>
    <w:rsid w:val="00A354A6"/>
    <w:rsid w:val="00A414DD"/>
    <w:rsid w:val="00A41BC3"/>
    <w:rsid w:val="00A41DCC"/>
    <w:rsid w:val="00A41F61"/>
    <w:rsid w:val="00A44588"/>
    <w:rsid w:val="00A46CA1"/>
    <w:rsid w:val="00A47A23"/>
    <w:rsid w:val="00A5007F"/>
    <w:rsid w:val="00A51A18"/>
    <w:rsid w:val="00A54A19"/>
    <w:rsid w:val="00A54E78"/>
    <w:rsid w:val="00A55A38"/>
    <w:rsid w:val="00A60523"/>
    <w:rsid w:val="00A63D13"/>
    <w:rsid w:val="00A659DC"/>
    <w:rsid w:val="00A679FC"/>
    <w:rsid w:val="00A70524"/>
    <w:rsid w:val="00A734E2"/>
    <w:rsid w:val="00A75C44"/>
    <w:rsid w:val="00A75F7E"/>
    <w:rsid w:val="00A77BDB"/>
    <w:rsid w:val="00A82511"/>
    <w:rsid w:val="00A83863"/>
    <w:rsid w:val="00A838F3"/>
    <w:rsid w:val="00A85309"/>
    <w:rsid w:val="00A859B5"/>
    <w:rsid w:val="00A919DB"/>
    <w:rsid w:val="00A91C24"/>
    <w:rsid w:val="00A91EF7"/>
    <w:rsid w:val="00A9379A"/>
    <w:rsid w:val="00A93B36"/>
    <w:rsid w:val="00A952F8"/>
    <w:rsid w:val="00A95C5A"/>
    <w:rsid w:val="00A96589"/>
    <w:rsid w:val="00AA1303"/>
    <w:rsid w:val="00AA13F1"/>
    <w:rsid w:val="00AA394F"/>
    <w:rsid w:val="00AA43ED"/>
    <w:rsid w:val="00AA598D"/>
    <w:rsid w:val="00AB09F8"/>
    <w:rsid w:val="00AB5475"/>
    <w:rsid w:val="00AB6377"/>
    <w:rsid w:val="00AB71B2"/>
    <w:rsid w:val="00AC45F6"/>
    <w:rsid w:val="00AC7D8E"/>
    <w:rsid w:val="00AD1C0F"/>
    <w:rsid w:val="00AD269A"/>
    <w:rsid w:val="00AD4104"/>
    <w:rsid w:val="00AE0A7D"/>
    <w:rsid w:val="00AE2113"/>
    <w:rsid w:val="00AE4B2E"/>
    <w:rsid w:val="00AF0367"/>
    <w:rsid w:val="00AF4E00"/>
    <w:rsid w:val="00AF6B3D"/>
    <w:rsid w:val="00B009B1"/>
    <w:rsid w:val="00B00CCA"/>
    <w:rsid w:val="00B01812"/>
    <w:rsid w:val="00B02D80"/>
    <w:rsid w:val="00B0565A"/>
    <w:rsid w:val="00B10955"/>
    <w:rsid w:val="00B13FA4"/>
    <w:rsid w:val="00B150F0"/>
    <w:rsid w:val="00B17402"/>
    <w:rsid w:val="00B174FE"/>
    <w:rsid w:val="00B20160"/>
    <w:rsid w:val="00B2361D"/>
    <w:rsid w:val="00B23A43"/>
    <w:rsid w:val="00B248D1"/>
    <w:rsid w:val="00B24953"/>
    <w:rsid w:val="00B26EB4"/>
    <w:rsid w:val="00B3084B"/>
    <w:rsid w:val="00B3145F"/>
    <w:rsid w:val="00B34F2D"/>
    <w:rsid w:val="00B362B7"/>
    <w:rsid w:val="00B36710"/>
    <w:rsid w:val="00B373E3"/>
    <w:rsid w:val="00B37B26"/>
    <w:rsid w:val="00B414EA"/>
    <w:rsid w:val="00B436A2"/>
    <w:rsid w:val="00B4376E"/>
    <w:rsid w:val="00B4615B"/>
    <w:rsid w:val="00B51311"/>
    <w:rsid w:val="00B51849"/>
    <w:rsid w:val="00B54CCF"/>
    <w:rsid w:val="00B56CB9"/>
    <w:rsid w:val="00B57012"/>
    <w:rsid w:val="00B6464B"/>
    <w:rsid w:val="00B64994"/>
    <w:rsid w:val="00B6510C"/>
    <w:rsid w:val="00B67D82"/>
    <w:rsid w:val="00B722D3"/>
    <w:rsid w:val="00B741F3"/>
    <w:rsid w:val="00B77CB9"/>
    <w:rsid w:val="00B82265"/>
    <w:rsid w:val="00B8228E"/>
    <w:rsid w:val="00B83BFC"/>
    <w:rsid w:val="00B84434"/>
    <w:rsid w:val="00B878A8"/>
    <w:rsid w:val="00B90658"/>
    <w:rsid w:val="00B93B77"/>
    <w:rsid w:val="00B95651"/>
    <w:rsid w:val="00B96C5F"/>
    <w:rsid w:val="00BA2680"/>
    <w:rsid w:val="00BA5023"/>
    <w:rsid w:val="00BA5263"/>
    <w:rsid w:val="00BB1141"/>
    <w:rsid w:val="00BB1B37"/>
    <w:rsid w:val="00BB3217"/>
    <w:rsid w:val="00BB3550"/>
    <w:rsid w:val="00BB7E37"/>
    <w:rsid w:val="00BC01BB"/>
    <w:rsid w:val="00BC06FA"/>
    <w:rsid w:val="00BC416E"/>
    <w:rsid w:val="00BC472D"/>
    <w:rsid w:val="00BC4C56"/>
    <w:rsid w:val="00BC7729"/>
    <w:rsid w:val="00BC77DD"/>
    <w:rsid w:val="00BD1AA5"/>
    <w:rsid w:val="00BD219A"/>
    <w:rsid w:val="00BD514E"/>
    <w:rsid w:val="00BD5268"/>
    <w:rsid w:val="00BD7BEE"/>
    <w:rsid w:val="00BE00DD"/>
    <w:rsid w:val="00BE06E2"/>
    <w:rsid w:val="00BE4D5E"/>
    <w:rsid w:val="00BE6398"/>
    <w:rsid w:val="00BF2C07"/>
    <w:rsid w:val="00BF3A5A"/>
    <w:rsid w:val="00BF3A85"/>
    <w:rsid w:val="00BF408E"/>
    <w:rsid w:val="00C011DA"/>
    <w:rsid w:val="00C0136E"/>
    <w:rsid w:val="00C032D8"/>
    <w:rsid w:val="00C05387"/>
    <w:rsid w:val="00C05AE6"/>
    <w:rsid w:val="00C15F78"/>
    <w:rsid w:val="00C173AC"/>
    <w:rsid w:val="00C2203F"/>
    <w:rsid w:val="00C227DA"/>
    <w:rsid w:val="00C22B33"/>
    <w:rsid w:val="00C251B6"/>
    <w:rsid w:val="00C27721"/>
    <w:rsid w:val="00C31580"/>
    <w:rsid w:val="00C35A2C"/>
    <w:rsid w:val="00C36566"/>
    <w:rsid w:val="00C372B5"/>
    <w:rsid w:val="00C3743C"/>
    <w:rsid w:val="00C40215"/>
    <w:rsid w:val="00C409E0"/>
    <w:rsid w:val="00C40B1F"/>
    <w:rsid w:val="00C41779"/>
    <w:rsid w:val="00C43BE2"/>
    <w:rsid w:val="00C45D7B"/>
    <w:rsid w:val="00C47022"/>
    <w:rsid w:val="00C47E79"/>
    <w:rsid w:val="00C5471C"/>
    <w:rsid w:val="00C5599C"/>
    <w:rsid w:val="00C565B1"/>
    <w:rsid w:val="00C569CB"/>
    <w:rsid w:val="00C63D49"/>
    <w:rsid w:val="00C64305"/>
    <w:rsid w:val="00C66474"/>
    <w:rsid w:val="00C711B5"/>
    <w:rsid w:val="00C71E0C"/>
    <w:rsid w:val="00C74B50"/>
    <w:rsid w:val="00C75444"/>
    <w:rsid w:val="00C757F7"/>
    <w:rsid w:val="00C81AB3"/>
    <w:rsid w:val="00C81B01"/>
    <w:rsid w:val="00C838CC"/>
    <w:rsid w:val="00C84527"/>
    <w:rsid w:val="00C85120"/>
    <w:rsid w:val="00C90CE7"/>
    <w:rsid w:val="00C94BC6"/>
    <w:rsid w:val="00C94C48"/>
    <w:rsid w:val="00C96067"/>
    <w:rsid w:val="00C96106"/>
    <w:rsid w:val="00C96837"/>
    <w:rsid w:val="00CA1D37"/>
    <w:rsid w:val="00CA4BB3"/>
    <w:rsid w:val="00CB0BF4"/>
    <w:rsid w:val="00CB61C7"/>
    <w:rsid w:val="00CB6ADD"/>
    <w:rsid w:val="00CC0340"/>
    <w:rsid w:val="00CC0C87"/>
    <w:rsid w:val="00CC0CD0"/>
    <w:rsid w:val="00CC5370"/>
    <w:rsid w:val="00CC54F1"/>
    <w:rsid w:val="00CC6B8B"/>
    <w:rsid w:val="00CD0921"/>
    <w:rsid w:val="00CD2304"/>
    <w:rsid w:val="00CD51C3"/>
    <w:rsid w:val="00CD602E"/>
    <w:rsid w:val="00CD78DE"/>
    <w:rsid w:val="00CE6B02"/>
    <w:rsid w:val="00CF0B3C"/>
    <w:rsid w:val="00CF3972"/>
    <w:rsid w:val="00CF43C3"/>
    <w:rsid w:val="00CF44EB"/>
    <w:rsid w:val="00CF5547"/>
    <w:rsid w:val="00CF75C6"/>
    <w:rsid w:val="00D010A4"/>
    <w:rsid w:val="00D02553"/>
    <w:rsid w:val="00D02F73"/>
    <w:rsid w:val="00D0422C"/>
    <w:rsid w:val="00D0795E"/>
    <w:rsid w:val="00D102AA"/>
    <w:rsid w:val="00D15B23"/>
    <w:rsid w:val="00D16A7E"/>
    <w:rsid w:val="00D243DF"/>
    <w:rsid w:val="00D24BF1"/>
    <w:rsid w:val="00D25389"/>
    <w:rsid w:val="00D25BD1"/>
    <w:rsid w:val="00D276AB"/>
    <w:rsid w:val="00D333F4"/>
    <w:rsid w:val="00D33477"/>
    <w:rsid w:val="00D4240E"/>
    <w:rsid w:val="00D45852"/>
    <w:rsid w:val="00D5177A"/>
    <w:rsid w:val="00D51D15"/>
    <w:rsid w:val="00D53C16"/>
    <w:rsid w:val="00D549EA"/>
    <w:rsid w:val="00D54CA5"/>
    <w:rsid w:val="00D55057"/>
    <w:rsid w:val="00D5523F"/>
    <w:rsid w:val="00D55477"/>
    <w:rsid w:val="00D56DF5"/>
    <w:rsid w:val="00D60784"/>
    <w:rsid w:val="00D62632"/>
    <w:rsid w:val="00D632B6"/>
    <w:rsid w:val="00D65725"/>
    <w:rsid w:val="00D6762E"/>
    <w:rsid w:val="00D73E2A"/>
    <w:rsid w:val="00D81B50"/>
    <w:rsid w:val="00D87BDE"/>
    <w:rsid w:val="00D87CF9"/>
    <w:rsid w:val="00D95597"/>
    <w:rsid w:val="00DA251A"/>
    <w:rsid w:val="00DA26DF"/>
    <w:rsid w:val="00DA3EBF"/>
    <w:rsid w:val="00DA58C1"/>
    <w:rsid w:val="00DB02EC"/>
    <w:rsid w:val="00DB2628"/>
    <w:rsid w:val="00DB359E"/>
    <w:rsid w:val="00DB69A1"/>
    <w:rsid w:val="00DB7A0F"/>
    <w:rsid w:val="00DC042A"/>
    <w:rsid w:val="00DC06C5"/>
    <w:rsid w:val="00DC0BDE"/>
    <w:rsid w:val="00DC4F7B"/>
    <w:rsid w:val="00DC51FB"/>
    <w:rsid w:val="00DC566A"/>
    <w:rsid w:val="00DC62D9"/>
    <w:rsid w:val="00DC7C55"/>
    <w:rsid w:val="00DD03ED"/>
    <w:rsid w:val="00DD310D"/>
    <w:rsid w:val="00DD4EC3"/>
    <w:rsid w:val="00DD5121"/>
    <w:rsid w:val="00DD5A23"/>
    <w:rsid w:val="00DD67C5"/>
    <w:rsid w:val="00DE0F1B"/>
    <w:rsid w:val="00DE172C"/>
    <w:rsid w:val="00DE7C6C"/>
    <w:rsid w:val="00DF68AB"/>
    <w:rsid w:val="00DF6E59"/>
    <w:rsid w:val="00E002B6"/>
    <w:rsid w:val="00E03624"/>
    <w:rsid w:val="00E05AD8"/>
    <w:rsid w:val="00E07E04"/>
    <w:rsid w:val="00E11CAC"/>
    <w:rsid w:val="00E132AD"/>
    <w:rsid w:val="00E16A26"/>
    <w:rsid w:val="00E16DF2"/>
    <w:rsid w:val="00E17688"/>
    <w:rsid w:val="00E22EB9"/>
    <w:rsid w:val="00E24990"/>
    <w:rsid w:val="00E26172"/>
    <w:rsid w:val="00E26485"/>
    <w:rsid w:val="00E279EA"/>
    <w:rsid w:val="00E31A3E"/>
    <w:rsid w:val="00E32584"/>
    <w:rsid w:val="00E40EBC"/>
    <w:rsid w:val="00E412B5"/>
    <w:rsid w:val="00E41843"/>
    <w:rsid w:val="00E42F15"/>
    <w:rsid w:val="00E430B8"/>
    <w:rsid w:val="00E44156"/>
    <w:rsid w:val="00E45431"/>
    <w:rsid w:val="00E4572E"/>
    <w:rsid w:val="00E457E5"/>
    <w:rsid w:val="00E459C9"/>
    <w:rsid w:val="00E479C0"/>
    <w:rsid w:val="00E50729"/>
    <w:rsid w:val="00E52818"/>
    <w:rsid w:val="00E53467"/>
    <w:rsid w:val="00E54E48"/>
    <w:rsid w:val="00E5766B"/>
    <w:rsid w:val="00E60AC6"/>
    <w:rsid w:val="00E60D21"/>
    <w:rsid w:val="00E61651"/>
    <w:rsid w:val="00E61A39"/>
    <w:rsid w:val="00E62D8F"/>
    <w:rsid w:val="00E63CDA"/>
    <w:rsid w:val="00E63E66"/>
    <w:rsid w:val="00E6464F"/>
    <w:rsid w:val="00E713EB"/>
    <w:rsid w:val="00E72500"/>
    <w:rsid w:val="00E7352A"/>
    <w:rsid w:val="00E759C7"/>
    <w:rsid w:val="00E75D1C"/>
    <w:rsid w:val="00E7773D"/>
    <w:rsid w:val="00E8013D"/>
    <w:rsid w:val="00E83CDF"/>
    <w:rsid w:val="00E8605A"/>
    <w:rsid w:val="00E864B2"/>
    <w:rsid w:val="00E91B75"/>
    <w:rsid w:val="00E9223C"/>
    <w:rsid w:val="00E9230E"/>
    <w:rsid w:val="00E9404A"/>
    <w:rsid w:val="00E96D47"/>
    <w:rsid w:val="00EA1266"/>
    <w:rsid w:val="00EA1A40"/>
    <w:rsid w:val="00EA4B2D"/>
    <w:rsid w:val="00EB4808"/>
    <w:rsid w:val="00EB48B5"/>
    <w:rsid w:val="00EB6DF2"/>
    <w:rsid w:val="00EB6F16"/>
    <w:rsid w:val="00EC2526"/>
    <w:rsid w:val="00EC2805"/>
    <w:rsid w:val="00EC544A"/>
    <w:rsid w:val="00EC6B7E"/>
    <w:rsid w:val="00EC7587"/>
    <w:rsid w:val="00ED05BE"/>
    <w:rsid w:val="00ED0B3E"/>
    <w:rsid w:val="00ED1EA0"/>
    <w:rsid w:val="00ED3DE9"/>
    <w:rsid w:val="00ED42ED"/>
    <w:rsid w:val="00EE0B71"/>
    <w:rsid w:val="00EE2965"/>
    <w:rsid w:val="00EE406F"/>
    <w:rsid w:val="00EE4FF3"/>
    <w:rsid w:val="00EE5100"/>
    <w:rsid w:val="00EE627D"/>
    <w:rsid w:val="00EF0F3E"/>
    <w:rsid w:val="00EF10AC"/>
    <w:rsid w:val="00EF19E3"/>
    <w:rsid w:val="00EF204C"/>
    <w:rsid w:val="00EF37EC"/>
    <w:rsid w:val="00EF7508"/>
    <w:rsid w:val="00F02215"/>
    <w:rsid w:val="00F03088"/>
    <w:rsid w:val="00F04F74"/>
    <w:rsid w:val="00F05103"/>
    <w:rsid w:val="00F134EB"/>
    <w:rsid w:val="00F13B26"/>
    <w:rsid w:val="00F14D74"/>
    <w:rsid w:val="00F21728"/>
    <w:rsid w:val="00F224A9"/>
    <w:rsid w:val="00F243F5"/>
    <w:rsid w:val="00F3008F"/>
    <w:rsid w:val="00F31547"/>
    <w:rsid w:val="00F32373"/>
    <w:rsid w:val="00F34FAC"/>
    <w:rsid w:val="00F35343"/>
    <w:rsid w:val="00F403F0"/>
    <w:rsid w:val="00F44C5B"/>
    <w:rsid w:val="00F452FF"/>
    <w:rsid w:val="00F47275"/>
    <w:rsid w:val="00F5116C"/>
    <w:rsid w:val="00F517B5"/>
    <w:rsid w:val="00F5187C"/>
    <w:rsid w:val="00F536AE"/>
    <w:rsid w:val="00F53ADF"/>
    <w:rsid w:val="00F54454"/>
    <w:rsid w:val="00F61DF8"/>
    <w:rsid w:val="00F622C6"/>
    <w:rsid w:val="00F640A3"/>
    <w:rsid w:val="00F6456B"/>
    <w:rsid w:val="00F67EA1"/>
    <w:rsid w:val="00F714A2"/>
    <w:rsid w:val="00F726F0"/>
    <w:rsid w:val="00F759AA"/>
    <w:rsid w:val="00F831A9"/>
    <w:rsid w:val="00F83F56"/>
    <w:rsid w:val="00F84608"/>
    <w:rsid w:val="00F84B4A"/>
    <w:rsid w:val="00F84C7B"/>
    <w:rsid w:val="00F86DBB"/>
    <w:rsid w:val="00F922E9"/>
    <w:rsid w:val="00FA34B7"/>
    <w:rsid w:val="00FA43E5"/>
    <w:rsid w:val="00FA45EB"/>
    <w:rsid w:val="00FA58E7"/>
    <w:rsid w:val="00FA5E97"/>
    <w:rsid w:val="00FA6338"/>
    <w:rsid w:val="00FA697E"/>
    <w:rsid w:val="00FA6A08"/>
    <w:rsid w:val="00FB1E1E"/>
    <w:rsid w:val="00FB5DFF"/>
    <w:rsid w:val="00FB6D94"/>
    <w:rsid w:val="00FB71C4"/>
    <w:rsid w:val="00FC0ED1"/>
    <w:rsid w:val="00FC1F19"/>
    <w:rsid w:val="00FC27B9"/>
    <w:rsid w:val="00FC284C"/>
    <w:rsid w:val="00FC378B"/>
    <w:rsid w:val="00FC5AEE"/>
    <w:rsid w:val="00FD0259"/>
    <w:rsid w:val="00FD3AB3"/>
    <w:rsid w:val="00FD5258"/>
    <w:rsid w:val="00FD75D0"/>
    <w:rsid w:val="00FE08E2"/>
    <w:rsid w:val="00FE39E5"/>
    <w:rsid w:val="00FE40C0"/>
    <w:rsid w:val="00FF3145"/>
    <w:rsid w:val="00FF5BBD"/>
    <w:rsid w:val="00FF72AF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3789927"/>
  <w15:docId w15:val="{DAD6DFC1-D00E-4B99-B4A6-0DF9085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0353"/>
    <w:pPr>
      <w:spacing w:line="259" w:lineRule="auto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640353"/>
    <w:pPr>
      <w:keepNext/>
      <w:keepLines/>
      <w:pageBreakBefore/>
      <w:numPr>
        <w:numId w:val="32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640353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640353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640353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640353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640353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640353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640353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640353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64035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40353"/>
  </w:style>
  <w:style w:type="paragraph" w:styleId="Footer">
    <w:name w:val="footer"/>
    <w:basedOn w:val="Normal"/>
    <w:link w:val="FooterChar"/>
    <w:uiPriority w:val="99"/>
    <w:unhideWhenUsed/>
    <w:rsid w:val="00640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53"/>
    <w:rPr>
      <w:rFonts w:eastAsiaTheme="minorHAnsi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40353"/>
  </w:style>
  <w:style w:type="character" w:styleId="BookTitle">
    <w:name w:val="Book Title"/>
    <w:basedOn w:val="DefaultParagraphFont"/>
    <w:uiPriority w:val="33"/>
    <w:rsid w:val="00640353"/>
    <w:rPr>
      <w:b/>
      <w:bCs/>
      <w:i/>
      <w:iCs/>
      <w:spacing w:val="5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640353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abText1">
    <w:name w:val="TabText1"/>
    <w:basedOn w:val="TabText0"/>
    <w:link w:val="TabText1Char"/>
    <w:qFormat/>
    <w:rsid w:val="00640353"/>
    <w:pPr>
      <w:spacing w:before="20" w:after="20"/>
    </w:pPr>
    <w:rPr>
      <w:sz w:val="20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640353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640353"/>
    <w:rPr>
      <w:rFonts w:asciiTheme="majorHAnsi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40353"/>
    <w:rPr>
      <w:color w:val="007AA8" w:themeColor="hyperlink"/>
      <w:u w:val="single"/>
    </w:rPr>
  </w:style>
  <w:style w:type="paragraph" w:customStyle="1" w:styleId="FigurewithCaption">
    <w:name w:val="Figure with Caption"/>
    <w:basedOn w:val="BodyOfText"/>
    <w:link w:val="FigurewithCaptionChar"/>
    <w:qFormat/>
    <w:rsid w:val="00640353"/>
    <w:pPr>
      <w:keepNext/>
      <w:spacing w:before="160" w:after="80"/>
      <w:jc w:val="center"/>
    </w:pPr>
  </w:style>
  <w:style w:type="paragraph" w:customStyle="1" w:styleId="TabHeader2">
    <w:name w:val="TabHeader2"/>
    <w:basedOn w:val="TabText2"/>
    <w:link w:val="TabHeader2Char"/>
    <w:qFormat/>
    <w:rsid w:val="00640353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640353"/>
    <w:pPr>
      <w:keepNext/>
      <w:spacing w:after="60"/>
      <w:jc w:val="left"/>
    </w:pPr>
  </w:style>
  <w:style w:type="character" w:styleId="Emphasis">
    <w:name w:val="Emphasis"/>
    <w:aliases w:val="Emphasis 1"/>
    <w:basedOn w:val="DefaultParagraphFont"/>
    <w:uiPriority w:val="20"/>
    <w:rsid w:val="00640353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640353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64035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403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40353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0353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FooterTabpageNb">
    <w:name w:val="Footer Tab pageNb"/>
    <w:basedOn w:val="FooterTableau"/>
    <w:rsid w:val="00582057"/>
    <w:pPr>
      <w:jc w:val="right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640353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table" w:customStyle="1" w:styleId="TableitrustRef">
    <w:name w:val="Table_itrustRef"/>
    <w:basedOn w:val="TableNormal"/>
    <w:uiPriority w:val="99"/>
    <w:rsid w:val="00EC7587"/>
    <w:pPr>
      <w:spacing w:after="0"/>
    </w:pPr>
    <w:rPr>
      <w:rFonts w:ascii="Corbel" w:hAnsi="Corbe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640353"/>
    <w:pPr>
      <w:jc w:val="right"/>
    </w:pPr>
    <w:rPr>
      <w:b/>
      <w:color w:val="00A3E0" w:themeColor="text2"/>
      <w:sz w:val="32"/>
      <w:szCs w:val="32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640353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0353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40353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40353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40353"/>
    <w:rPr>
      <w:rFonts w:asciiTheme="majorHAnsi" w:eastAsiaTheme="majorEastAsia" w:hAnsiTheme="majorHAnsi" w:cstheme="majorBidi"/>
      <w:b/>
      <w:iCs/>
      <w:color w:val="00A3E0" w:themeColor="text2"/>
      <w:kern w:val="16"/>
      <w:sz w:val="2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40353"/>
    <w:rPr>
      <w:rFonts w:asciiTheme="majorHAnsi" w:eastAsiaTheme="majorEastAsia" w:hAnsiTheme="majorHAnsi" w:cstheme="majorBidi"/>
      <w:b/>
      <w:color w:val="000000" w:themeColor="text1"/>
      <w:kern w:val="16"/>
      <w:sz w:val="22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40353"/>
    <w:rPr>
      <w:rFonts w:asciiTheme="majorHAnsi" w:eastAsiaTheme="majorEastAsia" w:hAnsiTheme="majorHAnsi" w:cstheme="majorBidi"/>
      <w:b/>
      <w:color w:val="272727" w:themeColor="text1" w:themeTint="D8"/>
      <w:kern w:val="16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40353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64035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3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353"/>
    <w:rPr>
      <w:rFonts w:ascii="Consolas" w:eastAsiaTheme="minorHAnsi" w:hAnsi="Consolas"/>
      <w:sz w:val="20"/>
      <w:szCs w:val="20"/>
      <w:lang w:val="en-US"/>
    </w:rPr>
  </w:style>
  <w:style w:type="table" w:customStyle="1" w:styleId="Tableitrust3">
    <w:name w:val="Table_itrust3"/>
    <w:basedOn w:val="TableitrustRef"/>
    <w:uiPriority w:val="99"/>
    <w:rsid w:val="00753CCC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character" w:styleId="IntenseEmphasis">
    <w:name w:val="Intense Emphasis"/>
    <w:basedOn w:val="DefaultParagraphFont"/>
    <w:uiPriority w:val="21"/>
    <w:rsid w:val="00640353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640353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353"/>
    <w:rPr>
      <w:rFonts w:eastAsiaTheme="minorHAnsi"/>
      <w:i/>
      <w:iCs/>
      <w:color w:val="E61F3D" w:themeColor="accent1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rsid w:val="00640353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B77CB9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B77CB9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B77CB9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B77CB9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B77CB9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B77CB9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B77CB9"/>
    <w:rPr>
      <w:rFonts w:ascii="Arial" w:hAnsi="Arial" w:cs="Arial"/>
      <w:noProof/>
      <w:szCs w:val="36"/>
      <w:lang w:val="en-GB" w:eastAsia="fr-FR"/>
    </w:rPr>
  </w:style>
  <w:style w:type="numbering" w:customStyle="1" w:styleId="Bullet">
    <w:name w:val="Bullet"/>
    <w:uiPriority w:val="99"/>
    <w:rsid w:val="00640353"/>
    <w:pPr>
      <w:numPr>
        <w:numId w:val="14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25558B"/>
    <w:pPr>
      <w:ind w:left="720"/>
      <w:contextualSpacing/>
    </w:pPr>
  </w:style>
  <w:style w:type="table" w:customStyle="1" w:styleId="Tableitrust4">
    <w:name w:val="Table_itrust4"/>
    <w:basedOn w:val="TableitrustRef"/>
    <w:uiPriority w:val="99"/>
    <w:rsid w:val="00276C34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styleId="NoSpacing">
    <w:name w:val="No Spacing"/>
    <w:aliases w:val="BoT_NoSpacing"/>
    <w:uiPriority w:val="1"/>
    <w:rsid w:val="00640353"/>
    <w:pPr>
      <w:spacing w:after="0" w:line="240" w:lineRule="auto"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link w:val="NormalWebChar"/>
    <w:uiPriority w:val="99"/>
    <w:unhideWhenUsed/>
    <w:rsid w:val="00640353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640353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64035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40353"/>
    <w:rPr>
      <w:rFonts w:eastAsiaTheme="minorHAns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unhideWhenUsed/>
    <w:rsid w:val="00640353"/>
  </w:style>
  <w:style w:type="character" w:styleId="PlaceholderText">
    <w:name w:val="Placeholder Text"/>
    <w:basedOn w:val="DefaultParagraphFont"/>
    <w:uiPriority w:val="99"/>
    <w:semiHidden/>
    <w:rsid w:val="00640353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6403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353"/>
    <w:rPr>
      <w:rFonts w:eastAsiaTheme="minorHAnsi"/>
      <w:i/>
      <w:iCs/>
      <w:color w:val="404040" w:themeColor="text1" w:themeTint="BF"/>
      <w:sz w:val="22"/>
      <w:szCs w:val="22"/>
      <w:lang w:val="en-US"/>
    </w:rPr>
  </w:style>
  <w:style w:type="paragraph" w:customStyle="1" w:styleId="EnumerationL1">
    <w:name w:val="Enumeration L1"/>
    <w:basedOn w:val="BodyOfText"/>
    <w:link w:val="EnumerationL1Char"/>
    <w:qFormat/>
    <w:rsid w:val="00640353"/>
    <w:pPr>
      <w:numPr>
        <w:numId w:val="50"/>
      </w:numPr>
      <w:spacing w:after="40"/>
    </w:pPr>
  </w:style>
  <w:style w:type="paragraph" w:customStyle="1" w:styleId="S-TssNo">
    <w:name w:val="S-T ss No"/>
    <w:basedOn w:val="Normal"/>
    <w:link w:val="S-TssNoChar"/>
    <w:rsid w:val="00B77CB9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B77CB9"/>
    <w:rPr>
      <w:rFonts w:ascii="Arial" w:hAnsi="Arial" w:cs="Arial"/>
      <w:sz w:val="32"/>
      <w:szCs w:val="32"/>
      <w:lang w:val="en-GB" w:eastAsia="fr-FR"/>
    </w:rPr>
  </w:style>
  <w:style w:type="paragraph" w:customStyle="1" w:styleId="Subject">
    <w:name w:val="Subject"/>
    <w:basedOn w:val="Normal"/>
    <w:rsid w:val="00B77CB9"/>
    <w:pPr>
      <w:spacing w:before="60"/>
      <w:jc w:val="center"/>
    </w:pPr>
    <w:rPr>
      <w:b/>
      <w:color w:val="000080"/>
      <w:sz w:val="40"/>
      <w:szCs w:val="40"/>
    </w:rPr>
  </w:style>
  <w:style w:type="character" w:styleId="SubtleEmphasis">
    <w:name w:val="Subtle Emphasis"/>
    <w:aliases w:val="Emphasis 2"/>
    <w:basedOn w:val="DefaultParagraphFont"/>
    <w:uiPriority w:val="19"/>
    <w:rsid w:val="0064035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B77CB9"/>
    <w:pPr>
      <w:spacing w:after="0"/>
    </w:pPr>
    <w:rPr>
      <w:rFonts w:ascii="Arial" w:hAnsi="Arial" w:cs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trust1">
    <w:name w:val="Table_itrust1"/>
    <w:basedOn w:val="TableitrustRef"/>
    <w:uiPriority w:val="99"/>
    <w:rsid w:val="00B34F2D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577A07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paragraph" w:styleId="Title">
    <w:name w:val="Title"/>
    <w:basedOn w:val="BodyOfText"/>
    <w:next w:val="BodyOfText"/>
    <w:link w:val="TitleChar"/>
    <w:uiPriority w:val="10"/>
    <w:rsid w:val="00640353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353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character" w:customStyle="1" w:styleId="TabText2Char">
    <w:name w:val="TabText2 Char"/>
    <w:basedOn w:val="TabText1Char"/>
    <w:link w:val="TabText2"/>
    <w:rsid w:val="00640353"/>
    <w:rPr>
      <w:rFonts w:eastAsiaTheme="minorHAnsi"/>
      <w:kern w:val="16"/>
      <w:sz w:val="18"/>
      <w:szCs w:val="22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640353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640353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640353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64035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64035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64035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640353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640353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640353"/>
    <w:pPr>
      <w:spacing w:after="120"/>
      <w:ind w:left="425" w:right="709" w:hanging="425"/>
      <w:outlineLvl w:val="9"/>
    </w:pPr>
    <w:rPr>
      <w:sz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640353"/>
    <w:pPr>
      <w:spacing w:after="0" w:line="240" w:lineRule="auto"/>
    </w:pPr>
    <w:rPr>
      <w:rFonts w:eastAsiaTheme="minorHAnsi"/>
      <w:sz w:val="22"/>
      <w:szCs w:val="22"/>
      <w:lang w:val="en-US"/>
    </w:rPr>
  </w:style>
  <w:style w:type="paragraph" w:customStyle="1" w:styleId="FooterTableau">
    <w:name w:val="FooterTableau"/>
    <w:basedOn w:val="Normal"/>
    <w:link w:val="FooterTableauChar"/>
    <w:rsid w:val="0061139A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TabHeader2Char">
    <w:name w:val="TabHeader2 Char"/>
    <w:basedOn w:val="TabText2Char"/>
    <w:link w:val="TabHeader2"/>
    <w:rsid w:val="00640353"/>
    <w:rPr>
      <w:rFonts w:eastAsiaTheme="minorHAnsi"/>
      <w:kern w:val="16"/>
      <w:sz w:val="18"/>
      <w:szCs w:val="22"/>
      <w:lang w:val="en-US"/>
    </w:rPr>
  </w:style>
  <w:style w:type="character" w:customStyle="1" w:styleId="FooterTableauChar">
    <w:name w:val="FooterTableau Char"/>
    <w:basedOn w:val="DefaultParagraphFont"/>
    <w:link w:val="FooterTableau"/>
    <w:rsid w:val="0061139A"/>
    <w:rPr>
      <w:rFonts w:ascii="Arial" w:hAnsi="Arial" w:cs="Arial"/>
      <w:kern w:val="16"/>
      <w:sz w:val="16"/>
      <w:szCs w:val="3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640353"/>
    <w:pPr>
      <w:tabs>
        <w:tab w:val="center" w:pos="4536"/>
        <w:tab w:val="right" w:pos="9072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6403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0353"/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64035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640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40353"/>
    <w:rPr>
      <w:rFonts w:ascii="Segoe UI" w:eastAsiaTheme="minorHAns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40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40353"/>
    <w:rPr>
      <w:rFonts w:eastAsiaTheme="minorHAnsi"/>
      <w:b/>
      <w:bCs/>
      <w:sz w:val="20"/>
      <w:szCs w:val="20"/>
      <w:lang w:val="en-US"/>
    </w:rPr>
  </w:style>
  <w:style w:type="paragraph" w:customStyle="1" w:styleId="TabEnum1">
    <w:name w:val="TabEnum1"/>
    <w:basedOn w:val="Normal"/>
    <w:link w:val="TabEnum1Char"/>
    <w:rsid w:val="00E457E5"/>
    <w:pPr>
      <w:numPr>
        <w:numId w:val="2"/>
      </w:num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rsid w:val="005A3FBA"/>
    <w:rPr>
      <w:i/>
      <w:lang w:val="fr-FR"/>
    </w:rPr>
  </w:style>
  <w:style w:type="paragraph" w:customStyle="1" w:styleId="Hidden">
    <w:name w:val="Hidden"/>
    <w:basedOn w:val="BodyOfText"/>
    <w:next w:val="BodyOfText"/>
    <w:link w:val="HiddenChar"/>
    <w:qFormat/>
    <w:rsid w:val="00640353"/>
    <w:pPr>
      <w:spacing w:after="80"/>
    </w:pPr>
    <w:rPr>
      <w:vanish/>
      <w:color w:val="00B050"/>
    </w:rPr>
  </w:style>
  <w:style w:type="paragraph" w:customStyle="1" w:styleId="SubParagraph">
    <w:name w:val="SubParagraph"/>
    <w:basedOn w:val="BodyOfText"/>
    <w:link w:val="SubParagraphChar"/>
    <w:rsid w:val="00EC2526"/>
    <w:pPr>
      <w:ind w:left="284"/>
    </w:pPr>
  </w:style>
  <w:style w:type="paragraph" w:customStyle="1" w:styleId="BodyOfText">
    <w:name w:val="Body Of Text"/>
    <w:basedOn w:val="Normal"/>
    <w:link w:val="BodyOfTextChar"/>
    <w:qFormat/>
    <w:rsid w:val="00640353"/>
    <w:pPr>
      <w:spacing w:after="120" w:line="240" w:lineRule="auto"/>
      <w:jc w:val="both"/>
    </w:pPr>
    <w:rPr>
      <w:kern w:val="16"/>
    </w:rPr>
  </w:style>
  <w:style w:type="character" w:customStyle="1" w:styleId="FigurewithCaptionChar">
    <w:name w:val="Figure with Caption Char"/>
    <w:basedOn w:val="BodyOfTextChar"/>
    <w:link w:val="FigurewithCaption"/>
    <w:rsid w:val="00640353"/>
    <w:rPr>
      <w:rFonts w:eastAsiaTheme="minorHAnsi"/>
      <w:kern w:val="16"/>
      <w:sz w:val="22"/>
      <w:szCs w:val="22"/>
      <w:lang w:val="en-US"/>
    </w:rPr>
  </w:style>
  <w:style w:type="character" w:customStyle="1" w:styleId="BodyOfTextChar">
    <w:name w:val="Body Of Text Char"/>
    <w:basedOn w:val="DefaultParagraphFont"/>
    <w:link w:val="BodyOfText"/>
    <w:rsid w:val="00640353"/>
    <w:rPr>
      <w:rFonts w:eastAsiaTheme="minorHAnsi"/>
      <w:kern w:val="16"/>
      <w:sz w:val="22"/>
      <w:szCs w:val="22"/>
      <w:lang w:val="en-US"/>
    </w:rPr>
  </w:style>
  <w:style w:type="character" w:customStyle="1" w:styleId="EnumerationL1Char">
    <w:name w:val="Enumeration L1 Char"/>
    <w:basedOn w:val="BodyOfTextChar"/>
    <w:link w:val="EnumerationL1"/>
    <w:rsid w:val="00640353"/>
    <w:rPr>
      <w:rFonts w:eastAsiaTheme="minorHAnsi"/>
      <w:kern w:val="16"/>
      <w:sz w:val="22"/>
      <w:szCs w:val="22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640353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640353"/>
    <w:rPr>
      <w:rFonts w:eastAsiaTheme="minorHAnsi"/>
      <w:kern w:val="16"/>
      <w:sz w:val="20"/>
      <w:szCs w:val="22"/>
      <w:lang w:val="en-US"/>
    </w:rPr>
  </w:style>
  <w:style w:type="character" w:customStyle="1" w:styleId="HDocPropChar">
    <w:name w:val="H Doc Prop. Char"/>
    <w:basedOn w:val="BodyOfTextChar"/>
    <w:link w:val="HDocProp"/>
    <w:rsid w:val="00640353"/>
    <w:rPr>
      <w:rFonts w:asciiTheme="majorHAnsi" w:eastAsiaTheme="minorHAnsi" w:hAnsiTheme="majorHAnsi"/>
      <w:b/>
      <w:color w:val="E61F3D" w:themeColor="accent5"/>
      <w:kern w:val="16"/>
      <w:sz w:val="28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6403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0353"/>
    <w:rPr>
      <w:rFonts w:eastAsiaTheme="minorHAnsi"/>
      <w:sz w:val="22"/>
      <w:szCs w:val="22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640353"/>
    <w:pPr>
      <w:numPr>
        <w:numId w:val="0"/>
      </w:numPr>
    </w:pPr>
  </w:style>
  <w:style w:type="character" w:customStyle="1" w:styleId="TabHeader1Char">
    <w:name w:val="TabHeader1 Char"/>
    <w:basedOn w:val="TabText1Char"/>
    <w:link w:val="TabHeader1"/>
    <w:rsid w:val="00640353"/>
    <w:rPr>
      <w:rFonts w:eastAsiaTheme="minorHAnsi"/>
      <w:kern w:val="16"/>
      <w:sz w:val="20"/>
      <w:szCs w:val="22"/>
      <w:lang w:val="en-US"/>
    </w:rPr>
  </w:style>
  <w:style w:type="character" w:customStyle="1" w:styleId="H1nonumberChar">
    <w:name w:val="H1 no number Char"/>
    <w:basedOn w:val="Heading1Char"/>
    <w:link w:val="H1nonumber"/>
    <w:rsid w:val="00640353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640353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640353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SubParagraphChar">
    <w:name w:val="SubParagraph Char"/>
    <w:basedOn w:val="BodyOfTextChar"/>
    <w:link w:val="SubParagraph"/>
    <w:rsid w:val="00EC2526"/>
    <w:rPr>
      <w:rFonts w:ascii="Aller Light" w:eastAsiaTheme="minorHAnsi" w:hAnsi="Aller Light" w:cs="Arial"/>
      <w:color w:val="3E3E3E"/>
      <w:kern w:val="16"/>
      <w:sz w:val="22"/>
      <w:szCs w:val="36"/>
      <w:lang w:val="en-GB" w:eastAsia="en-GB"/>
    </w:rPr>
  </w:style>
  <w:style w:type="paragraph" w:customStyle="1" w:styleId="ReferenceList">
    <w:name w:val="Reference List"/>
    <w:basedOn w:val="BodyOfText"/>
    <w:link w:val="ReferenceListChar"/>
    <w:qFormat/>
    <w:rsid w:val="00640353"/>
    <w:pPr>
      <w:numPr>
        <w:numId w:val="4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640353"/>
    <w:rPr>
      <w:rFonts w:eastAsiaTheme="minorHAnsi"/>
      <w:kern w:val="16"/>
      <w:sz w:val="22"/>
      <w:szCs w:val="22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640353"/>
    <w:pPr>
      <w:spacing w:after="200"/>
      <w:jc w:val="center"/>
    </w:pPr>
  </w:style>
  <w:style w:type="character" w:customStyle="1" w:styleId="Mandatory">
    <w:name w:val="Mandatory"/>
    <w:basedOn w:val="DefaultParagraphFont"/>
    <w:uiPriority w:val="1"/>
    <w:rsid w:val="00F05103"/>
    <w:rPr>
      <w:color w:val="E61F3D"/>
      <w:lang w:eastAsia="fr-LU"/>
    </w:rPr>
  </w:style>
  <w:style w:type="character" w:customStyle="1" w:styleId="FigureChar">
    <w:name w:val="Figure Char"/>
    <w:basedOn w:val="BodyOfTextChar"/>
    <w:link w:val="Figure"/>
    <w:rsid w:val="00640353"/>
    <w:rPr>
      <w:rFonts w:eastAsiaTheme="minorHAnsi"/>
      <w:kern w:val="16"/>
      <w:sz w:val="22"/>
      <w:szCs w:val="22"/>
      <w:lang w:val="en-US"/>
    </w:rPr>
  </w:style>
  <w:style w:type="paragraph" w:customStyle="1" w:styleId="Headerfootertext">
    <w:name w:val="Header/footer text"/>
    <w:basedOn w:val="BodyOfText"/>
    <w:link w:val="HeaderfootertextChar"/>
    <w:rsid w:val="00640353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640353"/>
    <w:pPr>
      <w:ind w:right="170"/>
      <w:jc w:val="right"/>
    </w:pPr>
    <w:rPr>
      <w:color w:val="E61F3D" w:themeColor="accent5"/>
    </w:rPr>
  </w:style>
  <w:style w:type="paragraph" w:customStyle="1" w:styleId="EnumerationL2">
    <w:name w:val="Enumeration L2"/>
    <w:basedOn w:val="EnumerationL1"/>
    <w:link w:val="EnumerationL2Char"/>
    <w:rsid w:val="00640353"/>
    <w:pPr>
      <w:numPr>
        <w:ilvl w:val="1"/>
      </w:numPr>
    </w:pPr>
  </w:style>
  <w:style w:type="paragraph" w:customStyle="1" w:styleId="EnumerationL3">
    <w:name w:val="Enumeration L3"/>
    <w:basedOn w:val="EnumerationL1"/>
    <w:rsid w:val="00640353"/>
    <w:pPr>
      <w:numPr>
        <w:ilvl w:val="2"/>
      </w:numPr>
      <w:contextualSpacing/>
    </w:pPr>
  </w:style>
  <w:style w:type="character" w:customStyle="1" w:styleId="EnumerationL2Char">
    <w:name w:val="Enumeration L2 Char"/>
    <w:basedOn w:val="EnumerationL1Char"/>
    <w:link w:val="EnumerationL2"/>
    <w:rsid w:val="00640353"/>
    <w:rPr>
      <w:rFonts w:eastAsiaTheme="minorHAnsi"/>
      <w:kern w:val="16"/>
      <w:sz w:val="22"/>
      <w:szCs w:val="22"/>
      <w:lang w:val="en-US"/>
    </w:rPr>
  </w:style>
  <w:style w:type="paragraph" w:customStyle="1" w:styleId="Endlist">
    <w:name w:val="End list"/>
    <w:basedOn w:val="BodyOfText"/>
    <w:next w:val="BodyOfText"/>
    <w:qFormat/>
    <w:rsid w:val="00640353"/>
    <w:pPr>
      <w:spacing w:after="0"/>
      <w:ind w:right="709"/>
      <w:jc w:val="right"/>
    </w:pPr>
    <w:rPr>
      <w:sz w:val="14"/>
      <w:szCs w:val="14"/>
    </w:rPr>
  </w:style>
  <w:style w:type="paragraph" w:customStyle="1" w:styleId="BulletL2">
    <w:name w:val="Bullet L2"/>
    <w:basedOn w:val="BulletL1"/>
    <w:rsid w:val="00640353"/>
    <w:pPr>
      <w:numPr>
        <w:ilvl w:val="1"/>
      </w:numPr>
    </w:pPr>
  </w:style>
  <w:style w:type="paragraph" w:customStyle="1" w:styleId="BulletL3">
    <w:name w:val="Bullet L3"/>
    <w:basedOn w:val="BulletL1"/>
    <w:rsid w:val="00640353"/>
    <w:pPr>
      <w:numPr>
        <w:ilvl w:val="2"/>
      </w:numPr>
      <w:contextualSpacing/>
    </w:pPr>
  </w:style>
  <w:style w:type="paragraph" w:customStyle="1" w:styleId="TabText2">
    <w:name w:val="TabText2"/>
    <w:basedOn w:val="TabText1"/>
    <w:link w:val="TabText2Char"/>
    <w:qFormat/>
    <w:rsid w:val="00640353"/>
    <w:pPr>
      <w:spacing w:before="10" w:after="10"/>
      <w:ind w:left="-57" w:right="-57"/>
    </w:pPr>
    <w:rPr>
      <w:sz w:val="18"/>
    </w:rPr>
  </w:style>
  <w:style w:type="paragraph" w:customStyle="1" w:styleId="BulletL4">
    <w:name w:val="Bullet L4"/>
    <w:basedOn w:val="BulletL1"/>
    <w:link w:val="BulletL4Char"/>
    <w:rsid w:val="00640353"/>
    <w:pPr>
      <w:numPr>
        <w:ilvl w:val="3"/>
      </w:numPr>
      <w:contextualSpacing/>
    </w:pPr>
    <w:rPr>
      <w:sz w:val="20"/>
    </w:rPr>
  </w:style>
  <w:style w:type="paragraph" w:customStyle="1" w:styleId="EnumrationL4">
    <w:name w:val="Enumération L4"/>
    <w:basedOn w:val="EnumerationL3"/>
    <w:rsid w:val="00D4240E"/>
    <w:pPr>
      <w:numPr>
        <w:ilvl w:val="0"/>
        <w:numId w:val="0"/>
      </w:numPr>
      <w:ind w:left="2268" w:hanging="142"/>
    </w:pPr>
  </w:style>
  <w:style w:type="numbering" w:customStyle="1" w:styleId="EnumrationListe">
    <w:name w:val="Enumération Liste"/>
    <w:uiPriority w:val="99"/>
    <w:rsid w:val="00D4240E"/>
    <w:pPr>
      <w:numPr>
        <w:numId w:val="5"/>
      </w:numPr>
    </w:pPr>
  </w:style>
  <w:style w:type="numbering" w:customStyle="1" w:styleId="Style4">
    <w:name w:val="Style4"/>
    <w:uiPriority w:val="99"/>
    <w:rsid w:val="00951ACA"/>
  </w:style>
  <w:style w:type="character" w:customStyle="1" w:styleId="HeaderChar">
    <w:name w:val="Header Char"/>
    <w:basedOn w:val="DefaultParagraphFont"/>
    <w:link w:val="Header"/>
    <w:uiPriority w:val="99"/>
    <w:rsid w:val="00640353"/>
    <w:rPr>
      <w:rFonts w:eastAsiaTheme="minorHAnsi"/>
      <w:sz w:val="22"/>
      <w:szCs w:val="22"/>
      <w:lang w:val="en-US"/>
    </w:rPr>
  </w:style>
  <w:style w:type="paragraph" w:customStyle="1" w:styleId="TabEnum2">
    <w:name w:val="TabEnum2"/>
    <w:basedOn w:val="TabEnum1"/>
    <w:link w:val="TabEnum2Char"/>
    <w:rsid w:val="00CF3972"/>
    <w:rPr>
      <w:sz w:val="18"/>
    </w:rPr>
  </w:style>
  <w:style w:type="paragraph" w:customStyle="1" w:styleId="BulletL1">
    <w:name w:val="Bullet L1"/>
    <w:basedOn w:val="BodyOfText"/>
    <w:link w:val="BulletL1Char"/>
    <w:qFormat/>
    <w:rsid w:val="00640353"/>
    <w:pPr>
      <w:numPr>
        <w:numId w:val="24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E457E5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CF3972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">
    <w:name w:val="H Toc"/>
    <w:basedOn w:val="HDocProp"/>
    <w:link w:val="HTocChar"/>
    <w:rsid w:val="00CF43C3"/>
    <w:pPr>
      <w:spacing w:before="60" w:after="60"/>
      <w:jc w:val="center"/>
    </w:pPr>
  </w:style>
  <w:style w:type="character" w:customStyle="1" w:styleId="HTocChar">
    <w:name w:val="H Toc Char"/>
    <w:basedOn w:val="HDocPropChar"/>
    <w:link w:val="HToc"/>
    <w:rsid w:val="00CF43C3"/>
    <w:rPr>
      <w:rFonts w:ascii="Corbel" w:eastAsiaTheme="minorHAnsi" w:hAnsi="Corbel" w:cs="Arial"/>
      <w:b/>
      <w:color w:val="FFE912" w:themeColor="accent4" w:themeShade="BF"/>
      <w:kern w:val="16"/>
      <w:sz w:val="28"/>
      <w:szCs w:val="36"/>
      <w:lang w:val="en-US" w:eastAsia="en-GB"/>
    </w:rPr>
  </w:style>
  <w:style w:type="numbering" w:customStyle="1" w:styleId="Style40">
    <w:name w:val="Style4"/>
    <w:next w:val="Style4"/>
    <w:uiPriority w:val="99"/>
    <w:rsid w:val="00951ACA"/>
  </w:style>
  <w:style w:type="character" w:customStyle="1" w:styleId="QuoteGB">
    <w:name w:val="Quote GB"/>
    <w:basedOn w:val="DefaultParagraphFont"/>
    <w:uiPriority w:val="1"/>
    <w:rsid w:val="009749F6"/>
    <w:rPr>
      <w:i/>
      <w:lang w:val="en-GB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640353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640353"/>
    <w:rPr>
      <w:rFonts w:eastAsiaTheme="minorHAnsi"/>
      <w:color w:val="00A3E0" w:themeColor="text2"/>
      <w:kern w:val="16"/>
      <w:sz w:val="22"/>
      <w:szCs w:val="22"/>
      <w:lang w:val="en-US"/>
    </w:rPr>
  </w:style>
  <w:style w:type="table" w:customStyle="1" w:styleId="Tableatena1">
    <w:name w:val="Table_atena1"/>
    <w:basedOn w:val="TableitrustRef"/>
    <w:uiPriority w:val="99"/>
    <w:rsid w:val="00E479C0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AD2D7" w:themeFill="accent1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AD2D7" w:themeFill="accent1" w:themeFillTint="33"/>
      </w:tcPr>
    </w:tblStylePr>
    <w:tblStylePr w:type="firstCol">
      <w:rPr>
        <w:b/>
      </w:rPr>
      <w:tblPr/>
      <w:tcPr>
        <w:shd w:val="clear" w:color="auto" w:fill="FAD2D7" w:themeFill="accent1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AD2D7" w:themeFill="accent1" w:themeFillTint="33"/>
      </w:tcPr>
    </w:tblStylePr>
  </w:style>
  <w:style w:type="table" w:customStyle="1" w:styleId="Tableatena2">
    <w:name w:val="Table_atena2"/>
    <w:basedOn w:val="TableitrustRef"/>
    <w:uiPriority w:val="99"/>
    <w:rsid w:val="00E479C0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auto"/>
        <w:sz w:val="20"/>
      </w:rPr>
      <w:tblPr/>
      <w:tcPr>
        <w:shd w:val="clear" w:color="auto" w:fill="F5A5B1" w:themeFill="accent1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5A5B1" w:themeFill="accent1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AD2D7" w:themeFill="accent1" w:themeFillTint="33"/>
      </w:tcPr>
    </w:tblStylePr>
    <w:tblStylePr w:type="lastCol">
      <w:rPr>
        <w:b/>
      </w:rPr>
      <w:tblPr/>
      <w:tcPr>
        <w:shd w:val="clear" w:color="auto" w:fill="FAD2D7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5558B"/>
  </w:style>
  <w:style w:type="character" w:customStyle="1" w:styleId="BulletL1Char">
    <w:name w:val="Bullet L1 Char"/>
    <w:basedOn w:val="DefaultParagraphFont"/>
    <w:link w:val="BulletL1"/>
    <w:rsid w:val="00640353"/>
    <w:rPr>
      <w:rFonts w:eastAsiaTheme="minorHAnsi"/>
      <w:kern w:val="16"/>
      <w:sz w:val="22"/>
      <w:szCs w:val="22"/>
      <w:lang w:val="en-US"/>
    </w:rPr>
  </w:style>
  <w:style w:type="table" w:customStyle="1" w:styleId="TSSOA">
    <w:name w:val="TS_SOA"/>
    <w:basedOn w:val="Tableitrust3"/>
    <w:uiPriority w:val="99"/>
    <w:rsid w:val="00174F08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HToC0">
    <w:name w:val="H ToC"/>
    <w:basedOn w:val="HDocProp"/>
    <w:next w:val="BodyOfText"/>
    <w:link w:val="HToCChar0"/>
    <w:qFormat/>
    <w:rsid w:val="00640353"/>
    <w:pPr>
      <w:spacing w:before="80" w:after="80"/>
      <w:jc w:val="center"/>
    </w:pPr>
  </w:style>
  <w:style w:type="character" w:customStyle="1" w:styleId="HToCChar0">
    <w:name w:val="H ToC Char"/>
    <w:basedOn w:val="HDocPropChar"/>
    <w:link w:val="HToC0"/>
    <w:rsid w:val="00640353"/>
    <w:rPr>
      <w:rFonts w:asciiTheme="majorHAnsi" w:eastAsiaTheme="minorHAnsi" w:hAnsiTheme="majorHAnsi"/>
      <w:b/>
      <w:color w:val="E61F3D" w:themeColor="accent5"/>
      <w:kern w:val="16"/>
      <w:sz w:val="28"/>
      <w:szCs w:val="22"/>
      <w:lang w:val="en-US"/>
    </w:rPr>
  </w:style>
  <w:style w:type="character" w:styleId="SubtleReference">
    <w:name w:val="Subtle Reference"/>
    <w:basedOn w:val="DefaultParagraphFont"/>
    <w:uiPriority w:val="31"/>
    <w:rsid w:val="00640353"/>
    <w:rPr>
      <w:smallCaps/>
      <w:color w:val="5A5A5A" w:themeColor="text1" w:themeTint="A5"/>
    </w:rPr>
  </w:style>
  <w:style w:type="paragraph" w:customStyle="1" w:styleId="TabHeader0">
    <w:name w:val="TabHeader0"/>
    <w:basedOn w:val="TabText0"/>
    <w:link w:val="TabHeader0Char"/>
    <w:qFormat/>
    <w:rsid w:val="00640353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640353"/>
    <w:rPr>
      <w:rFonts w:eastAsiaTheme="minorHAnsi"/>
      <w:kern w:val="16"/>
      <w:sz w:val="22"/>
      <w:szCs w:val="22"/>
      <w:lang w:val="en-US"/>
    </w:rPr>
  </w:style>
  <w:style w:type="paragraph" w:customStyle="1" w:styleId="TabText0">
    <w:name w:val="TabText0"/>
    <w:basedOn w:val="BodyOfText"/>
    <w:link w:val="TabText0Char"/>
    <w:qFormat/>
    <w:rsid w:val="00640353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640353"/>
    <w:rPr>
      <w:rFonts w:eastAsiaTheme="minorHAnsi"/>
      <w:kern w:val="16"/>
      <w:sz w:val="22"/>
      <w:szCs w:val="22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640353"/>
    <w:rPr>
      <w:rFonts w:eastAsiaTheme="minorHAnsi"/>
      <w:noProof/>
      <w:color w:val="AF132A" w:themeColor="accent5" w:themeShade="BF"/>
      <w:kern w:val="16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6403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0353"/>
    <w:rPr>
      <w:rFonts w:ascii="Consolas" w:eastAsiaTheme="minorHAnsi" w:hAnsi="Consolas"/>
      <w:lang w:val="en-US"/>
    </w:rPr>
  </w:style>
  <w:style w:type="table" w:customStyle="1" w:styleId="Table2">
    <w:name w:val="Table_2"/>
    <w:basedOn w:val="Table1"/>
    <w:uiPriority w:val="99"/>
    <w:rsid w:val="00640353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640353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640353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640353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640353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640353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640353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640353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640353"/>
    <w:rPr>
      <w:rFonts w:eastAsiaTheme="minorHAnsi"/>
      <w:kern w:val="16"/>
      <w:sz w:val="20"/>
      <w:szCs w:val="22"/>
      <w:lang w:val="en-US"/>
    </w:rPr>
  </w:style>
  <w:style w:type="paragraph" w:customStyle="1" w:styleId="EnumerationL9">
    <w:name w:val="Enumeration L9"/>
    <w:basedOn w:val="EnumerationL1"/>
    <w:rsid w:val="00640353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640353"/>
    <w:pPr>
      <w:numPr>
        <w:numId w:val="25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640353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64035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640353"/>
  </w:style>
  <w:style w:type="character" w:styleId="HTMLCode">
    <w:name w:val="HTML Code"/>
    <w:basedOn w:val="DefaultParagraphFont"/>
    <w:uiPriority w:val="99"/>
    <w:unhideWhenUsed/>
    <w:rsid w:val="0064035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64035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64035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64035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64035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640353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640353"/>
  </w:style>
  <w:style w:type="character" w:styleId="Mention">
    <w:name w:val="Mention"/>
    <w:basedOn w:val="DefaultParagraphFont"/>
    <w:uiPriority w:val="99"/>
    <w:unhideWhenUsed/>
    <w:rsid w:val="00640353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640353"/>
    <w:rPr>
      <w:u w:val="dotted"/>
    </w:rPr>
  </w:style>
  <w:style w:type="character" w:styleId="Strong">
    <w:name w:val="Strong"/>
    <w:basedOn w:val="DefaultParagraphFont"/>
    <w:uiPriority w:val="22"/>
    <w:rsid w:val="00640353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640353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6403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0353"/>
    <w:rPr>
      <w:rFonts w:eastAsiaTheme="minorHAnsi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6403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0353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4035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40353"/>
    <w:rPr>
      <w:rFonts w:eastAsiaTheme="minorHAnsi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64035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0353"/>
    <w:rPr>
      <w:rFonts w:eastAsiaTheme="minorHAnsi"/>
      <w:sz w:val="22"/>
      <w:szCs w:val="2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0353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0353"/>
    <w:rPr>
      <w:rFonts w:eastAsiaTheme="minorHAnsi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4035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40353"/>
    <w:rPr>
      <w:rFonts w:eastAsiaTheme="minorHAnsi"/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4035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40353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64035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640353"/>
    <w:rPr>
      <w:rFonts w:eastAsiaTheme="minorHAnsi"/>
      <w:sz w:val="22"/>
      <w:szCs w:val="22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640353"/>
  </w:style>
  <w:style w:type="character" w:customStyle="1" w:styleId="DateChar">
    <w:name w:val="Date Char"/>
    <w:basedOn w:val="DefaultParagraphFont"/>
    <w:link w:val="Date"/>
    <w:uiPriority w:val="99"/>
    <w:rsid w:val="00640353"/>
    <w:rPr>
      <w:rFonts w:eastAsiaTheme="minorHAnsi"/>
      <w:sz w:val="22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64035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40353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64035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640353"/>
    <w:rPr>
      <w:rFonts w:eastAsiaTheme="minorHAnsi"/>
      <w:sz w:val="22"/>
      <w:szCs w:val="22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6403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40353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64035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640353"/>
    <w:rPr>
      <w:rFonts w:eastAsiaTheme="minorHAnsi"/>
      <w:i/>
      <w:iCs/>
      <w:sz w:val="22"/>
      <w:szCs w:val="22"/>
      <w:lang w:val="en-US"/>
    </w:rPr>
  </w:style>
  <w:style w:type="paragraph" w:styleId="MacroText">
    <w:name w:val="macro"/>
    <w:link w:val="MacroTextChar"/>
    <w:uiPriority w:val="99"/>
    <w:unhideWhenUsed/>
    <w:rsid w:val="006403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640353"/>
    <w:rPr>
      <w:rFonts w:ascii="Consolas" w:eastAsiaTheme="minorHAnsi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6403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40353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40353"/>
  </w:style>
  <w:style w:type="character" w:customStyle="1" w:styleId="SalutationChar">
    <w:name w:val="Salutation Char"/>
    <w:basedOn w:val="DefaultParagraphFont"/>
    <w:link w:val="Salutation"/>
    <w:uiPriority w:val="99"/>
    <w:rsid w:val="00640353"/>
    <w:rPr>
      <w:rFonts w:eastAsiaTheme="minorHAnsi"/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64035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640353"/>
    <w:rPr>
      <w:rFonts w:eastAsiaTheme="minorHAnsi"/>
      <w:sz w:val="22"/>
      <w:szCs w:val="22"/>
      <w:lang w:val="en-US"/>
    </w:rPr>
  </w:style>
  <w:style w:type="paragraph" w:styleId="BlockText">
    <w:name w:val="Block Text"/>
    <w:basedOn w:val="Normal"/>
    <w:uiPriority w:val="99"/>
    <w:unhideWhenUsed/>
    <w:rsid w:val="00640353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640353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4035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64035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64035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64035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64035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64035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64035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64035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64035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64035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640353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640353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640353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64035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640353"/>
    <w:rPr>
      <w:rFonts w:eastAsiaTheme="minorHAnsi"/>
      <w:vanish/>
      <w:color w:val="00B050"/>
      <w:kern w:val="16"/>
      <w:sz w:val="22"/>
      <w:szCs w:val="22"/>
      <w:lang w:val="en-US"/>
    </w:rPr>
  </w:style>
  <w:style w:type="table" w:customStyle="1" w:styleId="Table5">
    <w:name w:val="Table_5"/>
    <w:basedOn w:val="Table1"/>
    <w:uiPriority w:val="99"/>
    <w:rsid w:val="00640353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640353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640353"/>
    <w:rPr>
      <w:rFonts w:eastAsiaTheme="minorHAnsi"/>
      <w:kern w:val="16"/>
      <w:sz w:val="16"/>
      <w:szCs w:val="22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640353"/>
    <w:rPr>
      <w:rFonts w:eastAsiaTheme="minorHAnsi"/>
      <w:color w:val="E61F3D" w:themeColor="accent5"/>
      <w:kern w:val="16"/>
      <w:sz w:val="16"/>
      <w:szCs w:val="22"/>
      <w:lang w:val="en-US"/>
    </w:rPr>
  </w:style>
  <w:style w:type="paragraph" w:customStyle="1" w:styleId="TabEnumL1">
    <w:name w:val="TabEnumL1"/>
    <w:basedOn w:val="TabText1"/>
    <w:link w:val="TabEnumL1Char"/>
    <w:qFormat/>
    <w:rsid w:val="00640353"/>
    <w:pPr>
      <w:numPr>
        <w:numId w:val="30"/>
      </w:numPr>
    </w:pPr>
  </w:style>
  <w:style w:type="paragraph" w:customStyle="1" w:styleId="TabEnumL2">
    <w:name w:val="TabEnumL2"/>
    <w:basedOn w:val="TabEnumL1"/>
    <w:link w:val="TabEnumL2Char"/>
    <w:rsid w:val="00640353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640353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640353"/>
    <w:rPr>
      <w:rFonts w:eastAsiaTheme="minorHAnsi"/>
      <w:kern w:val="16"/>
      <w:sz w:val="20"/>
      <w:szCs w:val="22"/>
      <w:lang w:val="en-US"/>
    </w:rPr>
  </w:style>
  <w:style w:type="character" w:customStyle="1" w:styleId="TabEnumL2Char">
    <w:name w:val="TabEnumL2 Char"/>
    <w:basedOn w:val="TabEnumL1Char"/>
    <w:link w:val="TabEnumL2"/>
    <w:rsid w:val="00640353"/>
    <w:rPr>
      <w:rFonts w:eastAsiaTheme="minorHAnsi"/>
      <w:kern w:val="16"/>
      <w:sz w:val="20"/>
      <w:szCs w:val="22"/>
      <w:lang w:val="en-US"/>
    </w:rPr>
  </w:style>
  <w:style w:type="paragraph" w:customStyle="1" w:styleId="TabEnumL4">
    <w:name w:val="TabEnumL4"/>
    <w:basedOn w:val="TabEnumL1"/>
    <w:link w:val="TabEnumL4Char"/>
    <w:rsid w:val="00640353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640353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640353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640353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640353"/>
    <w:rPr>
      <w:rFonts w:eastAsiaTheme="minorHAnsi"/>
      <w:kern w:val="16"/>
      <w:sz w:val="20"/>
      <w:szCs w:val="22"/>
      <w:lang w:val="en-US"/>
    </w:rPr>
  </w:style>
  <w:style w:type="character" w:customStyle="1" w:styleId="TabEnumL4Char">
    <w:name w:val="TabEnumL4 Char"/>
    <w:basedOn w:val="TabEnumL3Char"/>
    <w:link w:val="TabEnumL4"/>
    <w:rsid w:val="00640353"/>
    <w:rPr>
      <w:rFonts w:eastAsiaTheme="minorHAnsi"/>
      <w:kern w:val="16"/>
      <w:sz w:val="18"/>
      <w:szCs w:val="22"/>
      <w:lang w:val="en-US"/>
    </w:rPr>
  </w:style>
  <w:style w:type="character" w:customStyle="1" w:styleId="TabEnumL5Char">
    <w:name w:val="TabEnumL5 Char"/>
    <w:basedOn w:val="TabEnumL4Char"/>
    <w:link w:val="TabEnumL5"/>
    <w:rsid w:val="00640353"/>
    <w:rPr>
      <w:rFonts w:eastAsiaTheme="minorHAnsi"/>
      <w:kern w:val="16"/>
      <w:sz w:val="20"/>
      <w:szCs w:val="22"/>
      <w:lang w:val="en-US"/>
    </w:rPr>
  </w:style>
  <w:style w:type="character" w:customStyle="1" w:styleId="TabEnumL6Char">
    <w:name w:val="TabEnumL6 Char"/>
    <w:basedOn w:val="TabEnumL5Char"/>
    <w:link w:val="TabEnumL6"/>
    <w:rsid w:val="00640353"/>
    <w:rPr>
      <w:rFonts w:eastAsiaTheme="minorHAnsi"/>
      <w:kern w:val="16"/>
      <w:sz w:val="20"/>
      <w:szCs w:val="22"/>
      <w:lang w:val="en-US"/>
    </w:rPr>
  </w:style>
  <w:style w:type="paragraph" w:customStyle="1" w:styleId="TabEnumL8">
    <w:name w:val="TabEnumL8"/>
    <w:basedOn w:val="TabEnumL1"/>
    <w:link w:val="TabEnumL8Char"/>
    <w:rsid w:val="00640353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640353"/>
    <w:rPr>
      <w:rFonts w:eastAsiaTheme="minorHAnsi"/>
      <w:kern w:val="16"/>
      <w:sz w:val="16"/>
      <w:szCs w:val="22"/>
      <w:lang w:val="en-US"/>
    </w:rPr>
  </w:style>
  <w:style w:type="character" w:customStyle="1" w:styleId="TabEnumL8Char">
    <w:name w:val="TabEnumL8 Char"/>
    <w:basedOn w:val="DefaultParagraphFont"/>
    <w:link w:val="TabEnumL8"/>
    <w:rsid w:val="00640353"/>
    <w:rPr>
      <w:rFonts w:eastAsiaTheme="minorHAnsi"/>
      <w:kern w:val="16"/>
      <w:sz w:val="16"/>
      <w:szCs w:val="22"/>
      <w:lang w:val="en-US"/>
    </w:rPr>
  </w:style>
  <w:style w:type="paragraph" w:customStyle="1" w:styleId="TabBulletL1">
    <w:name w:val="TabBulletL1"/>
    <w:basedOn w:val="TabText1"/>
    <w:link w:val="TabBulletL1Char"/>
    <w:qFormat/>
    <w:rsid w:val="00640353"/>
    <w:pPr>
      <w:numPr>
        <w:numId w:val="26"/>
      </w:numPr>
      <w:ind w:right="57"/>
    </w:pPr>
  </w:style>
  <w:style w:type="paragraph" w:customStyle="1" w:styleId="TabBulletL2">
    <w:name w:val="TabBulletL2"/>
    <w:basedOn w:val="TabBulletL1"/>
    <w:link w:val="TabBulletL2Char"/>
    <w:rsid w:val="00640353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640353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640353"/>
    <w:rPr>
      <w:rFonts w:eastAsiaTheme="minorHAnsi"/>
      <w:kern w:val="16"/>
      <w:sz w:val="20"/>
      <w:szCs w:val="22"/>
      <w:lang w:val="en-US"/>
    </w:rPr>
  </w:style>
  <w:style w:type="character" w:customStyle="1" w:styleId="TabBulletL2Char">
    <w:name w:val="TabBulletL2 Char"/>
    <w:basedOn w:val="TabBulletL1Char"/>
    <w:link w:val="TabBulletL2"/>
    <w:rsid w:val="00640353"/>
    <w:rPr>
      <w:rFonts w:eastAsiaTheme="minorHAnsi"/>
      <w:kern w:val="16"/>
      <w:sz w:val="20"/>
      <w:szCs w:val="22"/>
      <w:lang w:val="en-US"/>
    </w:rPr>
  </w:style>
  <w:style w:type="paragraph" w:customStyle="1" w:styleId="TabBulletL4">
    <w:name w:val="TabBulletL4"/>
    <w:basedOn w:val="TabBulletL1"/>
    <w:link w:val="TabBulletL4Char"/>
    <w:rsid w:val="00640353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640353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640353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640353"/>
    <w:rPr>
      <w:rFonts w:eastAsiaTheme="minorHAnsi"/>
      <w:kern w:val="16"/>
      <w:sz w:val="20"/>
      <w:szCs w:val="22"/>
      <w:lang w:val="en-US"/>
    </w:rPr>
  </w:style>
  <w:style w:type="character" w:customStyle="1" w:styleId="TabBulletL4Char">
    <w:name w:val="TabBulletL4 Char"/>
    <w:basedOn w:val="TabBulletL3Char"/>
    <w:link w:val="TabBulletL4"/>
    <w:rsid w:val="00640353"/>
    <w:rPr>
      <w:rFonts w:eastAsiaTheme="minorHAnsi"/>
      <w:kern w:val="16"/>
      <w:sz w:val="18"/>
      <w:szCs w:val="22"/>
      <w:lang w:val="en-US"/>
    </w:rPr>
  </w:style>
  <w:style w:type="paragraph" w:customStyle="1" w:styleId="TabBulletL7">
    <w:name w:val="TabBulletL7"/>
    <w:basedOn w:val="TabBulletL1"/>
    <w:link w:val="TabBulletL7Char"/>
    <w:rsid w:val="00640353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640353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640353"/>
    <w:rPr>
      <w:rFonts w:eastAsiaTheme="minorHAnsi"/>
      <w:kern w:val="16"/>
      <w:sz w:val="18"/>
      <w:szCs w:val="22"/>
      <w:lang w:val="en-US"/>
    </w:rPr>
  </w:style>
  <w:style w:type="character" w:customStyle="1" w:styleId="TabBulletL6Char">
    <w:name w:val="TabBulletL6 Char"/>
    <w:basedOn w:val="TabBulletL1Char"/>
    <w:link w:val="TabBulletL6"/>
    <w:rsid w:val="00640353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640353"/>
    <w:rPr>
      <w:rFonts w:eastAsiaTheme="minorHAnsi"/>
      <w:kern w:val="16"/>
      <w:sz w:val="16"/>
      <w:szCs w:val="22"/>
      <w:lang w:val="en-US"/>
    </w:rPr>
  </w:style>
  <w:style w:type="character" w:customStyle="1" w:styleId="TabBulletL8Char">
    <w:name w:val="TabBulletL8 Char"/>
    <w:basedOn w:val="TabBulletL7Char"/>
    <w:link w:val="TabBulletL8"/>
    <w:rsid w:val="00640353"/>
    <w:rPr>
      <w:rFonts w:eastAsiaTheme="minorHAnsi"/>
      <w:kern w:val="16"/>
      <w:sz w:val="16"/>
      <w:szCs w:val="22"/>
      <w:lang w:val="en-US"/>
    </w:rPr>
  </w:style>
  <w:style w:type="table" w:customStyle="1" w:styleId="Table1">
    <w:name w:val="Table_1"/>
    <w:basedOn w:val="TableNormal"/>
    <w:uiPriority w:val="99"/>
    <w:rsid w:val="00640353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640353"/>
    <w:rPr>
      <w:rFonts w:eastAsiaTheme="minorHAnsi"/>
      <w:color w:val="C00000"/>
      <w:kern w:val="16"/>
      <w:sz w:val="22"/>
      <w:szCs w:val="22"/>
      <w:lang w:val="en-US"/>
    </w:rPr>
  </w:style>
  <w:style w:type="paragraph" w:customStyle="1" w:styleId="Code">
    <w:name w:val="Code"/>
    <w:basedOn w:val="BodyOfText"/>
    <w:link w:val="CodeChar"/>
    <w:qFormat/>
    <w:rsid w:val="00640353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640353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640353"/>
    <w:rPr>
      <w:rFonts w:ascii="Consolas" w:eastAsiaTheme="minorHAnsi" w:hAnsi="Consolas"/>
      <w:kern w:val="16"/>
      <w:sz w:val="20"/>
      <w:szCs w:val="22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640353"/>
    <w:rPr>
      <w:rFonts w:ascii="Consolas" w:eastAsiaTheme="minorHAnsi" w:hAnsi="Consolas"/>
      <w:kern w:val="16"/>
      <w:sz w:val="18"/>
      <w:szCs w:val="22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640353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640353"/>
    <w:rPr>
      <w:sz w:val="20"/>
    </w:rPr>
  </w:style>
  <w:style w:type="paragraph" w:customStyle="1" w:styleId="BulletL5">
    <w:name w:val="Bullet L5"/>
    <w:basedOn w:val="BulletL1"/>
    <w:rsid w:val="00640353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640353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640353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640353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640353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640353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640353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640353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640353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640353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640353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6403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640353"/>
    <w:tblPr>
      <w:tblBorders>
        <w:top w:val="single" w:sz="4" w:space="0" w:color="00A9F7" w:themeColor="background2" w:themeShade="80"/>
        <w:left w:val="single" w:sz="4" w:space="0" w:color="00A9F7" w:themeColor="background2" w:themeShade="80"/>
        <w:bottom w:val="single" w:sz="4" w:space="0" w:color="00A9F7" w:themeColor="background2" w:themeShade="80"/>
        <w:right w:val="single" w:sz="4" w:space="0" w:color="00A9F7" w:themeColor="background2" w:themeShade="80"/>
        <w:insideH w:val="single" w:sz="4" w:space="0" w:color="00A9F7" w:themeColor="background2" w:themeShade="80"/>
        <w:insideV w:val="single" w:sz="4" w:space="0" w:color="00A9F7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A9F7" w:themeColor="background2" w:themeShade="80"/>
          <w:left w:val="single" w:sz="4" w:space="0" w:color="00A9F7" w:themeColor="background2" w:themeShade="80"/>
          <w:bottom w:val="single" w:sz="4" w:space="0" w:color="00A9F7" w:themeColor="background2" w:themeShade="80"/>
          <w:right w:val="single" w:sz="4" w:space="0" w:color="00A9F7" w:themeColor="background2" w:themeShade="80"/>
          <w:insideH w:val="single" w:sz="4" w:space="0" w:color="00A9F7" w:themeColor="background2" w:themeShade="80"/>
          <w:insideV w:val="single" w:sz="4" w:space="0" w:color="00A9F7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640353"/>
    <w:pPr>
      <w:numPr>
        <w:numId w:val="27"/>
      </w:numPr>
    </w:pPr>
  </w:style>
  <w:style w:type="numbering" w:styleId="1ai">
    <w:name w:val="Outline List 1"/>
    <w:basedOn w:val="NoList"/>
    <w:uiPriority w:val="99"/>
    <w:semiHidden/>
    <w:unhideWhenUsed/>
    <w:rsid w:val="00640353"/>
    <w:pPr>
      <w:numPr>
        <w:numId w:val="28"/>
      </w:numPr>
    </w:pPr>
  </w:style>
  <w:style w:type="numbering" w:styleId="ArticleSection">
    <w:name w:val="Outline List 3"/>
    <w:basedOn w:val="NoList"/>
    <w:uiPriority w:val="99"/>
    <w:semiHidden/>
    <w:unhideWhenUsed/>
    <w:rsid w:val="00640353"/>
    <w:pPr>
      <w:numPr>
        <w:numId w:val="29"/>
      </w:numPr>
    </w:pPr>
  </w:style>
  <w:style w:type="table" w:styleId="PlainTable1">
    <w:name w:val="Plain Table 1"/>
    <w:basedOn w:val="TableNormal"/>
    <w:uiPriority w:val="41"/>
    <w:rsid w:val="00640353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40353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40353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40353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40353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640353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640353"/>
    <w:pPr>
      <w:spacing w:line="259" w:lineRule="auto"/>
    </w:pPr>
    <w:rPr>
      <w:rFonts w:eastAsiaTheme="minorHAns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40353"/>
    <w:pPr>
      <w:spacing w:line="259" w:lineRule="auto"/>
    </w:pPr>
    <w:rPr>
      <w:rFonts w:eastAsiaTheme="minorHAns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40353"/>
    <w:pPr>
      <w:spacing w:line="259" w:lineRule="auto"/>
    </w:pPr>
    <w:rPr>
      <w:rFonts w:eastAsiaTheme="minorHAns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40353"/>
    <w:pPr>
      <w:spacing w:line="259" w:lineRule="auto"/>
    </w:pPr>
    <w:rPr>
      <w:rFonts w:eastAsiaTheme="minorHAns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40353"/>
    <w:pPr>
      <w:spacing w:line="259" w:lineRule="auto"/>
    </w:pPr>
    <w:rPr>
      <w:rFonts w:eastAsiaTheme="minorHAnsi"/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40353"/>
    <w:pPr>
      <w:spacing w:line="259" w:lineRule="auto"/>
    </w:pPr>
    <w:rPr>
      <w:rFonts w:eastAsiaTheme="minorHAnsi"/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640353"/>
    <w:pPr>
      <w:spacing w:line="259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40353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40353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640353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640353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640353"/>
    <w:pPr>
      <w:numPr>
        <w:numId w:val="31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640353"/>
    <w:rPr>
      <w:rFonts w:ascii="Corbel" w:eastAsiaTheme="minorHAnsi" w:hAnsi="Corbel"/>
      <w:kern w:val="16"/>
      <w:sz w:val="20"/>
      <w:szCs w:val="22"/>
      <w:lang w:val="en-GB"/>
    </w:rPr>
  </w:style>
  <w:style w:type="character" w:customStyle="1" w:styleId="SP-Bold">
    <w:name w:val="SP-Bold"/>
    <w:basedOn w:val="SP-Block"/>
    <w:uiPriority w:val="1"/>
    <w:qFormat/>
    <w:rsid w:val="00640353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autoRedefine/>
    <w:qFormat/>
    <w:rsid w:val="00640353"/>
    <w:pPr>
      <w:numPr>
        <w:numId w:val="49"/>
      </w:numPr>
      <w:spacing w:after="40"/>
      <w:ind w:left="568" w:hanging="284"/>
    </w:pPr>
  </w:style>
  <w:style w:type="paragraph" w:customStyle="1" w:styleId="SP-BulletL2">
    <w:name w:val="SP-BulletL2"/>
    <w:basedOn w:val="SP-BulletL1"/>
    <w:autoRedefine/>
    <w:qFormat/>
    <w:rsid w:val="00640353"/>
    <w:pPr>
      <w:numPr>
        <w:ilvl w:val="1"/>
      </w:numPr>
      <w:ind w:left="1135" w:hanging="284"/>
    </w:pPr>
  </w:style>
  <w:style w:type="paragraph" w:customStyle="1" w:styleId="SP-BulletL3">
    <w:name w:val="SP-BulletL3"/>
    <w:basedOn w:val="SP-BulletL2"/>
    <w:autoRedefine/>
    <w:rsid w:val="00640353"/>
    <w:pPr>
      <w:numPr>
        <w:ilvl w:val="2"/>
      </w:numPr>
      <w:ind w:left="1701" w:hanging="142"/>
    </w:pPr>
  </w:style>
  <w:style w:type="paragraph" w:customStyle="1" w:styleId="SP-EndList">
    <w:name w:val="SP-EndList"/>
    <w:basedOn w:val="SP-Paragraph"/>
    <w:next w:val="SP-Paragraph"/>
    <w:rsid w:val="00640353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autoRedefine/>
    <w:qFormat/>
    <w:rsid w:val="00640353"/>
    <w:pPr>
      <w:numPr>
        <w:numId w:val="33"/>
      </w:numPr>
      <w:shd w:val="clear" w:color="auto" w:fill="FFFCE2" w:themeFill="accent4" w:themeFillTint="33"/>
    </w:pPr>
    <w:rPr>
      <w:lang w:val="en-GB"/>
    </w:rPr>
  </w:style>
  <w:style w:type="paragraph" w:customStyle="1" w:styleId="SP-EnumL2">
    <w:name w:val="SP-EnumL2"/>
    <w:basedOn w:val="EnumerationL2"/>
    <w:qFormat/>
    <w:rsid w:val="00640353"/>
    <w:pPr>
      <w:numPr>
        <w:numId w:val="33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640353"/>
    <w:pPr>
      <w:numPr>
        <w:ilvl w:val="2"/>
        <w:numId w:val="33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640353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640353"/>
    <w:rPr>
      <w:rFonts w:eastAsiaTheme="minorHAnsi"/>
      <w:kern w:val="16"/>
      <w:sz w:val="22"/>
      <w:szCs w:val="22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640353"/>
    <w:pPr>
      <w:numPr>
        <w:numId w:val="34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640353"/>
    <w:rPr>
      <w:rFonts w:eastAsiaTheme="minorHAnsi"/>
      <w:kern w:val="16"/>
      <w:sz w:val="22"/>
      <w:szCs w:val="22"/>
      <w:lang w:val="en-GB"/>
    </w:rPr>
  </w:style>
  <w:style w:type="paragraph" w:customStyle="1" w:styleId="SP-Input">
    <w:name w:val="SP-Input"/>
    <w:basedOn w:val="BodyOfText"/>
    <w:link w:val="SP-InputChar"/>
    <w:qFormat/>
    <w:rsid w:val="006403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  <w:lang w:val="en-GB"/>
    </w:rPr>
  </w:style>
  <w:style w:type="character" w:customStyle="1" w:styleId="SP-InputChar">
    <w:name w:val="SP-Input Char"/>
    <w:basedOn w:val="DefaultParagraphFont"/>
    <w:link w:val="SP-Input"/>
    <w:rsid w:val="00640353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640353"/>
    <w:pPr>
      <w:numPr>
        <w:numId w:val="35"/>
      </w:numPr>
    </w:pPr>
  </w:style>
  <w:style w:type="character" w:customStyle="1" w:styleId="SP-InputBulletChar">
    <w:name w:val="SP-InputBullet Char"/>
    <w:basedOn w:val="SP-InputChar"/>
    <w:link w:val="SP-InputBullet"/>
    <w:rsid w:val="00640353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therInfo">
    <w:name w:val="SP-OtherInfo"/>
    <w:basedOn w:val="BodyOfText"/>
    <w:link w:val="SP-OtherInfoChar"/>
    <w:rsid w:val="00640353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640353"/>
    <w:rPr>
      <w:rFonts w:eastAsiaTheme="minorHAnsi"/>
      <w:color w:val="595959" w:themeColor="text1" w:themeTint="A6"/>
      <w:kern w:val="16"/>
      <w:sz w:val="20"/>
      <w:szCs w:val="22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640353"/>
    <w:pPr>
      <w:numPr>
        <w:numId w:val="36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640353"/>
    <w:rPr>
      <w:rFonts w:eastAsiaTheme="minorHAnsi"/>
      <w:color w:val="595959" w:themeColor="text1" w:themeTint="A6"/>
      <w:kern w:val="16"/>
      <w:sz w:val="20"/>
      <w:szCs w:val="22"/>
      <w:lang w:val="en-US"/>
    </w:rPr>
  </w:style>
  <w:style w:type="paragraph" w:customStyle="1" w:styleId="SP-Output">
    <w:name w:val="SP-Output"/>
    <w:basedOn w:val="SP-Input"/>
    <w:link w:val="SP-OutputChar"/>
    <w:qFormat/>
    <w:rsid w:val="00640353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640353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640353"/>
    <w:pPr>
      <w:numPr>
        <w:numId w:val="37"/>
      </w:numPr>
    </w:pPr>
  </w:style>
  <w:style w:type="character" w:customStyle="1" w:styleId="SP-OutputBulletChar">
    <w:name w:val="SP-OutputBullet Char"/>
    <w:basedOn w:val="SP-OutputChar"/>
    <w:link w:val="SP-OutputBullet"/>
    <w:rsid w:val="00640353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wner">
    <w:name w:val="SP-Owner"/>
    <w:basedOn w:val="Normal"/>
    <w:rsid w:val="00640353"/>
    <w:pPr>
      <w:shd w:val="clear" w:color="auto" w:fill="FFFCE2" w:themeFill="accent4" w:themeFillTint="33"/>
      <w:spacing w:after="120" w:line="240" w:lineRule="auto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640353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640353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640353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640353"/>
    <w:rPr>
      <w:color w:val="000000" w:themeColor="text1"/>
      <w:lang w:val="en-GB"/>
    </w:rPr>
  </w:style>
  <w:style w:type="character" w:customStyle="1" w:styleId="SP-TriggerChar">
    <w:name w:val="SP-Trigger Char"/>
    <w:basedOn w:val="DefaultParagraphFont"/>
    <w:link w:val="SP-Trigger"/>
    <w:rsid w:val="00640353"/>
    <w:rPr>
      <w:rFonts w:eastAsiaTheme="minorHAnsi"/>
      <w:color w:val="000000" w:themeColor="text1"/>
      <w:kern w:val="16"/>
      <w:sz w:val="22"/>
      <w:szCs w:val="22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640353"/>
    <w:pPr>
      <w:numPr>
        <w:numId w:val="38"/>
      </w:numPr>
    </w:pPr>
  </w:style>
  <w:style w:type="character" w:customStyle="1" w:styleId="SP-TriggerBulletChar">
    <w:name w:val="SP-TriggerBullet Char"/>
    <w:basedOn w:val="SP-TriggerChar"/>
    <w:link w:val="SP-TriggerBullet"/>
    <w:rsid w:val="00640353"/>
    <w:rPr>
      <w:rFonts w:eastAsiaTheme="minorHAnsi"/>
      <w:color w:val="000000" w:themeColor="text1"/>
      <w:kern w:val="16"/>
      <w:sz w:val="22"/>
      <w:szCs w:val="22"/>
      <w:lang w:val="en-GB"/>
    </w:rPr>
  </w:style>
  <w:style w:type="character" w:customStyle="1" w:styleId="BulletL4Char">
    <w:name w:val="Bullet L4 Char"/>
    <w:basedOn w:val="DefaultParagraphFont"/>
    <w:link w:val="BulletL4"/>
    <w:rsid w:val="00640353"/>
    <w:rPr>
      <w:rFonts w:eastAsiaTheme="minorHAnsi"/>
      <w:kern w:val="16"/>
      <w:sz w:val="20"/>
      <w:szCs w:val="22"/>
      <w:lang w:val="en-US"/>
    </w:rPr>
  </w:style>
  <w:style w:type="paragraph" w:styleId="ListBullet5">
    <w:name w:val="List Bullet 5"/>
    <w:basedOn w:val="Normal"/>
    <w:uiPriority w:val="99"/>
    <w:unhideWhenUsed/>
    <w:rsid w:val="00640353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6403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Output"/>
    <w:rsid w:val="006403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1_ITR-ISMS\175_DocMgt\175W_STA_ITR-WordTempl\175W_STA_ITR-WordTempl_v1.8.dotx" TargetMode="External"/></Relationships>
</file>

<file path=word/theme/theme1.xml><?xml version="1.0" encoding="utf-8"?>
<a:theme xmlns:a="http://schemas.openxmlformats.org/drawingml/2006/main" name="ITR-15y">
  <a:themeElements>
    <a:clrScheme name="ITR-15y">
      <a:dk1>
        <a:sysClr val="windowText" lastClr="000000"/>
      </a:dk1>
      <a:lt1>
        <a:srgbClr val="FFFFFF"/>
      </a:lt1>
      <a:dk2>
        <a:srgbClr val="00A3E0"/>
      </a:dk2>
      <a:lt2>
        <a:srgbClr val="EF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7892-24E2-43E6-B667-45899E80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Quality management</vt:lpstr>
      <vt:lpstr>Système de Gestion de la Sécurité de l’Information (SGSI)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itrust consulting</dc:creator>
  <cp:lastModifiedBy>Ensuifudine Omar</cp:lastModifiedBy>
  <cp:revision>2</cp:revision>
  <cp:lastPrinted>2015-12-10T10:05:00Z</cp:lastPrinted>
  <dcterms:created xsi:type="dcterms:W3CDTF">2024-08-28T12:06:00Z</dcterms:created>
  <dcterms:modified xsi:type="dcterms:W3CDTF">2024-08-28T12:06:00Z</dcterms:modified>
</cp:coreProperties>
</file>