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rsidTr="000600EC">
        <w:trPr>
          <w:trHeight w:hRule="exact" w:val="2268"/>
        </w:trPr>
        <w:tc>
          <w:tcPr>
            <w:tcW w:w="5827" w:type="dxa"/>
            <w:vAlign w:val="center"/>
          </w:tcPr>
          <w:p w:rsidR="00DD4793" w:rsidRPr="0044762E" w:rsidRDefault="00DD4793" w:rsidP="00AA3F63">
            <w:bookmarkStart w:id="0" w:name="_GoBack"/>
            <w:bookmarkEnd w:id="0"/>
            <w:r w:rsidRPr="0044762E">
              <w:rPr>
                <w:noProof/>
              </w:rPr>
              <w:drawing>
                <wp:inline distT="0" distB="0" distL="0" distR="0" wp14:anchorId="2377F743" wp14:editId="7DA7B747">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rsidR="00DD4793" w:rsidRPr="0044762E" w:rsidRDefault="00DD4793" w:rsidP="000600EC"/>
        </w:tc>
      </w:tr>
      <w:tr w:rsidR="00DD4793" w:rsidRPr="0044762E"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rsidR="00DD4793" w:rsidRPr="0044762E" w:rsidRDefault="00DD4793" w:rsidP="00AD46A0">
                <w:pPr>
                  <w:pStyle w:val="DocType"/>
                </w:pPr>
                <w:r w:rsidRPr="0044762E">
                  <w:t>Organisation name</w:t>
                </w:r>
              </w:p>
            </w:tc>
          </w:sdtContent>
        </w:sdt>
      </w:tr>
      <w:tr w:rsidR="00DD4793" w:rsidRPr="0044762E" w:rsidTr="000600EC">
        <w:trPr>
          <w:trHeight w:hRule="exact" w:val="1701"/>
        </w:trPr>
        <w:tc>
          <w:tcPr>
            <w:tcW w:w="9748" w:type="dxa"/>
            <w:gridSpan w:val="2"/>
            <w:vAlign w:val="center"/>
          </w:tcPr>
          <w:p w:rsidR="00DD4793" w:rsidRPr="0044762E" w:rsidRDefault="00760D7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rsidR="00DD4793" w:rsidRPr="00AD46A0" w:rsidRDefault="00DD4793" w:rsidP="00AD46A0">
                <w:pPr>
                  <w:pStyle w:val="Subtitle"/>
                </w:pPr>
                <w:r w:rsidRPr="00AD46A0">
                  <w:rPr>
                    <w:rStyle w:val="SubtitleChar"/>
                    <w:b/>
                    <w:iCs/>
                  </w:rPr>
                  <w:t>Risk analysis report</w:t>
                </w:r>
              </w:p>
            </w:tc>
          </w:sdtContent>
        </w:sdt>
      </w:tr>
      <w:tr w:rsidR="00DD4793" w:rsidRPr="0044762E" w:rsidTr="000600EC">
        <w:trPr>
          <w:trHeight w:hRule="exact" w:val="20"/>
        </w:trPr>
        <w:tc>
          <w:tcPr>
            <w:tcW w:w="9748" w:type="dxa"/>
            <w:gridSpan w:val="2"/>
            <w:vAlign w:val="center"/>
          </w:tcPr>
          <w:p w:rsidR="00DD4793" w:rsidRPr="0044762E" w:rsidRDefault="00DD4793" w:rsidP="000600EC"/>
        </w:tc>
      </w:tr>
    </w:tbl>
    <w:p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Sequence number</w:t>
            </w:r>
          </w:p>
        </w:tc>
        <w:tc>
          <w:tcPr>
            <w:tcW w:w="7372" w:type="dxa"/>
          </w:tcPr>
          <w:p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Version</w:t>
            </w:r>
          </w:p>
        </w:tc>
        <w:tc>
          <w:tcPr>
            <w:tcW w:w="7372" w:type="dxa"/>
          </w:tcPr>
          <w:p w:rsidR="00DD4793" w:rsidRPr="0044762E" w:rsidRDefault="00760D7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Approved by</w:t>
            </w:r>
          </w:p>
        </w:tc>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Date of approval</w:t>
            </w:r>
          </w:p>
        </w:tc>
        <w:tc>
          <w:tcPr>
            <w:tcW w:w="7372" w:type="dxa"/>
          </w:tcPr>
          <w:p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8E0B9B">
              <w:rPr>
                <w:noProof/>
                <w:lang w:val="fr-LU"/>
              </w:rPr>
              <w:t>14/07/17</w:t>
            </w:r>
            <w:r>
              <w:rPr>
                <w:lang w:val="fr-LU"/>
              </w:rPr>
              <w:fldChar w:fldCharType="end"/>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rsidR="00DD4793" w:rsidRPr="0044762E" w:rsidRDefault="00DD4793" w:rsidP="00DD4793">
      <w:pPr>
        <w:spacing w:after="200" w:line="276" w:lineRule="auto"/>
        <w:jc w:val="left"/>
        <w:rPr>
          <w:b/>
          <w:color w:val="5F497A" w:themeColor="accent4" w:themeShade="BF"/>
          <w:sz w:val="28"/>
        </w:rPr>
      </w:pPr>
      <w:r w:rsidRPr="0044762E">
        <w:br w:type="page"/>
      </w:r>
    </w:p>
    <w:p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rsidR="00DD4793" w:rsidRPr="0044762E" w:rsidRDefault="00DD4793" w:rsidP="003B27F3">
            <w:pPr>
              <w:pStyle w:val="TabHeader1"/>
            </w:pPr>
            <w:r w:rsidRPr="0044762E">
              <w:t>Recipient</w:t>
            </w:r>
          </w:p>
        </w:tc>
        <w:tc>
          <w:tcPr>
            <w:tcW w:w="792" w:type="pct"/>
          </w:tcPr>
          <w:p w:rsidR="00DD4793" w:rsidRPr="0044762E" w:rsidRDefault="00DD4793" w:rsidP="003B27F3">
            <w:pPr>
              <w:pStyle w:val="TabHeader1"/>
            </w:pPr>
            <w:r w:rsidRPr="0044762E">
              <w:t>Date</w:t>
            </w:r>
          </w:p>
        </w:tc>
        <w:tc>
          <w:tcPr>
            <w:tcW w:w="1078" w:type="pct"/>
          </w:tcPr>
          <w:p w:rsidR="00DD4793" w:rsidRPr="0044762E" w:rsidRDefault="00DD4793" w:rsidP="003B27F3">
            <w:pPr>
              <w:pStyle w:val="TabHeader1"/>
            </w:pPr>
            <w:r w:rsidRPr="0044762E">
              <w:t>Channel</w:t>
            </w:r>
          </w:p>
        </w:tc>
        <w:tc>
          <w:tcPr>
            <w:tcW w:w="1133" w:type="pct"/>
          </w:tcPr>
          <w:p w:rsidR="00DD4793" w:rsidRPr="0044762E" w:rsidRDefault="00DD4793" w:rsidP="003B27F3">
            <w:pPr>
              <w:pStyle w:val="TabHeader1"/>
            </w:pPr>
            <w:r w:rsidRPr="0044762E">
              <w:t>Reason</w:t>
            </w:r>
          </w:p>
        </w:tc>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bl>
    <w:p w:rsidR="00DD4793" w:rsidRPr="0044762E" w:rsidRDefault="00DD4793" w:rsidP="00DD4793"/>
    <w:p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rsidR="00DD4793" w:rsidRPr="0044762E" w:rsidRDefault="00DD4793" w:rsidP="003B27F3">
            <w:pPr>
              <w:pStyle w:val="TabHeader1"/>
              <w:rPr>
                <w:b w:val="0"/>
              </w:rPr>
            </w:pPr>
            <w:r w:rsidRPr="0044762E">
              <w:t>Version</w:t>
            </w:r>
          </w:p>
        </w:tc>
        <w:tc>
          <w:tcPr>
            <w:tcW w:w="609" w:type="pct"/>
          </w:tcPr>
          <w:p w:rsidR="00DD4793" w:rsidRPr="0044762E" w:rsidRDefault="00DD4793" w:rsidP="003B27F3">
            <w:pPr>
              <w:pStyle w:val="TabHeader1"/>
              <w:rPr>
                <w:b w:val="0"/>
              </w:rPr>
            </w:pPr>
            <w:r w:rsidRPr="0044762E">
              <w:t>Date</w:t>
            </w:r>
          </w:p>
        </w:tc>
        <w:tc>
          <w:tcPr>
            <w:tcW w:w="945" w:type="pct"/>
          </w:tcPr>
          <w:p w:rsidR="00DD4793" w:rsidRPr="0044762E" w:rsidRDefault="00DD4793" w:rsidP="003B27F3">
            <w:pPr>
              <w:pStyle w:val="TabHeader1"/>
              <w:rPr>
                <w:b w:val="0"/>
              </w:rPr>
            </w:pPr>
            <w:r w:rsidRPr="0044762E">
              <w:t>Author</w:t>
            </w:r>
          </w:p>
        </w:tc>
        <w:tc>
          <w:tcPr>
            <w:tcW w:w="2934" w:type="pct"/>
          </w:tcPr>
          <w:p w:rsidR="00DD4793" w:rsidRPr="0044762E" w:rsidRDefault="00DD4793" w:rsidP="003B27F3">
            <w:pPr>
              <w:pStyle w:val="TabHeader1"/>
              <w:rPr>
                <w:b w:val="0"/>
              </w:rPr>
            </w:pPr>
            <w:r w:rsidRPr="0044762E">
              <w:t>Modifications</w:t>
            </w:r>
          </w:p>
        </w:tc>
      </w:tr>
      <w:tr w:rsidR="00DD4793" w:rsidRPr="0044762E" w:rsidTr="00FF0A04">
        <w:trPr>
          <w:trHeight w:val="225"/>
        </w:trPr>
        <w:tc>
          <w:tcPr>
            <w:tcW w:w="512" w:type="pct"/>
          </w:tcPr>
          <w:p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r w:rsidR="00DD4793" w:rsidRPr="0044762E" w:rsidTr="00FF0A04">
        <w:trPr>
          <w:trHeight w:val="225"/>
        </w:trPr>
        <w:tc>
          <w:tcPr>
            <w:tcW w:w="512" w:type="pct"/>
          </w:tcPr>
          <w:p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bl>
    <w:p w:rsidR="00DD4793" w:rsidRPr="0044762E" w:rsidRDefault="00DD4793" w:rsidP="00DD4793"/>
    <w:p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rsidR="00DD4793" w:rsidRPr="003B27F3" w:rsidRDefault="00DD4793" w:rsidP="003B27F3">
            <w:pPr>
              <w:pStyle w:val="TabHeader1"/>
            </w:pPr>
            <w:r w:rsidRPr="003B27F3">
              <w:t>Name</w:t>
            </w:r>
          </w:p>
        </w:tc>
        <w:tc>
          <w:tcPr>
            <w:tcW w:w="1490" w:type="pct"/>
          </w:tcPr>
          <w:p w:rsidR="00DD4793" w:rsidRPr="003B27F3" w:rsidRDefault="00DD4793" w:rsidP="003B27F3">
            <w:pPr>
              <w:pStyle w:val="TabHeader1"/>
            </w:pPr>
            <w:r w:rsidRPr="003B27F3">
              <w:t>Organisation</w:t>
            </w:r>
          </w:p>
        </w:tc>
      </w:tr>
      <w:tr w:rsidR="00DD4793" w:rsidRPr="0044762E" w:rsidTr="00FF0A04">
        <w:trPr>
          <w:trHeight w:val="225"/>
        </w:trPr>
        <w:tc>
          <w:tcPr>
            <w:tcW w:w="3510" w:type="pct"/>
          </w:tcPr>
          <w:p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rsidR="00DD4793" w:rsidRPr="0044762E" w:rsidRDefault="00A126D1" w:rsidP="00FF0A04">
                <w:pPr>
                  <w:pStyle w:val="TabText1"/>
                </w:pPr>
                <w:r>
                  <w:t>Customer</w:t>
                </w:r>
              </w:p>
            </w:tc>
          </w:sdtContent>
        </w:sdt>
      </w:tr>
      <w:tr w:rsidR="00DD4793" w:rsidRPr="0044762E" w:rsidTr="00FF0A04">
        <w:trPr>
          <w:trHeight w:val="225"/>
        </w:trPr>
        <w:tc>
          <w:tcPr>
            <w:tcW w:w="3510" w:type="pct"/>
          </w:tcPr>
          <w:p w:rsidR="00DD4793" w:rsidRPr="0044762E" w:rsidRDefault="00DD4793" w:rsidP="00FF0A04">
            <w:pPr>
              <w:pStyle w:val="TabText1"/>
            </w:pPr>
            <w:r w:rsidRPr="0044762E">
              <w:t>itrust working group</w:t>
            </w:r>
          </w:p>
        </w:tc>
        <w:tc>
          <w:tcPr>
            <w:tcW w:w="1490" w:type="pct"/>
          </w:tcPr>
          <w:p w:rsidR="00DD4793" w:rsidRPr="0044762E" w:rsidRDefault="00DD4793" w:rsidP="00FF0A04">
            <w:pPr>
              <w:pStyle w:val="TabText1"/>
            </w:pPr>
            <w:r w:rsidRPr="0044762E">
              <w:t>itrust consulting</w:t>
            </w:r>
          </w:p>
        </w:tc>
      </w:tr>
    </w:tbl>
    <w:p w:rsidR="00DD4793" w:rsidRPr="0044762E" w:rsidRDefault="00DD4793" w:rsidP="00DD4793"/>
    <w:p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rsidR="00DD4793" w:rsidRPr="003B27F3" w:rsidRDefault="00DD4793" w:rsidP="003B27F3">
            <w:pPr>
              <w:pStyle w:val="TabHeader1"/>
            </w:pPr>
            <w:r w:rsidRPr="003B27F3">
              <w:t>Name</w:t>
            </w:r>
          </w:p>
        </w:tc>
        <w:tc>
          <w:tcPr>
            <w:tcW w:w="1891" w:type="dxa"/>
          </w:tcPr>
          <w:p w:rsidR="00DD4793" w:rsidRPr="003B27F3" w:rsidRDefault="00DD4793" w:rsidP="003B27F3">
            <w:pPr>
              <w:pStyle w:val="TabHeader1"/>
            </w:pPr>
            <w:r w:rsidRPr="003B27F3">
              <w:t>Role</w:t>
            </w:r>
          </w:p>
        </w:tc>
        <w:tc>
          <w:tcPr>
            <w:tcW w:w="1907" w:type="dxa"/>
          </w:tcPr>
          <w:p w:rsidR="00DD4793" w:rsidRPr="003B27F3" w:rsidRDefault="00DD4793" w:rsidP="003B27F3">
            <w:pPr>
              <w:pStyle w:val="TabHeader1"/>
            </w:pPr>
            <w:r w:rsidRPr="003B27F3">
              <w:t>Responsibility</w:t>
            </w:r>
          </w:p>
        </w:tc>
        <w:tc>
          <w:tcPr>
            <w:tcW w:w="1389" w:type="dxa"/>
          </w:tcPr>
          <w:p w:rsidR="00DD4793" w:rsidRPr="003B27F3" w:rsidRDefault="00DD4793" w:rsidP="003B27F3">
            <w:pPr>
              <w:pStyle w:val="TabHeader1"/>
            </w:pPr>
            <w:r w:rsidRPr="003B27F3">
              <w:t>Date</w:t>
            </w:r>
          </w:p>
        </w:tc>
        <w:tc>
          <w:tcPr>
            <w:tcW w:w="2569" w:type="dxa"/>
          </w:tcPr>
          <w:p w:rsidR="00DD4793" w:rsidRPr="003B27F3" w:rsidRDefault="00DD4793" w:rsidP="003B27F3">
            <w:pPr>
              <w:pStyle w:val="TabHeader1"/>
            </w:pPr>
            <w:r w:rsidRPr="003B27F3">
              <w:t>Signature</w:t>
            </w: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bl>
    <w:p w:rsidR="00DD4793" w:rsidRPr="0044762E" w:rsidRDefault="00DD4793" w:rsidP="00DD4793"/>
    <w:p w:rsidR="00DD4793" w:rsidRPr="0044762E" w:rsidRDefault="00DD4793" w:rsidP="00DD4793">
      <w:r w:rsidRPr="0044762E">
        <w:br w:type="page"/>
      </w:r>
    </w:p>
    <w:p w:rsidR="00DD4793" w:rsidRPr="0044762E" w:rsidRDefault="00DD4793" w:rsidP="00FF0A04">
      <w:pPr>
        <w:pStyle w:val="HToc"/>
      </w:pPr>
      <w:r w:rsidRPr="0044762E">
        <w:lastRenderedPageBreak/>
        <w:t xml:space="preserve">Management </w:t>
      </w:r>
      <w:r w:rsidR="00205577" w:rsidRPr="0044762E">
        <w:t>s</w:t>
      </w:r>
      <w:r w:rsidRPr="0044762E">
        <w:t>ummary</w:t>
      </w:r>
    </w:p>
    <w:p w:rsidR="00DD4793" w:rsidRPr="00FF0A04" w:rsidRDefault="00DD4793" w:rsidP="00FF0A04">
      <w:pPr>
        <w:pStyle w:val="Heading5"/>
      </w:pPr>
      <w:r w:rsidRPr="00FF0A04">
        <w:t>Context</w:t>
      </w:r>
    </w:p>
    <w:p w:rsidR="00DD4793" w:rsidRPr="0044762E" w:rsidRDefault="00DD4793" w:rsidP="00DD4793">
      <w:r w:rsidRPr="0044762E">
        <w:t>The following document presents the results of the risk assessment performed by</w:t>
      </w:r>
      <w:r w:rsidR="004F30C2">
        <w:t xml:space="preserve"> </w:t>
      </w:r>
      <w:bookmarkStart w:id="1" w:name="_Hlk483569665"/>
      <w:sdt>
        <w:sdtPr>
          <w:alias w:val="Consultant"/>
          <w:tag w:val="Consultant"/>
          <w:id w:val="1269123287"/>
          <w:placeholder>
            <w:docPart w:val="253E8F8D7305427D9B6C32A57E3FCF58"/>
          </w:placeholder>
        </w:sdtPr>
        <w:sdtEndPr/>
        <w:sdtContent>
          <w:r w:rsidR="004F30C2">
            <w:t>Name of the consultant</w:t>
          </w:r>
        </w:sdtContent>
      </w:sdt>
      <w:bookmarkEnd w:id="1"/>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rsidR="00DD4793" w:rsidRPr="0044762E" w:rsidRDefault="00DD4793" w:rsidP="00FF0A04">
      <w:pPr>
        <w:pStyle w:val="Heading5"/>
      </w:pPr>
      <w:r w:rsidRPr="0044762E">
        <w:t>Scope</w:t>
      </w:r>
    </w:p>
    <w:p w:rsidR="00E468D2" w:rsidRPr="0044762E" w:rsidRDefault="00DD4793" w:rsidP="00DD4793">
      <w:r w:rsidRPr="0044762E">
        <w:t xml:space="preserve">The scope of the risk analysis </w:t>
      </w:r>
      <w:r w:rsidR="00E468D2">
        <w:t xml:space="preserve">consists of </w:t>
      </w:r>
      <w:bookmarkStart w:id="2"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2"/>
    </w:p>
    <w:p w:rsidR="00DD4793" w:rsidRPr="0044762E" w:rsidRDefault="00DD4793" w:rsidP="00FF0A04">
      <w:pPr>
        <w:pStyle w:val="Heading5"/>
      </w:pPr>
      <w:r w:rsidRPr="0044762E">
        <w:t>Results and limitations</w:t>
      </w:r>
    </w:p>
    <w:p w:rsidR="000D68A3" w:rsidRPr="0044762E" w:rsidRDefault="00641C38" w:rsidP="00DD4793">
      <w:r>
        <w:t xml:space="preserve">According to the </w:t>
      </w:r>
      <w:bookmarkStart w:id="3"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3"/>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rsidR="00DD4793" w:rsidRPr="0044762E" w:rsidRDefault="00DD4793" w:rsidP="00FF0A04">
      <w:pPr>
        <w:pStyle w:val="Heading5"/>
      </w:pPr>
      <w:r w:rsidRPr="0044762E">
        <w:t>Considered assets</w:t>
      </w:r>
      <w:r w:rsidR="0064334A">
        <w:t xml:space="preserve"> and relative risk evaluation</w:t>
      </w:r>
    </w:p>
    <w:p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45C48" w:rsidRPr="002C2FD9" w:rsidRDefault="00677100" w:rsidP="005A3D8C">
            <w:pPr>
              <w:pStyle w:val="TabHeader2"/>
            </w:pPr>
            <w:bookmarkStart w:id="4" w:name="_Hlk484671232"/>
            <w:r w:rsidRPr="002C2FD9">
              <w:t>Type of asset</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Information</w:t>
            </w:r>
          </w:p>
        </w:tc>
        <w:tc>
          <w:tcPr>
            <w:tcW w:w="0" w:type="auto"/>
          </w:tcPr>
          <w:p w:rsidR="003F7D75" w:rsidRPr="00B1211A" w:rsidRDefault="00760D77"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Software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Hardware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Network</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Human Resource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Service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Business</w:t>
            </w:r>
            <w:r>
              <w:t xml:space="preserve"> process</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Compliance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Financial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Immaterial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3B74" w:rsidRPr="00A1793F" w:rsidRDefault="004E0C4A" w:rsidP="00211B76">
            <w:pPr>
              <w:pStyle w:val="TabText2"/>
            </w:pPr>
            <w:r w:rsidRPr="00A1793F">
              <w:t>Total</w:t>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4"/>
    </w:tbl>
    <w:p w:rsidR="0064334A" w:rsidRDefault="0064334A" w:rsidP="0064334A">
      <w:pPr>
        <w:pStyle w:val="BodyOfText"/>
      </w:pPr>
    </w:p>
    <w:p w:rsidR="00DD4793" w:rsidRPr="0044762E" w:rsidRDefault="00DD4793" w:rsidP="00FF0A04">
      <w:pPr>
        <w:pStyle w:val="Heading5"/>
      </w:pPr>
      <w:r w:rsidRPr="0044762E">
        <w:t>Current security level</w:t>
      </w:r>
    </w:p>
    <w:p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rsidR="00DD4793" w:rsidRPr="0044762E" w:rsidRDefault="00DD4793" w:rsidP="00FF0A04">
      <w:pPr>
        <w:pStyle w:val="Heading5"/>
      </w:pPr>
      <w:r w:rsidRPr="0044762E">
        <w:t>Risk treatment plan</w:t>
      </w:r>
    </w:p>
    <w:p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5" w:name="_Hlk484672013"/>
    </w:p>
    <w:p w:rsidR="00730046" w:rsidRPr="0044762E" w:rsidRDefault="00730046" w:rsidP="00730046">
      <w:pPr>
        <w:pStyle w:val="Endlist"/>
      </w:pPr>
      <w:bookmarkStart w:id="6" w:name="Phase"/>
      <w:bookmarkEnd w:id="6"/>
    </w:p>
    <w:bookmarkEnd w:id="5"/>
    <w:p w:rsidR="004628BB" w:rsidRDefault="004628BB" w:rsidP="004628BB">
      <w:pPr>
        <w:rPr>
          <w:rFonts w:ascii="Calibri" w:hAnsi="Calibri" w:cs="Calibri"/>
          <w:color w:val="auto"/>
          <w:kern w:val="0"/>
          <w:szCs w:val="22"/>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rsidR="00DD4793" w:rsidRPr="0044762E" w:rsidRDefault="00DD4793" w:rsidP="00FF0A04">
          <w:pPr>
            <w:pStyle w:val="TOCHeading"/>
          </w:pPr>
          <w:r w:rsidRPr="0044762E">
            <w:t>Table of contents</w:t>
          </w:r>
        </w:p>
        <w:p w:rsidR="004D6364" w:rsidRDefault="00DD4793">
          <w:pPr>
            <w:pStyle w:val="TOC1"/>
            <w:rPr>
              <w:rFonts w:asciiTheme="minorHAnsi" w:eastAsiaTheme="minorEastAsia" w:hAnsiTheme="minorHAnsi" w:cstheme="minorBidi"/>
              <w:b w:val="0"/>
              <w:color w:val="auto"/>
              <w:kern w:val="0"/>
              <w:szCs w:val="22"/>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487100884" w:history="1">
            <w:r w:rsidR="004D6364" w:rsidRPr="00FB65D9">
              <w:rPr>
                <w:rStyle w:val="Hyperlink"/>
              </w:rPr>
              <w:t>1</w:t>
            </w:r>
            <w:r w:rsidR="004D6364">
              <w:rPr>
                <w:rFonts w:asciiTheme="minorHAnsi" w:eastAsiaTheme="minorEastAsia" w:hAnsiTheme="minorHAnsi" w:cstheme="minorBidi"/>
                <w:b w:val="0"/>
                <w:color w:val="auto"/>
                <w:kern w:val="0"/>
                <w:szCs w:val="22"/>
              </w:rPr>
              <w:tab/>
            </w:r>
            <w:r w:rsidR="004D6364" w:rsidRPr="00FB65D9">
              <w:rPr>
                <w:rStyle w:val="Hyperlink"/>
              </w:rPr>
              <w:t>Introduction</w:t>
            </w:r>
            <w:r w:rsidR="004D6364">
              <w:rPr>
                <w:webHidden/>
              </w:rPr>
              <w:tab/>
            </w:r>
            <w:r w:rsidR="004D6364">
              <w:rPr>
                <w:webHidden/>
              </w:rPr>
              <w:fldChar w:fldCharType="begin"/>
            </w:r>
            <w:r w:rsidR="004D6364">
              <w:rPr>
                <w:webHidden/>
              </w:rPr>
              <w:instrText xml:space="preserve"> PAGEREF _Toc487100884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85" w:history="1">
            <w:r w:rsidR="004D6364" w:rsidRPr="00FB65D9">
              <w:rPr>
                <w:rStyle w:val="Hyperlink"/>
              </w:rPr>
              <w:t>1.1</w:t>
            </w:r>
            <w:r w:rsidR="004D6364">
              <w:rPr>
                <w:rFonts w:asciiTheme="minorHAnsi" w:eastAsiaTheme="minorEastAsia" w:hAnsiTheme="minorHAnsi" w:cstheme="minorBidi"/>
                <w:color w:val="auto"/>
                <w:kern w:val="0"/>
                <w:sz w:val="22"/>
                <w:szCs w:val="22"/>
              </w:rPr>
              <w:tab/>
            </w:r>
            <w:r w:rsidR="004D6364" w:rsidRPr="00FB65D9">
              <w:rPr>
                <w:rStyle w:val="Hyperlink"/>
              </w:rPr>
              <w:t>Context</w:t>
            </w:r>
            <w:r w:rsidR="004D6364">
              <w:rPr>
                <w:webHidden/>
              </w:rPr>
              <w:tab/>
            </w:r>
            <w:r w:rsidR="004D6364">
              <w:rPr>
                <w:webHidden/>
              </w:rPr>
              <w:fldChar w:fldCharType="begin"/>
            </w:r>
            <w:r w:rsidR="004D6364">
              <w:rPr>
                <w:webHidden/>
              </w:rPr>
              <w:instrText xml:space="preserve"> PAGEREF _Toc487100885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86" w:history="1">
            <w:r w:rsidR="004D6364" w:rsidRPr="00FB65D9">
              <w:rPr>
                <w:rStyle w:val="Hyperlink"/>
              </w:rPr>
              <w:t>1.2</w:t>
            </w:r>
            <w:r w:rsidR="004D6364">
              <w:rPr>
                <w:rFonts w:asciiTheme="minorHAnsi" w:eastAsiaTheme="minorEastAsia" w:hAnsiTheme="minorHAnsi" w:cstheme="minorBidi"/>
                <w:color w:val="auto"/>
                <w:kern w:val="0"/>
                <w:sz w:val="22"/>
                <w:szCs w:val="22"/>
              </w:rPr>
              <w:tab/>
            </w:r>
            <w:r w:rsidR="004D6364" w:rsidRPr="00FB65D9">
              <w:rPr>
                <w:rStyle w:val="Hyperlink"/>
              </w:rPr>
              <w:t>Document objectives</w:t>
            </w:r>
            <w:r w:rsidR="004D6364">
              <w:rPr>
                <w:webHidden/>
              </w:rPr>
              <w:tab/>
            </w:r>
            <w:r w:rsidR="004D6364">
              <w:rPr>
                <w:webHidden/>
              </w:rPr>
              <w:fldChar w:fldCharType="begin"/>
            </w:r>
            <w:r w:rsidR="004D6364">
              <w:rPr>
                <w:webHidden/>
              </w:rPr>
              <w:instrText xml:space="preserve"> PAGEREF _Toc487100886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87" w:history="1">
            <w:r w:rsidR="004D6364" w:rsidRPr="00FB65D9">
              <w:rPr>
                <w:rStyle w:val="Hyperlink"/>
              </w:rPr>
              <w:t>1.3</w:t>
            </w:r>
            <w:r w:rsidR="004D6364">
              <w:rPr>
                <w:rFonts w:asciiTheme="minorHAnsi" w:eastAsiaTheme="minorEastAsia" w:hAnsiTheme="minorHAnsi" w:cstheme="minorBidi"/>
                <w:color w:val="auto"/>
                <w:kern w:val="0"/>
                <w:sz w:val="22"/>
                <w:szCs w:val="22"/>
              </w:rPr>
              <w:tab/>
            </w:r>
            <w:r w:rsidR="004D6364" w:rsidRPr="00FB65D9">
              <w:rPr>
                <w:rStyle w:val="Hyperlink"/>
              </w:rPr>
              <w:t>Scope</w:t>
            </w:r>
            <w:r w:rsidR="004D6364">
              <w:rPr>
                <w:webHidden/>
              </w:rPr>
              <w:tab/>
            </w:r>
            <w:r w:rsidR="004D6364">
              <w:rPr>
                <w:webHidden/>
              </w:rPr>
              <w:fldChar w:fldCharType="begin"/>
            </w:r>
            <w:r w:rsidR="004D6364">
              <w:rPr>
                <w:webHidden/>
              </w:rPr>
              <w:instrText xml:space="preserve"> PAGEREF _Toc487100887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88" w:history="1">
            <w:r w:rsidR="004D6364" w:rsidRPr="00FB65D9">
              <w:rPr>
                <w:rStyle w:val="Hyperlink"/>
              </w:rPr>
              <w:t>1.4</w:t>
            </w:r>
            <w:r w:rsidR="004D6364">
              <w:rPr>
                <w:rFonts w:asciiTheme="minorHAnsi" w:eastAsiaTheme="minorEastAsia" w:hAnsiTheme="minorHAnsi" w:cstheme="minorBidi"/>
                <w:color w:val="auto"/>
                <w:kern w:val="0"/>
                <w:sz w:val="22"/>
                <w:szCs w:val="22"/>
              </w:rPr>
              <w:tab/>
            </w:r>
            <w:r w:rsidR="004D6364" w:rsidRPr="00FB65D9">
              <w:rPr>
                <w:rStyle w:val="Hyperlink"/>
              </w:rPr>
              <w:t>Audience</w:t>
            </w:r>
            <w:r w:rsidR="004D6364">
              <w:rPr>
                <w:webHidden/>
              </w:rPr>
              <w:tab/>
            </w:r>
            <w:r w:rsidR="004D6364">
              <w:rPr>
                <w:webHidden/>
              </w:rPr>
              <w:fldChar w:fldCharType="begin"/>
            </w:r>
            <w:r w:rsidR="004D6364">
              <w:rPr>
                <w:webHidden/>
              </w:rPr>
              <w:instrText xml:space="preserve"> PAGEREF _Toc487100888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89" w:history="1">
            <w:r w:rsidR="004D6364" w:rsidRPr="00FB65D9">
              <w:rPr>
                <w:rStyle w:val="Hyperlink"/>
              </w:rPr>
              <w:t>1.5</w:t>
            </w:r>
            <w:r w:rsidR="004D6364">
              <w:rPr>
                <w:rFonts w:asciiTheme="minorHAnsi" w:eastAsiaTheme="minorEastAsia" w:hAnsiTheme="minorHAnsi" w:cstheme="minorBidi"/>
                <w:color w:val="auto"/>
                <w:kern w:val="0"/>
                <w:sz w:val="22"/>
                <w:szCs w:val="22"/>
              </w:rPr>
              <w:tab/>
            </w:r>
            <w:r w:rsidR="004D6364" w:rsidRPr="00FB65D9">
              <w:rPr>
                <w:rStyle w:val="Hyperlink"/>
              </w:rPr>
              <w:t>Document structure</w:t>
            </w:r>
            <w:r w:rsidR="004D6364">
              <w:rPr>
                <w:webHidden/>
              </w:rPr>
              <w:tab/>
            </w:r>
            <w:r w:rsidR="004D6364">
              <w:rPr>
                <w:webHidden/>
              </w:rPr>
              <w:fldChar w:fldCharType="begin"/>
            </w:r>
            <w:r w:rsidR="004D6364">
              <w:rPr>
                <w:webHidden/>
              </w:rPr>
              <w:instrText xml:space="preserve"> PAGEREF _Toc487100889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90" w:history="1">
            <w:r w:rsidR="004D6364" w:rsidRPr="00FB65D9">
              <w:rPr>
                <w:rStyle w:val="Hyperlink"/>
              </w:rPr>
              <w:t>1.6</w:t>
            </w:r>
            <w:r w:rsidR="004D6364">
              <w:rPr>
                <w:rFonts w:asciiTheme="minorHAnsi" w:eastAsiaTheme="minorEastAsia" w:hAnsiTheme="minorHAnsi" w:cstheme="minorBidi"/>
                <w:color w:val="auto"/>
                <w:kern w:val="0"/>
                <w:sz w:val="22"/>
                <w:szCs w:val="22"/>
              </w:rPr>
              <w:tab/>
            </w:r>
            <w:r w:rsidR="004D6364" w:rsidRPr="00FB65D9">
              <w:rPr>
                <w:rStyle w:val="Hyperlink"/>
              </w:rPr>
              <w:t>References</w:t>
            </w:r>
            <w:r w:rsidR="004D6364">
              <w:rPr>
                <w:webHidden/>
              </w:rPr>
              <w:tab/>
            </w:r>
            <w:r w:rsidR="004D6364">
              <w:rPr>
                <w:webHidden/>
              </w:rPr>
              <w:fldChar w:fldCharType="begin"/>
            </w:r>
            <w:r w:rsidR="004D6364">
              <w:rPr>
                <w:webHidden/>
              </w:rPr>
              <w:instrText xml:space="preserve"> PAGEREF _Toc487100890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91" w:history="1">
            <w:r w:rsidR="004D6364" w:rsidRPr="00FB65D9">
              <w:rPr>
                <w:rStyle w:val="Hyperlink"/>
              </w:rPr>
              <w:t>1.7</w:t>
            </w:r>
            <w:r w:rsidR="004D6364">
              <w:rPr>
                <w:rFonts w:asciiTheme="minorHAnsi" w:eastAsiaTheme="minorEastAsia" w:hAnsiTheme="minorHAnsi" w:cstheme="minorBidi"/>
                <w:color w:val="auto"/>
                <w:kern w:val="0"/>
                <w:sz w:val="22"/>
                <w:szCs w:val="22"/>
              </w:rPr>
              <w:tab/>
            </w:r>
            <w:r w:rsidR="004D6364" w:rsidRPr="00FB65D9">
              <w:rPr>
                <w:rStyle w:val="Hyperlink"/>
              </w:rPr>
              <w:t>Acronyms</w:t>
            </w:r>
            <w:r w:rsidR="004D6364">
              <w:rPr>
                <w:webHidden/>
              </w:rPr>
              <w:tab/>
            </w:r>
            <w:r w:rsidR="004D6364">
              <w:rPr>
                <w:webHidden/>
              </w:rPr>
              <w:fldChar w:fldCharType="begin"/>
            </w:r>
            <w:r w:rsidR="004D6364">
              <w:rPr>
                <w:webHidden/>
              </w:rPr>
              <w:instrText xml:space="preserve"> PAGEREF _Toc487100891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92" w:history="1">
            <w:r w:rsidR="004D6364" w:rsidRPr="00FB65D9">
              <w:rPr>
                <w:rStyle w:val="Hyperlink"/>
              </w:rPr>
              <w:t>1.8</w:t>
            </w:r>
            <w:r w:rsidR="004D6364">
              <w:rPr>
                <w:rFonts w:asciiTheme="minorHAnsi" w:eastAsiaTheme="minorEastAsia" w:hAnsiTheme="minorHAnsi" w:cstheme="minorBidi"/>
                <w:color w:val="auto"/>
                <w:kern w:val="0"/>
                <w:sz w:val="22"/>
                <w:szCs w:val="22"/>
              </w:rPr>
              <w:tab/>
            </w:r>
            <w:r w:rsidR="004D6364" w:rsidRPr="00FB65D9">
              <w:rPr>
                <w:rStyle w:val="Hyperlink"/>
              </w:rPr>
              <w:t>Glossary</w:t>
            </w:r>
            <w:r w:rsidR="004D6364">
              <w:rPr>
                <w:webHidden/>
              </w:rPr>
              <w:tab/>
            </w:r>
            <w:r w:rsidR="004D6364">
              <w:rPr>
                <w:webHidden/>
              </w:rPr>
              <w:fldChar w:fldCharType="begin"/>
            </w:r>
            <w:r w:rsidR="004D6364">
              <w:rPr>
                <w:webHidden/>
              </w:rPr>
              <w:instrText xml:space="preserve"> PAGEREF _Toc487100892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893" w:history="1">
            <w:r w:rsidR="004D6364" w:rsidRPr="00FB65D9">
              <w:rPr>
                <w:rStyle w:val="Hyperlink"/>
              </w:rPr>
              <w:t>2</w:t>
            </w:r>
            <w:r w:rsidR="004D6364">
              <w:rPr>
                <w:rFonts w:asciiTheme="minorHAnsi" w:eastAsiaTheme="minorEastAsia" w:hAnsiTheme="minorHAnsi" w:cstheme="minorBidi"/>
                <w:b w:val="0"/>
                <w:color w:val="auto"/>
                <w:kern w:val="0"/>
                <w:szCs w:val="22"/>
              </w:rPr>
              <w:tab/>
            </w:r>
            <w:r w:rsidR="004D6364" w:rsidRPr="00FB65D9">
              <w:rPr>
                <w:rStyle w:val="Hyperlink"/>
              </w:rPr>
              <w:t>Methodology and proceeding</w:t>
            </w:r>
            <w:r w:rsidR="004D6364">
              <w:rPr>
                <w:webHidden/>
              </w:rPr>
              <w:tab/>
            </w:r>
            <w:r w:rsidR="004D6364">
              <w:rPr>
                <w:webHidden/>
              </w:rPr>
              <w:fldChar w:fldCharType="begin"/>
            </w:r>
            <w:r w:rsidR="004D6364">
              <w:rPr>
                <w:webHidden/>
              </w:rPr>
              <w:instrText xml:space="preserve"> PAGEREF _Toc487100893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894" w:history="1">
            <w:r w:rsidR="004D6364" w:rsidRPr="00FB65D9">
              <w:rPr>
                <w:rStyle w:val="Hyperlink"/>
              </w:rPr>
              <w:t>2.1</w:t>
            </w:r>
            <w:r w:rsidR="004D6364">
              <w:rPr>
                <w:rFonts w:asciiTheme="minorHAnsi" w:eastAsiaTheme="minorEastAsia" w:hAnsiTheme="minorHAnsi" w:cstheme="minorBidi"/>
                <w:color w:val="auto"/>
                <w:kern w:val="0"/>
                <w:sz w:val="22"/>
                <w:szCs w:val="22"/>
              </w:rPr>
              <w:tab/>
            </w:r>
            <w:r w:rsidR="004D6364" w:rsidRPr="00FB65D9">
              <w:rPr>
                <w:rStyle w:val="Hyperlink"/>
              </w:rPr>
              <w:t>Methodology</w:t>
            </w:r>
            <w:r w:rsidR="004D6364">
              <w:rPr>
                <w:webHidden/>
              </w:rPr>
              <w:tab/>
            </w:r>
            <w:r w:rsidR="004D6364">
              <w:rPr>
                <w:webHidden/>
              </w:rPr>
              <w:fldChar w:fldCharType="begin"/>
            </w:r>
            <w:r w:rsidR="004D6364">
              <w:rPr>
                <w:webHidden/>
              </w:rPr>
              <w:instrText xml:space="preserve"> PAGEREF _Toc487100894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895" w:history="1">
            <w:r w:rsidR="004D6364" w:rsidRPr="00FB65D9">
              <w:rPr>
                <w:rStyle w:val="Hyperlink"/>
              </w:rPr>
              <w:t>2.1.1</w:t>
            </w:r>
            <w:r w:rsidR="004D6364">
              <w:rPr>
                <w:rFonts w:asciiTheme="minorHAnsi" w:eastAsiaTheme="minorEastAsia" w:hAnsiTheme="minorHAnsi" w:cstheme="minorBidi"/>
                <w:color w:val="auto"/>
                <w:kern w:val="0"/>
                <w:sz w:val="22"/>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_Toc487100895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896" w:history="1">
            <w:r w:rsidR="004D6364" w:rsidRPr="00FB65D9">
              <w:rPr>
                <w:rStyle w:val="Hyperlink"/>
              </w:rPr>
              <w:t>2.1.2</w:t>
            </w:r>
            <w:r w:rsidR="004D6364">
              <w:rPr>
                <w:rFonts w:asciiTheme="minorHAnsi" w:eastAsiaTheme="minorEastAsia" w:hAnsiTheme="minorHAnsi" w:cstheme="minorBidi"/>
                <w:color w:val="auto"/>
                <w:kern w:val="0"/>
                <w:sz w:val="22"/>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_Toc487100896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60D77">
          <w:pPr>
            <w:pStyle w:val="TOC4"/>
            <w:rPr>
              <w:rFonts w:asciiTheme="minorHAnsi" w:eastAsiaTheme="minorEastAsia" w:hAnsiTheme="minorHAnsi" w:cstheme="minorBidi"/>
              <w:color w:val="auto"/>
              <w:kern w:val="0"/>
              <w:sz w:val="22"/>
              <w:szCs w:val="22"/>
            </w:rPr>
          </w:pPr>
          <w:hyperlink w:anchor="_Toc487100897" w:history="1">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_Toc487100897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60D77">
          <w:pPr>
            <w:pStyle w:val="TOC4"/>
            <w:rPr>
              <w:rFonts w:asciiTheme="minorHAnsi" w:eastAsiaTheme="minorEastAsia" w:hAnsiTheme="minorHAnsi" w:cstheme="minorBidi"/>
              <w:color w:val="auto"/>
              <w:kern w:val="0"/>
              <w:sz w:val="22"/>
              <w:szCs w:val="22"/>
            </w:rPr>
          </w:pPr>
          <w:hyperlink w:anchor="_Toc487100898" w:history="1">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_Toc487100898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60D77">
          <w:pPr>
            <w:pStyle w:val="TOC4"/>
            <w:rPr>
              <w:rFonts w:asciiTheme="minorHAnsi" w:eastAsiaTheme="minorEastAsia" w:hAnsiTheme="minorHAnsi" w:cstheme="minorBidi"/>
              <w:color w:val="auto"/>
              <w:kern w:val="0"/>
              <w:sz w:val="22"/>
              <w:szCs w:val="22"/>
            </w:rPr>
          </w:pPr>
          <w:hyperlink w:anchor="_Toc487100899" w:history="1">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_Toc487100899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00" w:history="1">
            <w:r w:rsidR="004D6364" w:rsidRPr="00FB65D9">
              <w:rPr>
                <w:rStyle w:val="Hyperlink"/>
              </w:rPr>
              <w:t>2.1.3</w:t>
            </w:r>
            <w:r w:rsidR="004D6364">
              <w:rPr>
                <w:rFonts w:asciiTheme="minorHAnsi" w:eastAsiaTheme="minorEastAsia" w:hAnsiTheme="minorHAnsi" w:cstheme="minorBidi"/>
                <w:color w:val="auto"/>
                <w:kern w:val="0"/>
                <w:sz w:val="22"/>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_Toc487100900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01" w:history="1">
            <w:r w:rsidR="004D6364" w:rsidRPr="00FB65D9">
              <w:rPr>
                <w:rStyle w:val="Hyperlink"/>
              </w:rPr>
              <w:t>2.1.4</w:t>
            </w:r>
            <w:r w:rsidR="004D6364">
              <w:rPr>
                <w:rFonts w:asciiTheme="minorHAnsi" w:eastAsiaTheme="minorEastAsia" w:hAnsiTheme="minorHAnsi" w:cstheme="minorBidi"/>
                <w:color w:val="auto"/>
                <w:kern w:val="0"/>
                <w:sz w:val="22"/>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_Toc487100901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02" w:history="1">
            <w:r w:rsidR="004D6364" w:rsidRPr="00FB65D9">
              <w:rPr>
                <w:rStyle w:val="Hyperlink"/>
              </w:rPr>
              <w:t>2.2</w:t>
            </w:r>
            <w:r w:rsidR="004D6364">
              <w:rPr>
                <w:rFonts w:asciiTheme="minorHAnsi" w:eastAsiaTheme="minorEastAsia" w:hAnsiTheme="minorHAnsi" w:cstheme="minorBidi"/>
                <w:color w:val="auto"/>
                <w:kern w:val="0"/>
                <w:sz w:val="22"/>
                <w:szCs w:val="22"/>
              </w:rPr>
              <w:tab/>
            </w:r>
            <w:r w:rsidR="004D6364" w:rsidRPr="00FB65D9">
              <w:rPr>
                <w:rStyle w:val="Hyperlink"/>
              </w:rPr>
              <w:t>Proceeding during the analysis</w:t>
            </w:r>
            <w:r w:rsidR="004D6364">
              <w:rPr>
                <w:webHidden/>
              </w:rPr>
              <w:tab/>
            </w:r>
            <w:r w:rsidR="004D6364">
              <w:rPr>
                <w:webHidden/>
              </w:rPr>
              <w:fldChar w:fldCharType="begin"/>
            </w:r>
            <w:r w:rsidR="004D6364">
              <w:rPr>
                <w:webHidden/>
              </w:rPr>
              <w:instrText xml:space="preserve"> PAGEREF _Toc487100902 \h </w:instrText>
            </w:r>
            <w:r w:rsidR="004D6364">
              <w:rPr>
                <w:webHidden/>
              </w:rPr>
            </w:r>
            <w:r w:rsidR="004D6364">
              <w:rPr>
                <w:webHidden/>
              </w:rPr>
              <w:fldChar w:fldCharType="separate"/>
            </w:r>
            <w:r w:rsidR="004D6364">
              <w:rPr>
                <w:webHidden/>
              </w:rPr>
              <w:t>10</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03" w:history="1">
            <w:r w:rsidR="004D6364" w:rsidRPr="00FB65D9">
              <w:rPr>
                <w:rStyle w:val="Hyperlink"/>
              </w:rPr>
              <w:t>3</w:t>
            </w:r>
            <w:r w:rsidR="004D6364">
              <w:rPr>
                <w:rFonts w:asciiTheme="minorHAnsi" w:eastAsiaTheme="minorEastAsia" w:hAnsiTheme="minorHAnsi" w:cstheme="minorBidi"/>
                <w:b w:val="0"/>
                <w:color w:val="auto"/>
                <w:kern w:val="0"/>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_Toc487100903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04" w:history="1">
            <w:r w:rsidR="004D6364" w:rsidRPr="00FB65D9">
              <w:rPr>
                <w:rStyle w:val="Hyperlink"/>
              </w:rPr>
              <w:t>3.1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considerations</w:t>
            </w:r>
            <w:r w:rsidR="004D6364">
              <w:rPr>
                <w:webHidden/>
              </w:rPr>
              <w:tab/>
            </w:r>
            <w:r w:rsidR="004D6364">
              <w:rPr>
                <w:webHidden/>
              </w:rPr>
              <w:fldChar w:fldCharType="begin"/>
            </w:r>
            <w:r w:rsidR="004D6364">
              <w:rPr>
                <w:webHidden/>
              </w:rPr>
              <w:instrText xml:space="preserve"> PAGEREF _Toc487100904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05" w:history="1">
            <w:r w:rsidR="004D6364" w:rsidRPr="00FB65D9">
              <w:rPr>
                <w:rStyle w:val="Hyperlink"/>
              </w:rPr>
              <w:t>3.2</w:t>
            </w:r>
            <w:r w:rsidR="004D6364">
              <w:rPr>
                <w:rFonts w:asciiTheme="minorHAnsi" w:eastAsiaTheme="minorEastAsia" w:hAnsiTheme="minorHAnsi" w:cstheme="minorBidi"/>
                <w:color w:val="auto"/>
                <w:kern w:val="0"/>
                <w:sz w:val="22"/>
                <w:szCs w:val="22"/>
              </w:rPr>
              <w:tab/>
            </w:r>
            <w:r w:rsidR="004D6364" w:rsidRPr="00FB65D9">
              <w:rPr>
                <w:rStyle w:val="Hyperlink"/>
              </w:rPr>
              <w:t>Basic criteria</w:t>
            </w:r>
            <w:r w:rsidR="004D6364">
              <w:rPr>
                <w:webHidden/>
              </w:rPr>
              <w:tab/>
            </w:r>
            <w:r w:rsidR="004D6364">
              <w:rPr>
                <w:webHidden/>
              </w:rPr>
              <w:fldChar w:fldCharType="begin"/>
            </w:r>
            <w:r w:rsidR="004D6364">
              <w:rPr>
                <w:webHidden/>
              </w:rPr>
              <w:instrText xml:space="preserve"> PAGEREF _Toc487100905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06" w:history="1">
            <w:r w:rsidR="004D6364" w:rsidRPr="00FB65D9">
              <w:rPr>
                <w:rStyle w:val="Hyperlink"/>
              </w:rPr>
              <w:t>3.2.1</w:t>
            </w:r>
            <w:r w:rsidR="004D6364">
              <w:rPr>
                <w:rFonts w:asciiTheme="minorHAnsi" w:eastAsiaTheme="minorEastAsia" w:hAnsiTheme="minorHAnsi" w:cstheme="minorBidi"/>
                <w:color w:val="auto"/>
                <w:kern w:val="0"/>
                <w:sz w:val="22"/>
                <w:szCs w:val="22"/>
              </w:rPr>
              <w:tab/>
            </w:r>
            <w:r w:rsidR="004D6364" w:rsidRPr="00FB65D9">
              <w:rPr>
                <w:rStyle w:val="Hyperlink"/>
              </w:rPr>
              <w:t>General risk assessment criteria</w:t>
            </w:r>
            <w:r w:rsidR="004D6364">
              <w:rPr>
                <w:webHidden/>
              </w:rPr>
              <w:tab/>
            </w:r>
            <w:r w:rsidR="004D6364">
              <w:rPr>
                <w:webHidden/>
              </w:rPr>
              <w:fldChar w:fldCharType="begin"/>
            </w:r>
            <w:r w:rsidR="004D6364">
              <w:rPr>
                <w:webHidden/>
              </w:rPr>
              <w:instrText xml:space="preserve"> PAGEREF _Toc487100906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07" w:history="1">
            <w:r w:rsidR="004D6364" w:rsidRPr="00FB65D9">
              <w:rPr>
                <w:rStyle w:val="Hyperlink"/>
              </w:rPr>
              <w:t>3.2.2</w:t>
            </w:r>
            <w:r w:rsidR="004D6364">
              <w:rPr>
                <w:rFonts w:asciiTheme="minorHAnsi" w:eastAsiaTheme="minorEastAsia" w:hAnsiTheme="minorHAnsi" w:cstheme="minorBidi"/>
                <w:color w:val="auto"/>
                <w:kern w:val="0"/>
                <w:sz w:val="22"/>
                <w:szCs w:val="22"/>
              </w:rPr>
              <w:tab/>
            </w:r>
            <w:r w:rsidR="004D6364" w:rsidRPr="00FB65D9">
              <w:rPr>
                <w:rStyle w:val="Hyperlink"/>
              </w:rPr>
              <w:t>Impact criteria</w:t>
            </w:r>
            <w:r w:rsidR="004D6364">
              <w:rPr>
                <w:webHidden/>
              </w:rPr>
              <w:tab/>
            </w:r>
            <w:r w:rsidR="004D6364">
              <w:rPr>
                <w:webHidden/>
              </w:rPr>
              <w:fldChar w:fldCharType="begin"/>
            </w:r>
            <w:r w:rsidR="004D6364">
              <w:rPr>
                <w:webHidden/>
              </w:rPr>
              <w:instrText xml:space="preserve"> PAGEREF _Toc487100907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08" w:history="1">
            <w:r w:rsidR="004D6364" w:rsidRPr="00FB65D9">
              <w:rPr>
                <w:rStyle w:val="Hyperlink"/>
              </w:rPr>
              <w:t>3.2.3</w:t>
            </w:r>
            <w:r w:rsidR="004D6364">
              <w:rPr>
                <w:rFonts w:asciiTheme="minorHAnsi" w:eastAsiaTheme="minorEastAsia" w:hAnsiTheme="minorHAnsi" w:cstheme="minorBidi"/>
                <w:color w:val="auto"/>
                <w:kern w:val="0"/>
                <w:sz w:val="22"/>
                <w:szCs w:val="22"/>
              </w:rPr>
              <w:tab/>
            </w:r>
            <w:r w:rsidR="004D6364" w:rsidRPr="00FB65D9">
              <w:rPr>
                <w:rStyle w:val="Hyperlink"/>
              </w:rPr>
              <w:t>Risk acceptance criteria</w:t>
            </w:r>
            <w:r w:rsidR="004D6364">
              <w:rPr>
                <w:webHidden/>
              </w:rPr>
              <w:tab/>
            </w:r>
            <w:r w:rsidR="004D6364">
              <w:rPr>
                <w:webHidden/>
              </w:rPr>
              <w:fldChar w:fldCharType="begin"/>
            </w:r>
            <w:r w:rsidR="004D6364">
              <w:rPr>
                <w:webHidden/>
              </w:rPr>
              <w:instrText xml:space="preserve"> PAGEREF _Toc487100908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09" w:history="1">
            <w:r w:rsidR="004D6364" w:rsidRPr="00FB65D9">
              <w:rPr>
                <w:rStyle w:val="Hyperlink"/>
              </w:rPr>
              <w:t>3.3</w:t>
            </w:r>
            <w:r w:rsidR="004D6364">
              <w:rPr>
                <w:rFonts w:asciiTheme="minorHAnsi" w:eastAsiaTheme="minorEastAsia" w:hAnsiTheme="minorHAnsi" w:cstheme="minorBidi"/>
                <w:color w:val="auto"/>
                <w:kern w:val="0"/>
                <w:sz w:val="22"/>
                <w:szCs w:val="22"/>
              </w:rPr>
              <w:tab/>
            </w:r>
            <w:r w:rsidR="004D6364" w:rsidRPr="00FB65D9">
              <w:rPr>
                <w:rStyle w:val="Hyperlink"/>
              </w:rPr>
              <w:t>Description of the target</w:t>
            </w:r>
            <w:r w:rsidR="004D6364">
              <w:rPr>
                <w:webHidden/>
              </w:rPr>
              <w:tab/>
            </w:r>
            <w:r w:rsidR="004D6364">
              <w:rPr>
                <w:webHidden/>
              </w:rPr>
              <w:fldChar w:fldCharType="begin"/>
            </w:r>
            <w:r w:rsidR="004D6364">
              <w:rPr>
                <w:webHidden/>
              </w:rPr>
              <w:instrText xml:space="preserve"> PAGEREF _Toc487100909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10" w:history="1">
            <w:r w:rsidR="004D6364" w:rsidRPr="00FB65D9">
              <w:rPr>
                <w:rStyle w:val="Hyperlink"/>
              </w:rPr>
              <w:t>4</w:t>
            </w:r>
            <w:r w:rsidR="004D6364">
              <w:rPr>
                <w:rFonts w:asciiTheme="minorHAnsi" w:eastAsiaTheme="minorEastAsia" w:hAnsiTheme="minorHAnsi" w:cstheme="minorBidi"/>
                <w:b w:val="0"/>
                <w:color w:val="auto"/>
                <w:kern w:val="0"/>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_Toc487100910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11" w:history="1">
            <w:r w:rsidR="004D6364" w:rsidRPr="00FB65D9">
              <w:rPr>
                <w:rStyle w:val="Hyperlink"/>
              </w:rPr>
              <w:t>4.1</w:t>
            </w:r>
            <w:r w:rsidR="004D6364">
              <w:rPr>
                <w:rFonts w:asciiTheme="minorHAnsi" w:eastAsiaTheme="minorEastAsia" w:hAnsiTheme="minorHAnsi" w:cstheme="minorBidi"/>
                <w:color w:val="auto"/>
                <w:kern w:val="0"/>
                <w:sz w:val="22"/>
                <w:szCs w:val="22"/>
              </w:rPr>
              <w:tab/>
            </w:r>
            <w:r w:rsidR="004D6364" w:rsidRPr="00FB65D9">
              <w:rPr>
                <w:rStyle w:val="Hyperlink"/>
              </w:rPr>
              <w:t>Risk assessment meetings</w:t>
            </w:r>
            <w:r w:rsidR="004D6364">
              <w:rPr>
                <w:webHidden/>
              </w:rPr>
              <w:tab/>
            </w:r>
            <w:r w:rsidR="004D6364">
              <w:rPr>
                <w:webHidden/>
              </w:rPr>
              <w:fldChar w:fldCharType="begin"/>
            </w:r>
            <w:r w:rsidR="004D6364">
              <w:rPr>
                <w:webHidden/>
              </w:rPr>
              <w:instrText xml:space="preserve"> PAGEREF _Toc487100911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12" w:history="1">
            <w:r w:rsidR="004D6364" w:rsidRPr="00FB65D9">
              <w:rPr>
                <w:rStyle w:val="Hyperlink"/>
              </w:rPr>
              <w:t>4.2</w:t>
            </w:r>
            <w:r w:rsidR="004D6364">
              <w:rPr>
                <w:rFonts w:asciiTheme="minorHAnsi" w:eastAsiaTheme="minorEastAsia" w:hAnsiTheme="minorHAnsi" w:cstheme="minorBidi"/>
                <w:color w:val="auto"/>
                <w:kern w:val="0"/>
                <w:sz w:val="22"/>
                <w:szCs w:val="22"/>
              </w:rPr>
              <w:tab/>
            </w:r>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_Toc487100912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13" w:history="1">
            <w:r w:rsidR="004D6364" w:rsidRPr="00FB65D9">
              <w:rPr>
                <w:rStyle w:val="Hyperlink"/>
              </w:rPr>
              <w:t>4.2.1</w:t>
            </w:r>
            <w:r w:rsidR="004D6364">
              <w:rPr>
                <w:rFonts w:asciiTheme="minorHAnsi" w:eastAsiaTheme="minorEastAsia" w:hAnsiTheme="minorHAnsi" w:cstheme="minorBidi"/>
                <w:color w:val="auto"/>
                <w:kern w:val="0"/>
                <w:sz w:val="22"/>
                <w:szCs w:val="22"/>
              </w:rPr>
              <w:tab/>
            </w:r>
            <w:r w:rsidR="004D6364" w:rsidRPr="00FB65D9">
              <w:rPr>
                <w:rStyle w:val="Hyperlink"/>
              </w:rPr>
              <w:t>Asset identification</w:t>
            </w:r>
            <w:r w:rsidR="004D6364">
              <w:rPr>
                <w:webHidden/>
              </w:rPr>
              <w:tab/>
            </w:r>
            <w:r w:rsidR="004D6364">
              <w:rPr>
                <w:webHidden/>
              </w:rPr>
              <w:fldChar w:fldCharType="begin"/>
            </w:r>
            <w:r w:rsidR="004D6364">
              <w:rPr>
                <w:webHidden/>
              </w:rPr>
              <w:instrText xml:space="preserve"> PAGEREF _Toc487100913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14" w:history="1">
            <w:r w:rsidR="004D6364" w:rsidRPr="00FB65D9">
              <w:rPr>
                <w:rStyle w:val="Hyperlink"/>
              </w:rPr>
              <w:t>4.2.2</w:t>
            </w:r>
            <w:r w:rsidR="004D6364">
              <w:rPr>
                <w:rFonts w:asciiTheme="minorHAnsi" w:eastAsiaTheme="minorEastAsia" w:hAnsiTheme="minorHAnsi" w:cstheme="minorBidi"/>
                <w:color w:val="auto"/>
                <w:kern w:val="0"/>
                <w:sz w:val="22"/>
                <w:szCs w:val="22"/>
              </w:rPr>
              <w:tab/>
            </w:r>
            <w:r w:rsidR="004D6364" w:rsidRPr="00FB65D9">
              <w:rPr>
                <w:rStyle w:val="Hyperlink"/>
              </w:rPr>
              <w:t>Brainstorming</w:t>
            </w:r>
            <w:r w:rsidR="004D6364">
              <w:rPr>
                <w:webHidden/>
              </w:rPr>
              <w:tab/>
            </w:r>
            <w:r w:rsidR="004D6364">
              <w:rPr>
                <w:webHidden/>
              </w:rPr>
              <w:fldChar w:fldCharType="begin"/>
            </w:r>
            <w:r w:rsidR="004D6364">
              <w:rPr>
                <w:webHidden/>
              </w:rPr>
              <w:instrText xml:space="preserve"> PAGEREF _Toc487100914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15" w:history="1">
            <w:r w:rsidR="004D6364" w:rsidRPr="00FB65D9">
              <w:rPr>
                <w:rStyle w:val="Hyperlink"/>
              </w:rPr>
              <w:t>4.2.3</w:t>
            </w:r>
            <w:r w:rsidR="004D6364">
              <w:rPr>
                <w:rFonts w:asciiTheme="minorHAnsi" w:eastAsiaTheme="minorEastAsia" w:hAnsiTheme="minorHAnsi" w:cstheme="minorBidi"/>
                <w:color w:val="auto"/>
                <w:kern w:val="0"/>
                <w:sz w:val="22"/>
                <w:szCs w:val="22"/>
              </w:rPr>
              <w:tab/>
            </w:r>
            <w:r w:rsidR="004D6364" w:rsidRPr="00FB65D9">
              <w:rPr>
                <w:rStyle w:val="Hyperlink"/>
              </w:rPr>
              <w:t>Threats exposure mapping</w:t>
            </w:r>
            <w:r w:rsidR="004D6364">
              <w:rPr>
                <w:webHidden/>
              </w:rPr>
              <w:tab/>
            </w:r>
            <w:r w:rsidR="004D6364">
              <w:rPr>
                <w:webHidden/>
              </w:rPr>
              <w:fldChar w:fldCharType="begin"/>
            </w:r>
            <w:r w:rsidR="004D6364">
              <w:rPr>
                <w:webHidden/>
              </w:rPr>
              <w:instrText xml:space="preserve"> PAGEREF _Toc487100915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16" w:history="1">
            <w:r w:rsidR="004D6364" w:rsidRPr="00FB65D9">
              <w:rPr>
                <w:rStyle w:val="Hyperlink"/>
              </w:rPr>
              <w:t>4.2.4</w:t>
            </w:r>
            <w:r w:rsidR="004D6364">
              <w:rPr>
                <w:rFonts w:asciiTheme="minorHAnsi" w:eastAsiaTheme="minorEastAsia" w:hAnsiTheme="minorHAnsi" w:cstheme="minorBidi"/>
                <w:color w:val="auto"/>
                <w:kern w:val="0"/>
                <w:sz w:val="22"/>
                <w:szCs w:val="22"/>
              </w:rPr>
              <w:tab/>
            </w:r>
            <w:r w:rsidR="004D6364" w:rsidRPr="00FB65D9">
              <w:rPr>
                <w:rStyle w:val="Hyperlink"/>
              </w:rPr>
              <w:t>Vulnerabilities exposure mapping</w:t>
            </w:r>
            <w:r w:rsidR="004D6364">
              <w:rPr>
                <w:webHidden/>
              </w:rPr>
              <w:tab/>
            </w:r>
            <w:r w:rsidR="004D6364">
              <w:rPr>
                <w:webHidden/>
              </w:rPr>
              <w:fldChar w:fldCharType="begin"/>
            </w:r>
            <w:r w:rsidR="004D6364">
              <w:rPr>
                <w:webHidden/>
              </w:rPr>
              <w:instrText xml:space="preserve"> PAGEREF _Toc487100916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17" w:history="1">
            <w:r w:rsidR="004D6364" w:rsidRPr="00FB65D9">
              <w:rPr>
                <w:rStyle w:val="Hyperlink"/>
              </w:rPr>
              <w:t>4.2.5</w:t>
            </w:r>
            <w:r w:rsidR="004D6364">
              <w:rPr>
                <w:rFonts w:asciiTheme="minorHAnsi" w:eastAsiaTheme="minorEastAsia" w:hAnsiTheme="minorHAnsi" w:cstheme="minorBidi"/>
                <w:color w:val="auto"/>
                <w:kern w:val="0"/>
                <w:sz w:val="22"/>
                <w:szCs w:val="22"/>
              </w:rPr>
              <w:tab/>
            </w:r>
            <w:r w:rsidR="004D6364" w:rsidRPr="00FB65D9">
              <w:rPr>
                <w:rStyle w:val="Hyperlink"/>
              </w:rPr>
              <w:t>Risk exposure mapping</w:t>
            </w:r>
            <w:r w:rsidR="004D6364">
              <w:rPr>
                <w:webHidden/>
              </w:rPr>
              <w:tab/>
            </w:r>
            <w:r w:rsidR="004D6364">
              <w:rPr>
                <w:webHidden/>
              </w:rPr>
              <w:fldChar w:fldCharType="begin"/>
            </w:r>
            <w:r w:rsidR="004D6364">
              <w:rPr>
                <w:webHidden/>
              </w:rPr>
              <w:instrText xml:space="preserve"> PAGEREF _Toc487100917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18" w:history="1">
            <w:r w:rsidR="004D6364" w:rsidRPr="00FB65D9">
              <w:rPr>
                <w:rStyle w:val="Hyperlink"/>
              </w:rPr>
              <w:t>4.3</w:t>
            </w:r>
            <w:r w:rsidR="004D6364">
              <w:rPr>
                <w:rFonts w:asciiTheme="minorHAnsi" w:eastAsiaTheme="minorEastAsia" w:hAnsiTheme="minorHAnsi" w:cstheme="minorBidi"/>
                <w:color w:val="auto"/>
                <w:kern w:val="0"/>
                <w:sz w:val="22"/>
                <w:szCs w:val="22"/>
              </w:rPr>
              <w:tab/>
            </w:r>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_Toc487100918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19" w:history="1">
            <w:r w:rsidR="004D6364" w:rsidRPr="00FB65D9">
              <w:rPr>
                <w:rStyle w:val="Hyperlink"/>
              </w:rPr>
              <w:t>4.3.1</w:t>
            </w:r>
            <w:r w:rsidR="004D6364">
              <w:rPr>
                <w:rFonts w:asciiTheme="minorHAnsi" w:eastAsiaTheme="minorEastAsia" w:hAnsiTheme="minorHAnsi" w:cstheme="minorBidi"/>
                <w:color w:val="auto"/>
                <w:kern w:val="0"/>
                <w:sz w:val="22"/>
                <w:szCs w:val="22"/>
              </w:rPr>
              <w:tab/>
            </w:r>
            <w:r w:rsidR="004D6364" w:rsidRPr="00FB65D9">
              <w:rPr>
                <w:rStyle w:val="Hyperlink"/>
              </w:rPr>
              <w:t>Risk scenarios and likelihood &amp; impact scales</w:t>
            </w:r>
            <w:r w:rsidR="004D6364">
              <w:rPr>
                <w:webHidden/>
              </w:rPr>
              <w:tab/>
            </w:r>
            <w:r w:rsidR="004D6364">
              <w:rPr>
                <w:webHidden/>
              </w:rPr>
              <w:fldChar w:fldCharType="begin"/>
            </w:r>
            <w:r w:rsidR="004D6364">
              <w:rPr>
                <w:webHidden/>
              </w:rPr>
              <w:instrText xml:space="preserve"> PAGEREF _Toc487100919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20" w:history="1">
            <w:r w:rsidR="004D6364" w:rsidRPr="00FB65D9">
              <w:rPr>
                <w:rStyle w:val="Hyperlink"/>
              </w:rPr>
              <w:t>4.3.2</w:t>
            </w:r>
            <w:r w:rsidR="004D6364">
              <w:rPr>
                <w:rFonts w:asciiTheme="minorHAnsi" w:eastAsiaTheme="minorEastAsia" w:hAnsiTheme="minorHAnsi" w:cstheme="minorBidi"/>
                <w:color w:val="auto"/>
                <w:kern w:val="0"/>
                <w:sz w:val="22"/>
                <w:szCs w:val="22"/>
              </w:rPr>
              <w:tab/>
            </w:r>
            <w:r w:rsidR="004D6364" w:rsidRPr="00FB65D9">
              <w:rPr>
                <w:rStyle w:val="Hyperlink"/>
              </w:rPr>
              <w:t>Overview of the risk analysis results</w:t>
            </w:r>
            <w:r w:rsidR="004D6364">
              <w:rPr>
                <w:webHidden/>
              </w:rPr>
              <w:tab/>
            </w:r>
            <w:r w:rsidR="004D6364">
              <w:rPr>
                <w:webHidden/>
              </w:rPr>
              <w:fldChar w:fldCharType="begin"/>
            </w:r>
            <w:r w:rsidR="004D6364">
              <w:rPr>
                <w:webHidden/>
              </w:rPr>
              <w:instrText xml:space="preserve"> PAGEREF _Toc487100920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21" w:history="1">
            <w:r w:rsidR="004D6364" w:rsidRPr="00FB65D9">
              <w:rPr>
                <w:rStyle w:val="Hyperlink"/>
              </w:rPr>
              <w:t>4.3.3</w:t>
            </w:r>
            <w:r w:rsidR="004D6364">
              <w:rPr>
                <w:rFonts w:asciiTheme="minorHAnsi" w:eastAsiaTheme="minorEastAsia" w:hAnsiTheme="minorHAnsi" w:cstheme="minorBidi"/>
                <w:color w:val="auto"/>
                <w:kern w:val="0"/>
                <w:sz w:val="22"/>
                <w:szCs w:val="22"/>
              </w:rPr>
              <w:tab/>
            </w:r>
            <w:r w:rsidR="004D6364" w:rsidRPr="00FB65D9">
              <w:rPr>
                <w:rStyle w:val="Hyperlink"/>
              </w:rPr>
              <w:t>Typology of estimated risks</w:t>
            </w:r>
            <w:r w:rsidR="004D6364">
              <w:rPr>
                <w:webHidden/>
              </w:rPr>
              <w:tab/>
            </w:r>
            <w:r w:rsidR="004D6364">
              <w:rPr>
                <w:webHidden/>
              </w:rPr>
              <w:fldChar w:fldCharType="begin"/>
            </w:r>
            <w:r w:rsidR="004D6364">
              <w:rPr>
                <w:webHidden/>
              </w:rPr>
              <w:instrText xml:space="preserve"> PAGEREF _Toc487100921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22" w:history="1">
            <w:r w:rsidR="004D6364" w:rsidRPr="00FB65D9">
              <w:rPr>
                <w:rStyle w:val="Hyperlink"/>
              </w:rPr>
              <w:t>4.4</w:t>
            </w:r>
            <w:r w:rsidR="004D6364">
              <w:rPr>
                <w:rFonts w:asciiTheme="minorHAnsi" w:eastAsiaTheme="minorEastAsia" w:hAnsiTheme="minorHAnsi" w:cstheme="minorBidi"/>
                <w:color w:val="auto"/>
                <w:kern w:val="0"/>
                <w:sz w:val="22"/>
                <w:szCs w:val="22"/>
              </w:rPr>
              <w:tab/>
            </w:r>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_Toc487100922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23" w:history="1">
            <w:r w:rsidR="004D6364" w:rsidRPr="00FB65D9">
              <w:rPr>
                <w:rStyle w:val="Hyperlink"/>
              </w:rPr>
              <w:t>5</w:t>
            </w:r>
            <w:r w:rsidR="004D6364">
              <w:rPr>
                <w:rFonts w:asciiTheme="minorHAnsi" w:eastAsiaTheme="minorEastAsia" w:hAnsiTheme="minorHAnsi" w:cstheme="minorBidi"/>
                <w:b w:val="0"/>
                <w:color w:val="auto"/>
                <w:kern w:val="0"/>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_Toc487100923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24" w:history="1">
            <w:r w:rsidR="004D6364" w:rsidRPr="00FB65D9">
              <w:rPr>
                <w:rStyle w:val="Hyperlink"/>
              </w:rPr>
              <w:t>5.1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 regarding the identification of measures.</w:t>
            </w:r>
            <w:r w:rsidR="004D6364">
              <w:rPr>
                <w:webHidden/>
              </w:rPr>
              <w:tab/>
            </w:r>
            <w:r w:rsidR="004D6364">
              <w:rPr>
                <w:webHidden/>
              </w:rPr>
              <w:fldChar w:fldCharType="begin"/>
            </w:r>
            <w:r w:rsidR="004D6364">
              <w:rPr>
                <w:webHidden/>
              </w:rPr>
              <w:instrText xml:space="preserve"> PAGEREF _Toc487100924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25" w:history="1">
            <w:r w:rsidR="004D6364" w:rsidRPr="00FB65D9">
              <w:rPr>
                <w:rStyle w:val="Hyperlink"/>
              </w:rPr>
              <w:t>5.1.1</w:t>
            </w:r>
            <w:r w:rsidR="004D6364">
              <w:rPr>
                <w:rFonts w:asciiTheme="minorHAnsi" w:eastAsiaTheme="minorEastAsia" w:hAnsiTheme="minorHAnsi" w:cstheme="minorBidi"/>
                <w:color w:val="auto"/>
                <w:kern w:val="0"/>
                <w:sz w:val="22"/>
                <w:szCs w:val="22"/>
              </w:rPr>
              <w:tab/>
            </w:r>
            <w:r w:rsidR="004D6364" w:rsidRPr="00FB65D9">
              <w:rPr>
                <w:rStyle w:val="Hyperlink"/>
              </w:rPr>
              <w:t>Parameter tuning and outcome’s validation</w:t>
            </w:r>
            <w:r w:rsidR="004D6364">
              <w:rPr>
                <w:webHidden/>
              </w:rPr>
              <w:tab/>
            </w:r>
            <w:r w:rsidR="004D6364">
              <w:rPr>
                <w:webHidden/>
              </w:rPr>
              <w:fldChar w:fldCharType="begin"/>
            </w:r>
            <w:r w:rsidR="004D6364">
              <w:rPr>
                <w:webHidden/>
              </w:rPr>
              <w:instrText xml:space="preserve"> PAGEREF _Toc487100925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26" w:history="1">
            <w:r w:rsidR="004D6364" w:rsidRPr="00FB65D9">
              <w:rPr>
                <w:rStyle w:val="Hyperlink"/>
              </w:rPr>
              <w:t>5.1.2</w:t>
            </w:r>
            <w:r w:rsidR="004D6364">
              <w:rPr>
                <w:rFonts w:asciiTheme="minorHAnsi" w:eastAsiaTheme="minorEastAsia" w:hAnsiTheme="minorHAnsi" w:cstheme="minorBidi"/>
                <w:color w:val="auto"/>
                <w:kern w:val="0"/>
                <w:sz w:val="22"/>
                <w:szCs w:val="22"/>
              </w:rPr>
              <w:tab/>
            </w:r>
            <w:r w:rsidR="004D6364" w:rsidRPr="00FB65D9">
              <w:rPr>
                <w:rStyle w:val="Hyperlink"/>
              </w:rPr>
              <w:t>A methodology based on profitability</w:t>
            </w:r>
            <w:r w:rsidR="004D6364">
              <w:rPr>
                <w:webHidden/>
              </w:rPr>
              <w:tab/>
            </w:r>
            <w:r w:rsidR="004D6364">
              <w:rPr>
                <w:webHidden/>
              </w:rPr>
              <w:fldChar w:fldCharType="begin"/>
            </w:r>
            <w:r w:rsidR="004D6364">
              <w:rPr>
                <w:webHidden/>
              </w:rPr>
              <w:instrText xml:space="preserve"> PAGEREF _Toc487100926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27" w:history="1">
            <w:r w:rsidR="004D6364" w:rsidRPr="00FB65D9">
              <w:rPr>
                <w:rStyle w:val="Hyperlink"/>
              </w:rPr>
              <w:t>5.2</w:t>
            </w:r>
            <w:r w:rsidR="004D6364">
              <w:rPr>
                <w:rFonts w:asciiTheme="minorHAnsi" w:eastAsiaTheme="minorEastAsia" w:hAnsiTheme="minorHAnsi" w:cstheme="minorBidi"/>
                <w:color w:val="auto"/>
                <w:kern w:val="0"/>
                <w:sz w:val="22"/>
                <w:szCs w:val="22"/>
              </w:rPr>
              <w:tab/>
            </w:r>
            <w:r w:rsidR="004D6364" w:rsidRPr="00FB65D9">
              <w:rPr>
                <w:rStyle w:val="Hyperlink"/>
              </w:rPr>
              <w:t>Summary of treatment plan</w:t>
            </w:r>
            <w:r w:rsidR="004D6364">
              <w:rPr>
                <w:webHidden/>
              </w:rPr>
              <w:tab/>
            </w:r>
            <w:r w:rsidR="004D6364">
              <w:rPr>
                <w:webHidden/>
              </w:rPr>
              <w:fldChar w:fldCharType="begin"/>
            </w:r>
            <w:r w:rsidR="004D6364">
              <w:rPr>
                <w:webHidden/>
              </w:rPr>
              <w:instrText xml:space="preserve"> PAGEREF _Toc487100927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28" w:history="1">
            <w:r w:rsidR="004D6364" w:rsidRPr="00FB65D9">
              <w:rPr>
                <w:rStyle w:val="Hyperlink"/>
              </w:rPr>
              <w:t>5.3</w:t>
            </w:r>
            <w:r w:rsidR="004D6364">
              <w:rPr>
                <w:rFonts w:asciiTheme="minorHAnsi" w:eastAsiaTheme="minorEastAsia" w:hAnsiTheme="minorHAnsi" w:cstheme="minorBidi"/>
                <w:color w:val="auto"/>
                <w:kern w:val="0"/>
                <w:sz w:val="22"/>
                <w:szCs w:val="22"/>
              </w:rPr>
              <w:tab/>
            </w:r>
            <w:r w:rsidR="004D6364" w:rsidRPr="00FB65D9">
              <w:rPr>
                <w:rStyle w:val="Hyperlink"/>
              </w:rPr>
              <w:t>Increase of compliance rate and rentability of the phases</w:t>
            </w:r>
            <w:r w:rsidR="004D6364">
              <w:rPr>
                <w:webHidden/>
              </w:rPr>
              <w:tab/>
            </w:r>
            <w:r w:rsidR="004D6364">
              <w:rPr>
                <w:webHidden/>
              </w:rPr>
              <w:fldChar w:fldCharType="begin"/>
            </w:r>
            <w:r w:rsidR="004D6364">
              <w:rPr>
                <w:webHidden/>
              </w:rPr>
              <w:instrText xml:space="preserve"> PAGEREF _Toc487100928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29" w:history="1">
            <w:r w:rsidR="004D6364" w:rsidRPr="00FB65D9">
              <w:rPr>
                <w:rStyle w:val="Hyperlink"/>
              </w:rPr>
              <w:t>5.4</w:t>
            </w:r>
            <w:r w:rsidR="004D6364">
              <w:rPr>
                <w:rFonts w:asciiTheme="minorHAnsi" w:eastAsiaTheme="minorEastAsia" w:hAnsiTheme="minorHAnsi" w:cstheme="minorBidi"/>
                <w:color w:val="auto"/>
                <w:kern w:val="0"/>
                <w:sz w:val="22"/>
                <w:szCs w:val="22"/>
              </w:rPr>
              <w:tab/>
            </w:r>
            <w:r w:rsidR="004D6364" w:rsidRPr="00FB65D9">
              <w:rPr>
                <w:rStyle w:val="Hyperlink"/>
              </w:rPr>
              <w:t>Detailed risk treatment plan</w:t>
            </w:r>
            <w:r w:rsidR="004D6364">
              <w:rPr>
                <w:webHidden/>
              </w:rPr>
              <w:tab/>
            </w:r>
            <w:r w:rsidR="004D6364">
              <w:rPr>
                <w:webHidden/>
              </w:rPr>
              <w:fldChar w:fldCharType="begin"/>
            </w:r>
            <w:r w:rsidR="004D6364">
              <w:rPr>
                <w:webHidden/>
              </w:rPr>
              <w:instrText xml:space="preserve"> PAGEREF _Toc487100929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30" w:history="1">
            <w:r w:rsidR="004D6364" w:rsidRPr="00FB65D9">
              <w:rPr>
                <w:rStyle w:val="Hyperlink"/>
              </w:rPr>
              <w:t>6</w:t>
            </w:r>
            <w:r w:rsidR="004D6364">
              <w:rPr>
                <w:rFonts w:asciiTheme="minorHAnsi" w:eastAsiaTheme="minorEastAsia" w:hAnsiTheme="minorHAnsi" w:cstheme="minorBidi"/>
                <w:b w:val="0"/>
                <w:color w:val="auto"/>
                <w:kern w:val="0"/>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_Toc487100930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31" w:history="1">
            <w:r w:rsidR="004D6364" w:rsidRPr="00FB65D9">
              <w:rPr>
                <w:rStyle w:val="Hyperlink"/>
              </w:rPr>
              <w:t>7</w:t>
            </w:r>
            <w:r w:rsidR="004D6364">
              <w:rPr>
                <w:rFonts w:asciiTheme="minorHAnsi" w:eastAsiaTheme="minorEastAsia" w:hAnsiTheme="minorHAnsi" w:cstheme="minorBidi"/>
                <w:b w:val="0"/>
                <w:color w:val="auto"/>
                <w:kern w:val="0"/>
                <w:szCs w:val="22"/>
              </w:rPr>
              <w:tab/>
            </w:r>
            <w:r w:rsidR="004D6364" w:rsidRPr="00FB65D9">
              <w:rPr>
                <w:rStyle w:val="Hyperlink"/>
              </w:rPr>
              <w:t>Feedback loops of risk assessment process</w:t>
            </w:r>
            <w:r w:rsidR="004D6364">
              <w:rPr>
                <w:webHidden/>
              </w:rPr>
              <w:tab/>
            </w:r>
            <w:r w:rsidR="004D6364">
              <w:rPr>
                <w:webHidden/>
              </w:rPr>
              <w:fldChar w:fldCharType="begin"/>
            </w:r>
            <w:r w:rsidR="004D6364">
              <w:rPr>
                <w:webHidden/>
              </w:rPr>
              <w:instrText xml:space="preserve"> PAGEREF _Toc487100931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32" w:history="1">
            <w:r w:rsidR="004D6364" w:rsidRPr="00FB65D9">
              <w:rPr>
                <w:rStyle w:val="Hyperlink"/>
              </w:rPr>
              <w:t>7.1</w:t>
            </w:r>
            <w:r w:rsidR="004D6364">
              <w:rPr>
                <w:rFonts w:asciiTheme="minorHAnsi" w:eastAsiaTheme="minorEastAsia" w:hAnsiTheme="minorHAnsi" w:cstheme="minorBidi"/>
                <w:color w:val="auto"/>
                <w:kern w:val="0"/>
                <w:sz w:val="22"/>
                <w:szCs w:val="22"/>
              </w:rPr>
              <w:tab/>
            </w:r>
            <w:r w:rsidR="004D6364" w:rsidRPr="00FB65D9">
              <w:rPr>
                <w:rStyle w:val="Hyperlink"/>
              </w:rPr>
              <w:t>Risk communication</w:t>
            </w:r>
            <w:r w:rsidR="004D6364">
              <w:rPr>
                <w:webHidden/>
              </w:rPr>
              <w:tab/>
            </w:r>
            <w:r w:rsidR="004D6364">
              <w:rPr>
                <w:webHidden/>
              </w:rPr>
              <w:fldChar w:fldCharType="begin"/>
            </w:r>
            <w:r w:rsidR="004D6364">
              <w:rPr>
                <w:webHidden/>
              </w:rPr>
              <w:instrText xml:space="preserve"> PAGEREF _Toc487100932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33" w:history="1">
            <w:r w:rsidR="004D6364" w:rsidRPr="00FB65D9">
              <w:rPr>
                <w:rStyle w:val="Hyperlink"/>
              </w:rPr>
              <w:t>7.2</w:t>
            </w:r>
            <w:r w:rsidR="004D6364">
              <w:rPr>
                <w:rFonts w:asciiTheme="minorHAnsi" w:eastAsiaTheme="minorEastAsia" w:hAnsiTheme="minorHAnsi" w:cstheme="minorBidi"/>
                <w:color w:val="auto"/>
                <w:kern w:val="0"/>
                <w:sz w:val="22"/>
                <w:szCs w:val="22"/>
              </w:rPr>
              <w:tab/>
            </w:r>
            <w:r w:rsidR="004D6364" w:rsidRPr="00FB65D9">
              <w:rPr>
                <w:rStyle w:val="Hyperlink"/>
              </w:rPr>
              <w:t>Risk monitoring and review</w:t>
            </w:r>
            <w:r w:rsidR="004D6364">
              <w:rPr>
                <w:webHidden/>
              </w:rPr>
              <w:tab/>
            </w:r>
            <w:r w:rsidR="004D6364">
              <w:rPr>
                <w:webHidden/>
              </w:rPr>
              <w:fldChar w:fldCharType="begin"/>
            </w:r>
            <w:r w:rsidR="004D6364">
              <w:rPr>
                <w:webHidden/>
              </w:rPr>
              <w:instrText xml:space="preserve"> PAGEREF _Toc487100933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34" w:history="1">
            <w:r w:rsidR="004D6364" w:rsidRPr="00FB65D9">
              <w:rPr>
                <w:rStyle w:val="Hyperlink"/>
              </w:rPr>
              <w:t>8</w:t>
            </w:r>
            <w:r w:rsidR="004D6364">
              <w:rPr>
                <w:rFonts w:asciiTheme="minorHAnsi" w:eastAsiaTheme="minorEastAsia" w:hAnsiTheme="minorHAnsi" w:cstheme="minorBidi"/>
                <w:b w:val="0"/>
                <w:color w:val="auto"/>
                <w:kern w:val="0"/>
                <w:szCs w:val="22"/>
              </w:rPr>
              <w:tab/>
            </w:r>
            <w:r w:rsidR="004D6364" w:rsidRPr="00FB65D9">
              <w:rPr>
                <w:rStyle w:val="Hyperlink"/>
              </w:rPr>
              <w:t>Implementation level of security measures and organisation’s compliance</w:t>
            </w:r>
            <w:r w:rsidR="004D6364">
              <w:rPr>
                <w:webHidden/>
              </w:rPr>
              <w:tab/>
            </w:r>
            <w:r w:rsidR="004D6364">
              <w:rPr>
                <w:webHidden/>
              </w:rPr>
              <w:fldChar w:fldCharType="begin"/>
            </w:r>
            <w:r w:rsidR="004D6364">
              <w:rPr>
                <w:webHidden/>
              </w:rPr>
              <w:instrText xml:space="preserve"> PAGEREF _Toc487100934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35" w:history="1">
            <w:r w:rsidR="004D6364" w:rsidRPr="00FB65D9">
              <w:rPr>
                <w:rStyle w:val="Hyperlink"/>
              </w:rPr>
              <w:t>8.1</w:t>
            </w:r>
            <w:r w:rsidR="004D6364">
              <w:rPr>
                <w:rFonts w:asciiTheme="minorHAnsi" w:eastAsiaTheme="minorEastAsia" w:hAnsiTheme="minorHAnsi" w:cstheme="minorBidi"/>
                <w:color w:val="auto"/>
                <w:kern w:val="0"/>
                <w:sz w:val="22"/>
                <w:szCs w:val="22"/>
              </w:rPr>
              <w:tab/>
            </w:r>
            <w:r w:rsidR="004D6364" w:rsidRPr="00FB65D9">
              <w:rPr>
                <w:rStyle w:val="Hyperlink"/>
              </w:rPr>
              <w:t>Modus operandi</w:t>
            </w:r>
            <w:r w:rsidR="004D6364">
              <w:rPr>
                <w:webHidden/>
              </w:rPr>
              <w:tab/>
            </w:r>
            <w:r w:rsidR="004D6364">
              <w:rPr>
                <w:webHidden/>
              </w:rPr>
              <w:fldChar w:fldCharType="begin"/>
            </w:r>
            <w:r w:rsidR="004D6364">
              <w:rPr>
                <w:webHidden/>
              </w:rPr>
              <w:instrText xml:space="preserve"> PAGEREF _Toc487100935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760D77">
          <w:pPr>
            <w:pStyle w:val="TOC2"/>
            <w:rPr>
              <w:rFonts w:asciiTheme="minorHAnsi" w:eastAsiaTheme="minorEastAsia" w:hAnsiTheme="minorHAnsi" w:cstheme="minorBidi"/>
              <w:color w:val="auto"/>
              <w:kern w:val="0"/>
              <w:sz w:val="22"/>
              <w:szCs w:val="22"/>
            </w:rPr>
          </w:pPr>
          <w:hyperlink w:anchor="_Toc487100936" w:history="1">
            <w:r w:rsidR="004D6364" w:rsidRPr="00FB65D9">
              <w:rPr>
                <w:rStyle w:val="Hyperlink"/>
              </w:rPr>
              <w:t>8.2</w:t>
            </w:r>
            <w:r w:rsidR="004D6364">
              <w:rPr>
                <w:rFonts w:asciiTheme="minorHAnsi" w:eastAsiaTheme="minorEastAsia" w:hAnsiTheme="minorHAnsi" w:cstheme="minorBidi"/>
                <w:color w:val="auto"/>
                <w:kern w:val="0"/>
                <w:sz w:val="22"/>
                <w:szCs w:val="22"/>
              </w:rPr>
              <w:tab/>
            </w:r>
            <w:r w:rsidR="004D6364" w:rsidRPr="00FB65D9">
              <w:rPr>
                <w:rStyle w:val="Hyperlink"/>
              </w:rPr>
              <w:t>Evolution of the organisation’s compliance</w:t>
            </w:r>
            <w:r w:rsidR="004D6364">
              <w:rPr>
                <w:webHidden/>
              </w:rPr>
              <w:tab/>
            </w:r>
            <w:r w:rsidR="004D6364">
              <w:rPr>
                <w:webHidden/>
              </w:rPr>
              <w:fldChar w:fldCharType="begin"/>
            </w:r>
            <w:r w:rsidR="004D6364">
              <w:rPr>
                <w:webHidden/>
              </w:rPr>
              <w:instrText xml:space="preserve"> PAGEREF _Toc487100936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37" w:history="1">
            <w:r w:rsidR="004D6364" w:rsidRPr="00FB65D9">
              <w:rPr>
                <w:rStyle w:val="Hyperlink"/>
              </w:rPr>
              <w:t>8.2.1</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27001</w:t>
            </w:r>
            <w:r w:rsidR="004D6364">
              <w:rPr>
                <w:webHidden/>
              </w:rPr>
              <w:tab/>
            </w:r>
            <w:r w:rsidR="004D6364">
              <w:rPr>
                <w:webHidden/>
              </w:rPr>
              <w:fldChar w:fldCharType="begin"/>
            </w:r>
            <w:r w:rsidR="004D6364">
              <w:rPr>
                <w:webHidden/>
              </w:rPr>
              <w:instrText xml:space="preserve"> PAGEREF _Toc487100937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760D77">
          <w:pPr>
            <w:pStyle w:val="TOC3"/>
            <w:rPr>
              <w:rFonts w:asciiTheme="minorHAnsi" w:eastAsiaTheme="minorEastAsia" w:hAnsiTheme="minorHAnsi" w:cstheme="minorBidi"/>
              <w:color w:val="auto"/>
              <w:kern w:val="0"/>
              <w:sz w:val="22"/>
              <w:szCs w:val="22"/>
            </w:rPr>
          </w:pPr>
          <w:hyperlink w:anchor="_Toc487100938" w:history="1">
            <w:r w:rsidR="004D6364" w:rsidRPr="00FB65D9">
              <w:rPr>
                <w:rStyle w:val="Hyperlink"/>
              </w:rPr>
              <w:t>8.2.2</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27002</w:t>
            </w:r>
            <w:r w:rsidR="004D6364">
              <w:rPr>
                <w:webHidden/>
              </w:rPr>
              <w:tab/>
            </w:r>
            <w:r w:rsidR="004D6364">
              <w:rPr>
                <w:webHidden/>
              </w:rPr>
              <w:fldChar w:fldCharType="begin"/>
            </w:r>
            <w:r w:rsidR="004D6364">
              <w:rPr>
                <w:webHidden/>
              </w:rPr>
              <w:instrText xml:space="preserve"> PAGEREF _Toc487100938 \h </w:instrText>
            </w:r>
            <w:r w:rsidR="004D6364">
              <w:rPr>
                <w:webHidden/>
              </w:rPr>
            </w:r>
            <w:r w:rsidR="004D6364">
              <w:rPr>
                <w:webHidden/>
              </w:rPr>
              <w:fldChar w:fldCharType="separate"/>
            </w:r>
            <w:r w:rsidR="004D6364">
              <w:rPr>
                <w:webHidden/>
              </w:rPr>
              <w:t>24</w:t>
            </w:r>
            <w:r w:rsidR="004D6364">
              <w:rPr>
                <w:webHidden/>
              </w:rPr>
              <w:fldChar w:fldCharType="end"/>
            </w:r>
          </w:hyperlink>
        </w:p>
        <w:p w:rsidR="004D6364" w:rsidRDefault="00760D77">
          <w:pPr>
            <w:pStyle w:val="TOC1"/>
            <w:rPr>
              <w:rFonts w:asciiTheme="minorHAnsi" w:eastAsiaTheme="minorEastAsia" w:hAnsiTheme="minorHAnsi" w:cstheme="minorBidi"/>
              <w:b w:val="0"/>
              <w:color w:val="auto"/>
              <w:kern w:val="0"/>
              <w:szCs w:val="22"/>
            </w:rPr>
          </w:pPr>
          <w:hyperlink w:anchor="_Toc487100939" w:history="1">
            <w:r w:rsidR="004D6364" w:rsidRPr="00FB65D9">
              <w:rPr>
                <w:rStyle w:val="Hyperlink"/>
              </w:rPr>
              <w:t>Annex: List of security measures applicable to the TOE</w:t>
            </w:r>
            <w:r w:rsidR="004D6364">
              <w:rPr>
                <w:webHidden/>
              </w:rPr>
              <w:tab/>
            </w:r>
            <w:r w:rsidR="004D6364">
              <w:rPr>
                <w:webHidden/>
              </w:rPr>
              <w:fldChar w:fldCharType="begin"/>
            </w:r>
            <w:r w:rsidR="004D6364">
              <w:rPr>
                <w:webHidden/>
              </w:rPr>
              <w:instrText xml:space="preserve"> PAGEREF _Toc487100939 \h </w:instrText>
            </w:r>
            <w:r w:rsidR="004D6364">
              <w:rPr>
                <w:webHidden/>
              </w:rPr>
            </w:r>
            <w:r w:rsidR="004D6364">
              <w:rPr>
                <w:webHidden/>
              </w:rPr>
              <w:fldChar w:fldCharType="separate"/>
            </w:r>
            <w:r w:rsidR="004D6364">
              <w:rPr>
                <w:webHidden/>
              </w:rPr>
              <w:t>25</w:t>
            </w:r>
            <w:r w:rsidR="004D6364">
              <w:rPr>
                <w:webHidden/>
              </w:rPr>
              <w:fldChar w:fldCharType="end"/>
            </w:r>
          </w:hyperlink>
        </w:p>
        <w:p w:rsidR="00DD4793" w:rsidRPr="0044762E" w:rsidRDefault="00DD4793" w:rsidP="00DD4793">
          <w:r w:rsidRPr="0044762E">
            <w:rPr>
              <w:noProof/>
              <w:sz w:val="24"/>
            </w:rPr>
            <w:fldChar w:fldCharType="end"/>
          </w:r>
        </w:p>
      </w:sdtContent>
    </w:sdt>
    <w:p w:rsidR="00DD4793" w:rsidRPr="0044762E" w:rsidRDefault="00DD4793" w:rsidP="00FF0A04">
      <w:pPr>
        <w:pStyle w:val="TOCHeading"/>
      </w:pPr>
      <w:r w:rsidRPr="0044762E">
        <w:t>List of figures</w:t>
      </w:r>
    </w:p>
    <w:p w:rsidR="004D6364" w:rsidRDefault="00DD4793">
      <w:pPr>
        <w:pStyle w:val="TableofFigures"/>
        <w:rPr>
          <w:rFonts w:asciiTheme="minorHAnsi" w:eastAsiaTheme="minorEastAsia" w:hAnsiTheme="minorHAnsi" w:cstheme="minorBidi"/>
          <w:color w:val="auto"/>
          <w:kern w:val="0"/>
          <w:szCs w:val="22"/>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487100940" w:history="1">
        <w:r w:rsidR="004D6364" w:rsidRPr="00DE33B7">
          <w:rPr>
            <w:rStyle w:val="Hyperlink"/>
          </w:rPr>
          <w:t>Figure 1: The risk management process.</w:t>
        </w:r>
        <w:r w:rsidR="004D6364">
          <w:rPr>
            <w:webHidden/>
          </w:rPr>
          <w:tab/>
        </w:r>
        <w:r w:rsidR="004D6364">
          <w:rPr>
            <w:webHidden/>
          </w:rPr>
          <w:fldChar w:fldCharType="begin"/>
        </w:r>
        <w:r w:rsidR="004D6364">
          <w:rPr>
            <w:webHidden/>
          </w:rPr>
          <w:instrText xml:space="preserve"> PAGEREF _Toc487100940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1" w:history="1">
        <w:r w:rsidR="004D6364" w:rsidRPr="00DE33B7">
          <w:rPr>
            <w:rStyle w:val="Hyperlink"/>
          </w:rPr>
          <w:t>Figure 2: Annual Loss Expectancy by assets.</w:t>
        </w:r>
        <w:r w:rsidR="004D6364">
          <w:rPr>
            <w:webHidden/>
          </w:rPr>
          <w:tab/>
        </w:r>
        <w:r w:rsidR="004D6364">
          <w:rPr>
            <w:webHidden/>
          </w:rPr>
          <w:fldChar w:fldCharType="begin"/>
        </w:r>
        <w:r w:rsidR="004D6364">
          <w:rPr>
            <w:webHidden/>
          </w:rPr>
          <w:instrText xml:space="preserve"> PAGEREF _Toc487100941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2" w:history="1">
        <w:r w:rsidR="004D6364" w:rsidRPr="00DE33B7">
          <w:rPr>
            <w:rStyle w:val="Hyperlink"/>
          </w:rPr>
          <w:t>Figure 3: Annual Loss Expectancy by asset types.</w:t>
        </w:r>
        <w:r w:rsidR="004D6364">
          <w:rPr>
            <w:webHidden/>
          </w:rPr>
          <w:tab/>
        </w:r>
        <w:r w:rsidR="004D6364">
          <w:rPr>
            <w:webHidden/>
          </w:rPr>
          <w:fldChar w:fldCharType="begin"/>
        </w:r>
        <w:r w:rsidR="004D6364">
          <w:rPr>
            <w:webHidden/>
          </w:rPr>
          <w:instrText xml:space="preserve"> PAGEREF _Toc487100942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3" w:history="1">
        <w:r w:rsidR="004D6364" w:rsidRPr="00DE33B7">
          <w:rPr>
            <w:rStyle w:val="Hyperlink"/>
          </w:rPr>
          <w:t>Figure 4: Annual Loss Expectancy by Risk scenario.</w:t>
        </w:r>
        <w:r w:rsidR="004D6364">
          <w:rPr>
            <w:webHidden/>
          </w:rPr>
          <w:tab/>
        </w:r>
        <w:r w:rsidR="004D6364">
          <w:rPr>
            <w:webHidden/>
          </w:rPr>
          <w:fldChar w:fldCharType="begin"/>
        </w:r>
        <w:r w:rsidR="004D6364">
          <w:rPr>
            <w:webHidden/>
          </w:rPr>
          <w:instrText xml:space="preserve"> PAGEREF _Toc487100943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4" w:history="1">
        <w:r w:rsidR="004D6364" w:rsidRPr="00DE33B7">
          <w:rPr>
            <w:rStyle w:val="Hyperlink"/>
          </w:rPr>
          <w:t>Figure 5: Annual Loss Expectancy by threat type.</w:t>
        </w:r>
        <w:r w:rsidR="004D6364">
          <w:rPr>
            <w:webHidden/>
          </w:rPr>
          <w:tab/>
        </w:r>
        <w:r w:rsidR="004D6364">
          <w:rPr>
            <w:webHidden/>
          </w:rPr>
          <w:fldChar w:fldCharType="begin"/>
        </w:r>
        <w:r w:rsidR="004D6364">
          <w:rPr>
            <w:webHidden/>
          </w:rPr>
          <w:instrText xml:space="preserve"> PAGEREF _Toc487100944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5" w:history="1">
        <w:r w:rsidR="004D6364" w:rsidRPr="00DE33B7">
          <w:rPr>
            <w:rStyle w:val="Hyperlink"/>
          </w:rPr>
          <w:t>Figure 6 : Rentability of the treatment plan</w:t>
        </w:r>
        <w:r w:rsidR="004D6364">
          <w:rPr>
            <w:webHidden/>
          </w:rPr>
          <w:tab/>
        </w:r>
        <w:r w:rsidR="004D6364">
          <w:rPr>
            <w:webHidden/>
          </w:rPr>
          <w:fldChar w:fldCharType="begin"/>
        </w:r>
        <w:r w:rsidR="004D6364">
          <w:rPr>
            <w:webHidden/>
          </w:rPr>
          <w:instrText xml:space="preserve"> PAGEREF _Toc487100945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6" w:history="1">
        <w:r w:rsidR="004D6364" w:rsidRPr="00DE33B7">
          <w:rPr>
            <w:rStyle w:val="Hyperlink"/>
          </w:rPr>
          <w:t>Figure 7: ISO/IEC 27001 compliance levels during the different implementation phases.</w:t>
        </w:r>
        <w:r w:rsidR="004D6364">
          <w:rPr>
            <w:webHidden/>
          </w:rPr>
          <w:tab/>
        </w:r>
        <w:r w:rsidR="004D6364">
          <w:rPr>
            <w:webHidden/>
          </w:rPr>
          <w:fldChar w:fldCharType="begin"/>
        </w:r>
        <w:r w:rsidR="004D6364">
          <w:rPr>
            <w:webHidden/>
          </w:rPr>
          <w:instrText xml:space="preserve"> PAGEREF _Toc487100946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7" w:history="1">
        <w:r w:rsidR="004D6364" w:rsidRPr="00DE33B7">
          <w:rPr>
            <w:rStyle w:val="Hyperlink"/>
          </w:rPr>
          <w:t>Figure 8: ISO/IEC 27002 compliance levels during the different implementation phases.</w:t>
        </w:r>
        <w:r w:rsidR="004D6364">
          <w:rPr>
            <w:webHidden/>
          </w:rPr>
          <w:tab/>
        </w:r>
        <w:r w:rsidR="004D6364">
          <w:rPr>
            <w:webHidden/>
          </w:rPr>
          <w:fldChar w:fldCharType="begin"/>
        </w:r>
        <w:r w:rsidR="004D6364">
          <w:rPr>
            <w:webHidden/>
          </w:rPr>
          <w:instrText xml:space="preserve"> PAGEREF _Toc487100947 \h </w:instrText>
        </w:r>
        <w:r w:rsidR="004D6364">
          <w:rPr>
            <w:webHidden/>
          </w:rPr>
        </w:r>
        <w:r w:rsidR="004D6364">
          <w:rPr>
            <w:webHidden/>
          </w:rPr>
          <w:fldChar w:fldCharType="separate"/>
        </w:r>
        <w:r w:rsidR="004D6364">
          <w:rPr>
            <w:webHidden/>
          </w:rPr>
          <w:t>24</w:t>
        </w:r>
        <w:r w:rsidR="004D6364">
          <w:rPr>
            <w:webHidden/>
          </w:rPr>
          <w:fldChar w:fldCharType="end"/>
        </w:r>
      </w:hyperlink>
    </w:p>
    <w:p w:rsidR="00DD4793" w:rsidRPr="0044762E" w:rsidRDefault="00DD4793" w:rsidP="00FF0A04">
      <w:pPr>
        <w:pStyle w:val="TOCHeading"/>
      </w:pPr>
      <w:r w:rsidRPr="0044762E">
        <w:fldChar w:fldCharType="end"/>
      </w:r>
      <w:r w:rsidRPr="0044762E">
        <w:t>List of tables</w:t>
      </w:r>
    </w:p>
    <w:p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760D77">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rsidR="00DD4793" w:rsidRPr="0044762E" w:rsidRDefault="00DD4793" w:rsidP="00DD4793">
      <w:r w:rsidRPr="0044762E">
        <w:rPr>
          <w:noProof/>
        </w:rPr>
        <w:fldChar w:fldCharType="end"/>
      </w:r>
    </w:p>
    <w:p w:rsidR="00DD4793" w:rsidRPr="00164563" w:rsidRDefault="00DD4793" w:rsidP="004043B5">
      <w:pPr>
        <w:pStyle w:val="Heading1"/>
        <w:numPr>
          <w:ilvl w:val="0"/>
          <w:numId w:val="26"/>
        </w:numPr>
        <w:ind w:left="567" w:hanging="567"/>
      </w:pPr>
      <w:bookmarkStart w:id="7" w:name="_Toc487100884"/>
      <w:bookmarkStart w:id="8" w:name="_Toc245171914"/>
      <w:bookmarkStart w:id="9" w:name="_Toc260033147"/>
      <w:bookmarkStart w:id="10" w:name="_Toc126566761"/>
      <w:r w:rsidRPr="00164563">
        <w:lastRenderedPageBreak/>
        <w:t>Introduction</w:t>
      </w:r>
      <w:bookmarkEnd w:id="7"/>
    </w:p>
    <w:p w:rsidR="00DD4793" w:rsidRPr="0044762E" w:rsidRDefault="00DD4793" w:rsidP="004043B5">
      <w:pPr>
        <w:pStyle w:val="Heading2"/>
      </w:pPr>
      <w:bookmarkStart w:id="11" w:name="_Toc487100885"/>
      <w:r w:rsidRPr="0044762E">
        <w:t>Context</w:t>
      </w:r>
      <w:bookmarkEnd w:id="11"/>
    </w:p>
    <w:p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2"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2"/>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rsidR="00DD4793" w:rsidRPr="0044762E" w:rsidRDefault="00DD4793" w:rsidP="00DD4793">
      <w:pPr>
        <w:pStyle w:val="Heading2"/>
        <w:spacing w:before="330" w:after="210"/>
        <w:ind w:left="585" w:hanging="585"/>
      </w:pPr>
      <w:bookmarkStart w:id="13" w:name="_Toc487100886"/>
      <w:r w:rsidRPr="0044762E">
        <w:t>Document objectives</w:t>
      </w:r>
      <w:bookmarkEnd w:id="13"/>
    </w:p>
    <w:p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4"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4"/>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rsidR="00DD4793" w:rsidRPr="0044762E" w:rsidRDefault="00DD4793" w:rsidP="00DD4793">
      <w:pPr>
        <w:pStyle w:val="Heading2"/>
        <w:spacing w:before="330" w:after="210"/>
        <w:ind w:left="585" w:hanging="585"/>
      </w:pPr>
      <w:bookmarkStart w:id="15" w:name="_Toc487100887"/>
      <w:r w:rsidRPr="0044762E">
        <w:t>Scope</w:t>
      </w:r>
      <w:bookmarkEnd w:id="15"/>
    </w:p>
    <w:p w:rsidR="00DD4793" w:rsidRPr="008A0C72" w:rsidRDefault="00DD4793" w:rsidP="008A0C72">
      <w:pPr>
        <w:pStyle w:val="BodyOfText"/>
      </w:pPr>
      <w:r w:rsidRPr="008A0C72">
        <w:t>The scope of this risk analysis is</w:t>
      </w:r>
      <w:r w:rsidR="00466AFA">
        <w:t xml:space="preserve"> </w:t>
      </w:r>
      <w:bookmarkStart w:id="16"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6"/>
      <w:r w:rsidRPr="008A0C72">
        <w:t>.</w:t>
      </w:r>
    </w:p>
    <w:p w:rsidR="00DD4793" w:rsidRPr="0044762E" w:rsidRDefault="00DD4793" w:rsidP="00DD4793">
      <w:pPr>
        <w:pStyle w:val="Heading2"/>
        <w:spacing w:before="330" w:after="210"/>
        <w:ind w:left="585" w:hanging="585"/>
      </w:pPr>
      <w:bookmarkStart w:id="17" w:name="_Toc487100888"/>
      <w:r w:rsidRPr="0044762E">
        <w:t>Audience</w:t>
      </w:r>
      <w:bookmarkEnd w:id="17"/>
    </w:p>
    <w:p w:rsidR="00DD4793" w:rsidRPr="008A0C72" w:rsidRDefault="00DD4793" w:rsidP="008A0C72">
      <w:pPr>
        <w:pStyle w:val="BodyOfText"/>
      </w:pPr>
      <w:r w:rsidRPr="008A0C72">
        <w:t xml:space="preserve">The report is intended to be distributed to </w:t>
      </w:r>
      <w:r w:rsidR="00785DFE">
        <w:t>top management, risk owners and all involved personnel.</w:t>
      </w:r>
    </w:p>
    <w:p w:rsidR="00DD4793" w:rsidRPr="0044762E" w:rsidRDefault="00DD4793" w:rsidP="00DD4793">
      <w:pPr>
        <w:pStyle w:val="Heading2"/>
        <w:spacing w:before="330" w:after="210"/>
        <w:ind w:left="585" w:hanging="585"/>
      </w:pPr>
      <w:bookmarkStart w:id="18" w:name="_Toc487100889"/>
      <w:r w:rsidRPr="0044762E">
        <w:t>Document structure</w:t>
      </w:r>
      <w:bookmarkEnd w:id="18"/>
    </w:p>
    <w:p w:rsidR="00DD4793" w:rsidRPr="0044762E" w:rsidRDefault="00DD4793" w:rsidP="008A0C72">
      <w:pPr>
        <w:pStyle w:val="BodyOfText"/>
      </w:pPr>
      <w:r w:rsidRPr="0044762E">
        <w:t>Structure of the following chapters:</w:t>
      </w:r>
    </w:p>
    <w:p w:rsidR="00DD4793" w:rsidRPr="00D73619" w:rsidRDefault="00DD4793" w:rsidP="00D73619">
      <w:pPr>
        <w:pStyle w:val="BulletL1"/>
      </w:pPr>
      <w:r w:rsidRPr="00D73619">
        <w:t>Chapter 2 describes the used methodology of the risk assessment;</w:t>
      </w:r>
    </w:p>
    <w:p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rsidR="00DD4793" w:rsidRPr="00D73619" w:rsidRDefault="00DD4793" w:rsidP="00D73619">
      <w:pPr>
        <w:pStyle w:val="BulletL1"/>
      </w:pPr>
      <w:r w:rsidRPr="00D73619">
        <w:t>Chapter 4 presents the results of the risk assessment;</w:t>
      </w:r>
    </w:p>
    <w:p w:rsidR="00E61B14" w:rsidRDefault="00DD4793" w:rsidP="00D73619">
      <w:pPr>
        <w:pStyle w:val="BulletL1"/>
      </w:pPr>
      <w:r w:rsidRPr="00D73619">
        <w:t xml:space="preserve">Chapter 5 presents the </w:t>
      </w:r>
      <w:r w:rsidR="00E61B14">
        <w:t>risk treatment;</w:t>
      </w:r>
    </w:p>
    <w:p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rsidR="00DD4793" w:rsidRDefault="00DD4793" w:rsidP="00D73619">
      <w:pPr>
        <w:pStyle w:val="BulletL1"/>
      </w:pPr>
      <w:r w:rsidRPr="00D73619">
        <w:t>The Annex includes the implementation details of security measures coming from international standards and best practices considered for the risk treatment.</w:t>
      </w:r>
    </w:p>
    <w:p w:rsidR="009E4A52" w:rsidRPr="00D73619" w:rsidRDefault="009E4A52" w:rsidP="009E4A52">
      <w:pPr>
        <w:pStyle w:val="Endlist"/>
      </w:pPr>
    </w:p>
    <w:p w:rsidR="00DD4793" w:rsidRPr="0044762E" w:rsidRDefault="00DD4793" w:rsidP="00DD4793">
      <w:pPr>
        <w:pStyle w:val="Heading2"/>
        <w:spacing w:before="330" w:after="210"/>
        <w:ind w:left="585" w:hanging="585"/>
      </w:pPr>
      <w:bookmarkStart w:id="19" w:name="_Toc487100890"/>
      <w:r w:rsidRPr="0044762E">
        <w:t>References</w:t>
      </w:r>
      <w:bookmarkEnd w:id="19"/>
    </w:p>
    <w:p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rsidR="009E4A52" w:rsidRPr="0044762E" w:rsidRDefault="009E4A52" w:rsidP="009E4A52">
      <w:pPr>
        <w:pStyle w:val="Endlist"/>
      </w:pPr>
    </w:p>
    <w:p w:rsidR="00DD4793" w:rsidRPr="0044762E" w:rsidRDefault="00DD4793" w:rsidP="00DD4793">
      <w:pPr>
        <w:pStyle w:val="Heading2"/>
        <w:spacing w:before="330" w:after="210"/>
        <w:ind w:left="585" w:hanging="585"/>
      </w:pPr>
      <w:bookmarkStart w:id="20" w:name="_Toc487100891"/>
      <w:r w:rsidRPr="0044762E">
        <w:t>Acronyms</w:t>
      </w:r>
      <w:bookmarkEnd w:id="20"/>
    </w:p>
    <w:tbl>
      <w:tblPr>
        <w:tblStyle w:val="Tableitrust1"/>
        <w:tblW w:w="0" w:type="auto"/>
        <w:tblLook w:val="0680" w:firstRow="0" w:lastRow="0" w:firstColumn="1" w:lastColumn="0" w:noHBand="1" w:noVBand="1"/>
      </w:tblPr>
      <w:tblGrid>
        <w:gridCol w:w="1281"/>
        <w:gridCol w:w="8347"/>
      </w:tblGrid>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ALE</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MAGERIT</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ROSI</w:t>
            </w:r>
          </w:p>
        </w:tc>
        <w:tc>
          <w:tcPr>
            <w:tcW w:w="8359" w:type="dxa"/>
          </w:tcPr>
          <w:p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TRICK</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rsidR="00DD4793" w:rsidRPr="0044762E" w:rsidRDefault="00DD4793" w:rsidP="00DD4793"/>
    <w:p w:rsidR="00DD4793" w:rsidRPr="0044762E" w:rsidRDefault="00DD4793" w:rsidP="00DD4793">
      <w:pPr>
        <w:pStyle w:val="Heading2"/>
        <w:spacing w:before="330" w:after="210"/>
        <w:ind w:left="585" w:hanging="585"/>
      </w:pPr>
      <w:bookmarkStart w:id="21" w:name="_Toc487100892"/>
      <w:r w:rsidRPr="0044762E">
        <w:t>Glossary</w:t>
      </w:r>
      <w:bookmarkEnd w:id="21"/>
    </w:p>
    <w:tbl>
      <w:tblPr>
        <w:tblStyle w:val="Tableitrust1"/>
        <w:tblW w:w="9648" w:type="dxa"/>
        <w:tblLook w:val="0480" w:firstRow="0" w:lastRow="0" w:firstColumn="1" w:lastColumn="0" w:noHBand="0" w:noVBand="1"/>
      </w:tblPr>
      <w:tblGrid>
        <w:gridCol w:w="2415"/>
        <w:gridCol w:w="7233"/>
      </w:tblGrid>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Annual Loss Expectancy</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Information Security Management System (ISMS)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Process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Residual 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analysis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assessment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avoidance</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criteria</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estimation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w:t>
            </w:r>
            <w:r w:rsidR="00687EBC">
              <w:t>val</w:t>
            </w:r>
            <w:r w:rsidRPr="0044762E">
              <w:t>uation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identification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management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4F6929" w:rsidP="00880AB7">
            <w:pPr>
              <w:pStyle w:val="TabText1"/>
            </w:pPr>
            <w:r>
              <w:t>Risk optimis</w:t>
            </w:r>
            <w:r w:rsidR="00DD4793" w:rsidRPr="0044762E">
              <w:t>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reduction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retention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transfer</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ROSI</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Threat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Vulnerability</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rsidR="00DD4793" w:rsidRPr="0044762E" w:rsidRDefault="00DD4793" w:rsidP="00DD4793"/>
    <w:p w:rsidR="00DD4793" w:rsidRPr="0044762E" w:rsidRDefault="00DD4793" w:rsidP="00DD4793">
      <w:pPr>
        <w:pStyle w:val="Heading1"/>
        <w:ind w:left="435" w:hanging="435"/>
      </w:pPr>
      <w:bookmarkStart w:id="22" w:name="_Toc487100893"/>
      <w:r w:rsidRPr="0044762E">
        <w:lastRenderedPageBreak/>
        <w:t>Methodology</w:t>
      </w:r>
      <w:r w:rsidR="00EF44B6">
        <w:t xml:space="preserve"> and proceeding</w:t>
      </w:r>
      <w:bookmarkEnd w:id="22"/>
    </w:p>
    <w:p w:rsidR="00EF44B6" w:rsidRDefault="00EF44B6" w:rsidP="00DD4793">
      <w:pPr>
        <w:pStyle w:val="Heading2"/>
        <w:spacing w:before="330" w:after="210"/>
        <w:ind w:left="585" w:hanging="585"/>
      </w:pPr>
      <w:bookmarkStart w:id="23" w:name="_Toc487100894"/>
      <w:bookmarkStart w:id="24" w:name="_Hlk484810245"/>
      <w:r>
        <w:t>Methodology</w:t>
      </w:r>
      <w:bookmarkEnd w:id="23"/>
    </w:p>
    <w:bookmarkEnd w:id="24"/>
    <w:p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rsidR="00C1596D" w:rsidRDefault="00C1596D" w:rsidP="00C1596D">
      <w:pPr>
        <w:pStyle w:val="Figure"/>
      </w:pPr>
      <w:bookmarkStart w:id="25" w:name="_Toc453583325"/>
      <w:r>
        <w:rPr>
          <w:noProof/>
        </w:rPr>
        <w:drawing>
          <wp:inline distT="0" distB="0" distL="0" distR="0" wp14:anchorId="5A58B4B5" wp14:editId="18195C9F">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rsidR="00C1596D" w:rsidRPr="006C7794" w:rsidRDefault="00C1596D" w:rsidP="00C1596D">
      <w:pPr>
        <w:pStyle w:val="Caption"/>
      </w:pPr>
      <w:bookmarkStart w:id="26" w:name="_Ref484811969"/>
      <w:bookmarkStart w:id="27" w:name="_Toc48710094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6"/>
      <w:r w:rsidRPr="006C7794">
        <w:t>: The risk management process</w:t>
      </w:r>
      <w:bookmarkEnd w:id="25"/>
      <w:r>
        <w:t>.</w:t>
      </w:r>
      <w:bookmarkEnd w:id="27"/>
    </w:p>
    <w:p w:rsidR="009E4A52" w:rsidRPr="00D73619" w:rsidRDefault="009E4A52" w:rsidP="009E4A52">
      <w:pPr>
        <w:pStyle w:val="Endlist"/>
      </w:pPr>
    </w:p>
    <w:p w:rsidR="00DD4793" w:rsidRPr="0044762E" w:rsidRDefault="00C1596D" w:rsidP="00DD4793">
      <w:pPr>
        <w:pStyle w:val="Heading3"/>
      </w:pPr>
      <w:bookmarkStart w:id="28" w:name="_Toc487100895"/>
      <w:bookmarkStart w:id="29" w:name="_Hlk484810437"/>
      <w:r>
        <w:t>C</w:t>
      </w:r>
      <w:r w:rsidR="00DD4793" w:rsidRPr="0044762E">
        <w:t>ontext</w:t>
      </w:r>
      <w:r>
        <w:t xml:space="preserve"> establishment</w:t>
      </w:r>
      <w:bookmarkEnd w:id="28"/>
    </w:p>
    <w:p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rsidR="00DD4793" w:rsidRPr="0044762E" w:rsidRDefault="00DD4793" w:rsidP="00DD4793">
      <w:pPr>
        <w:pStyle w:val="Heading3"/>
      </w:pPr>
      <w:bookmarkStart w:id="30" w:name="_Toc487100896"/>
      <w:r w:rsidRPr="0044762E">
        <w:t>Risk assessment</w:t>
      </w:r>
      <w:bookmarkEnd w:id="30"/>
    </w:p>
    <w:p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rsidR="00DD4793" w:rsidRPr="0044762E" w:rsidRDefault="00DD4793" w:rsidP="00DD4793">
      <w:pPr>
        <w:pStyle w:val="Heading4"/>
      </w:pPr>
      <w:bookmarkStart w:id="31" w:name="_Toc487100897"/>
      <w:r w:rsidRPr="0044762E">
        <w:t>Risk identification</w:t>
      </w:r>
      <w:bookmarkEnd w:id="31"/>
    </w:p>
    <w:p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rsidR="00DD4793" w:rsidRPr="0044762E" w:rsidRDefault="00DD4793" w:rsidP="00DD4793">
      <w:pPr>
        <w:pStyle w:val="Heading4"/>
      </w:pPr>
      <w:bookmarkStart w:id="32" w:name="_Toc487100898"/>
      <w:r w:rsidRPr="0044762E">
        <w:t>Risk analysis</w:t>
      </w:r>
      <w:bookmarkEnd w:id="32"/>
    </w:p>
    <w:p w:rsidR="00DD4793" w:rsidRPr="0044762E" w:rsidRDefault="00DD4793" w:rsidP="009A4C02">
      <w:pPr>
        <w:pStyle w:val="BodyOfText"/>
      </w:pPr>
      <w:r w:rsidRPr="0044762E">
        <w:t>The risk analysis includes several phases:</w:t>
      </w:r>
    </w:p>
    <w:p w:rsidR="00DD4793" w:rsidRPr="0044762E" w:rsidRDefault="00205577" w:rsidP="00DA06BC">
      <w:pPr>
        <w:pStyle w:val="EnumerationL1"/>
        <w:numPr>
          <w:ilvl w:val="0"/>
          <w:numId w:val="1"/>
        </w:numPr>
      </w:pPr>
      <w:r w:rsidRPr="0044762E">
        <w:t>The choice of a methodology.</w:t>
      </w:r>
    </w:p>
    <w:p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rsidR="00DD4793" w:rsidRPr="0044762E" w:rsidRDefault="00DD4793" w:rsidP="00205577">
      <w:pPr>
        <w:pStyle w:val="Heading4"/>
      </w:pPr>
      <w:bookmarkStart w:id="33" w:name="_Toc487100899"/>
      <w:r w:rsidRPr="0044762E">
        <w:t>Risk e</w:t>
      </w:r>
      <w:r w:rsidR="00756636">
        <w:t>val</w:t>
      </w:r>
      <w:r w:rsidRPr="0044762E">
        <w:t>uation</w:t>
      </w:r>
      <w:bookmarkEnd w:id="33"/>
    </w:p>
    <w:p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rsidR="00DD4793" w:rsidRPr="0044762E" w:rsidRDefault="00DD4793" w:rsidP="00DD4793">
      <w:pPr>
        <w:pStyle w:val="Heading3"/>
      </w:pPr>
      <w:bookmarkStart w:id="34" w:name="_Toc487100900"/>
      <w:r w:rsidRPr="0044762E">
        <w:t>Risk treatment</w:t>
      </w:r>
      <w:bookmarkEnd w:id="34"/>
    </w:p>
    <w:p w:rsidR="00DD4793" w:rsidRPr="009A4C02" w:rsidRDefault="00DD4793" w:rsidP="009A4C02">
      <w:pPr>
        <w:pStyle w:val="BodyOfText"/>
      </w:pPr>
      <w:r w:rsidRPr="009A4C02">
        <w:t>The risk treatment consists in choosing measures in order to mitigate, retain, avoid, or transfer the risks, and to define a risk treatment plan.</w:t>
      </w:r>
    </w:p>
    <w:p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rsidR="00DD4793" w:rsidRPr="0044762E" w:rsidRDefault="00DD4793" w:rsidP="00DD4793">
      <w:pPr>
        <w:pStyle w:val="Heading3"/>
      </w:pPr>
      <w:bookmarkStart w:id="35" w:name="_Toc487100901"/>
      <w:r w:rsidRPr="0044762E">
        <w:t>Risk acceptance</w:t>
      </w:r>
      <w:bookmarkEnd w:id="35"/>
    </w:p>
    <w:p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rsidR="00DD4793" w:rsidRDefault="00DD4793" w:rsidP="009A4C02">
      <w:pPr>
        <w:pStyle w:val="BodyOfText"/>
      </w:pPr>
      <w:r w:rsidRPr="0044762E">
        <w:t>The decision shall be formally documented.</w:t>
      </w:r>
    </w:p>
    <w:p w:rsidR="00203DF0" w:rsidRDefault="00203DF0" w:rsidP="009A4C02">
      <w:pPr>
        <w:pStyle w:val="BodyOfText"/>
      </w:pPr>
      <w:r>
        <w:t xml:space="preserve">Note: this point is not covered by the present report and should </w:t>
      </w:r>
      <w:r w:rsidR="008B132D">
        <w:t>be subject to a specific management process.</w:t>
      </w:r>
    </w:p>
    <w:p w:rsidR="00C1596D" w:rsidRDefault="00C1596D" w:rsidP="009D7C3C">
      <w:pPr>
        <w:pStyle w:val="Heading2"/>
        <w:pageBreakBefore/>
      </w:pPr>
      <w:bookmarkStart w:id="36" w:name="_Toc487100902"/>
      <w:bookmarkStart w:id="37" w:name="_Hlk484810060"/>
      <w:r>
        <w:lastRenderedPageBreak/>
        <w:t>Proceeding during the analysis</w:t>
      </w:r>
      <w:bookmarkEnd w:id="36"/>
    </w:p>
    <w:p w:rsidR="00C1596D" w:rsidRPr="0044762E" w:rsidRDefault="00722D9B" w:rsidP="00C1596D">
      <w:pPr>
        <w:pStyle w:val="BodyOfText"/>
      </w:pPr>
      <w:bookmarkStart w:id="38"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7"/>
    <w:bookmarkEnd w:id="38"/>
    <w:p w:rsidR="00C1596D" w:rsidRPr="00D73619" w:rsidRDefault="00C1596D" w:rsidP="00C1596D">
      <w:pPr>
        <w:pStyle w:val="EnumerationL1"/>
        <w:numPr>
          <w:ilvl w:val="0"/>
          <w:numId w:val="28"/>
        </w:numPr>
      </w:pPr>
      <w:r w:rsidRPr="00D73619">
        <w:t>Definition of the risk assessment target.</w:t>
      </w:r>
    </w:p>
    <w:p w:rsidR="00C1596D" w:rsidRPr="00D73619" w:rsidRDefault="00C1596D" w:rsidP="00C1596D">
      <w:pPr>
        <w:pStyle w:val="EnumerationL1"/>
      </w:pPr>
      <w:r w:rsidRPr="00D73619">
        <w:t>Identification of the most important assets to consider.</w:t>
      </w:r>
    </w:p>
    <w:p w:rsidR="00C1596D" w:rsidRPr="00D73619" w:rsidRDefault="00C1596D" w:rsidP="00C1596D">
      <w:pPr>
        <w:pStyle w:val="EnumerationL1"/>
      </w:pPr>
      <w:r w:rsidRPr="00D73619">
        <w:t xml:space="preserve">Classification and estimation of the </w:t>
      </w:r>
      <w:r>
        <w:t>val</w:t>
      </w:r>
      <w:r w:rsidRPr="00D73619">
        <w:t>ue of the selected assets.</w:t>
      </w:r>
    </w:p>
    <w:p w:rsidR="00C1596D" w:rsidRDefault="00C1596D" w:rsidP="00C1596D">
      <w:pPr>
        <w:pStyle w:val="EnumerationL1"/>
      </w:pPr>
      <w:bookmarkStart w:id="39" w:name="_Hlk484812541"/>
      <w:r w:rsidRPr="00D73619">
        <w:t>Analysis of the current implementation level of security requirements and controls</w:t>
      </w:r>
      <w:r>
        <w:t xml:space="preserve"> part of the following frameworks:</w:t>
      </w:r>
    </w:p>
    <w:p w:rsidR="00C1596D" w:rsidRDefault="00C1596D" w:rsidP="00C1596D">
      <w:pPr>
        <w:pStyle w:val="EnumerationL2"/>
      </w:pPr>
      <w:r>
        <w:t>ISO 27001</w:t>
      </w:r>
    </w:p>
    <w:p w:rsidR="00A826DB" w:rsidRPr="00A826DB" w:rsidRDefault="00C1596D" w:rsidP="00A826DB">
      <w:pPr>
        <w:pStyle w:val="EnumerationL2"/>
      </w:pPr>
      <w:r>
        <w:t>ISO 27002</w:t>
      </w:r>
      <w:bookmarkStart w:id="40" w:name="ListCollection"/>
      <w:bookmarkEnd w:id="40"/>
    </w:p>
    <w:p w:rsidR="00170311" w:rsidRPr="00D73619" w:rsidRDefault="00170311" w:rsidP="00170311">
      <w:pPr>
        <w:pStyle w:val="Endlist"/>
      </w:pPr>
    </w:p>
    <w:bookmarkEnd w:id="39"/>
    <w:p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rsidR="00C1596D" w:rsidRPr="00D73619" w:rsidRDefault="00C1596D" w:rsidP="00C1596D">
      <w:pPr>
        <w:pStyle w:val="EnumerationL1"/>
      </w:pPr>
      <w:r>
        <w:t>Val</w:t>
      </w:r>
      <w:r w:rsidRPr="00D73619">
        <w:t>idation of the results.</w:t>
      </w:r>
    </w:p>
    <w:p w:rsidR="00C1596D" w:rsidRPr="00D73619" w:rsidRDefault="00C1596D" w:rsidP="00C1596D">
      <w:pPr>
        <w:pStyle w:val="EnumerationL1"/>
      </w:pPr>
      <w:r>
        <w:t>Val</w:t>
      </w:r>
      <w:r w:rsidRPr="00D73619">
        <w:t>idation of the risk treatment plan.</w:t>
      </w:r>
    </w:p>
    <w:p w:rsidR="00C1596D" w:rsidRDefault="00C1596D" w:rsidP="00C1596D">
      <w:pPr>
        <w:pStyle w:val="EnumerationL1"/>
      </w:pPr>
      <w:r w:rsidRPr="00D73619">
        <w:t>Summary and presentation of the conclusions.</w:t>
      </w:r>
    </w:p>
    <w:p w:rsidR="00C1596D" w:rsidRPr="0044762E" w:rsidRDefault="00C1596D" w:rsidP="009A4C02">
      <w:pPr>
        <w:pStyle w:val="BodyOfText"/>
      </w:pPr>
    </w:p>
    <w:p w:rsidR="00DD4793" w:rsidRDefault="007B14E6" w:rsidP="00DD4793">
      <w:pPr>
        <w:pStyle w:val="Heading1"/>
        <w:ind w:left="435" w:hanging="435"/>
      </w:pPr>
      <w:bookmarkStart w:id="41" w:name="_Toc487100903"/>
      <w:bookmarkEnd w:id="29"/>
      <w:r>
        <w:lastRenderedPageBreak/>
        <w:t>C</w:t>
      </w:r>
      <w:r w:rsidR="00DD4793" w:rsidRPr="0044762E">
        <w:t>ontext</w:t>
      </w:r>
      <w:r>
        <w:t xml:space="preserve"> establishment</w:t>
      </w:r>
      <w:bookmarkEnd w:id="41"/>
    </w:p>
    <w:p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rsidR="00DD4793" w:rsidRPr="0044762E" w:rsidRDefault="00DD4793" w:rsidP="00DD4793">
      <w:pPr>
        <w:pStyle w:val="Heading2"/>
        <w:spacing w:before="330" w:after="210"/>
        <w:ind w:left="585" w:hanging="585"/>
      </w:pPr>
      <w:bookmarkStart w:id="42" w:name="_Toc487100904"/>
      <w:r w:rsidRPr="0044762E">
        <w:t>General considerations</w:t>
      </w:r>
      <w:bookmarkEnd w:id="42"/>
    </w:p>
    <w:p w:rsidR="00426665" w:rsidRPr="0044762E" w:rsidRDefault="00426665" w:rsidP="00426665">
      <w:pPr>
        <w:pStyle w:val="BodyOfText"/>
      </w:pPr>
      <w:bookmarkStart w:id="43"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3"/>
    <w:p w:rsidR="00DD4793" w:rsidRPr="009A4C02" w:rsidRDefault="00DD4793" w:rsidP="009A4C02">
      <w:pPr>
        <w:pStyle w:val="BodyOfText"/>
      </w:pPr>
      <w:r w:rsidRPr="009A4C02">
        <w:t>The approach for the risk assessment is a combination of the following methods:</w:t>
      </w:r>
    </w:p>
    <w:p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rsidR="00DD4793" w:rsidRDefault="00DD4793" w:rsidP="00DA06BC">
      <w:pPr>
        <w:pStyle w:val="EnumerationL1"/>
        <w:numPr>
          <w:ilvl w:val="0"/>
          <w:numId w:val="2"/>
        </w:numPr>
      </w:pPr>
      <w:r w:rsidRPr="0044762E">
        <w:t>Group of missing security measures in different implementation phases and establishment of a risk treatment plan.</w:t>
      </w:r>
    </w:p>
    <w:p w:rsidR="00DD4793" w:rsidRPr="0044762E" w:rsidRDefault="00DD4793" w:rsidP="00DD4793">
      <w:pPr>
        <w:pStyle w:val="Heading2"/>
        <w:spacing w:before="330" w:after="210"/>
        <w:ind w:left="585" w:hanging="585"/>
      </w:pPr>
      <w:bookmarkStart w:id="44" w:name="_Toc487100905"/>
      <w:r w:rsidRPr="0044762E">
        <w:t>Basic criteria</w:t>
      </w:r>
      <w:bookmarkEnd w:id="44"/>
    </w:p>
    <w:p w:rsidR="00DD4793" w:rsidRPr="0044762E" w:rsidRDefault="00360994" w:rsidP="00DD4793">
      <w:pPr>
        <w:pStyle w:val="Heading3"/>
      </w:pPr>
      <w:bookmarkStart w:id="45" w:name="_Toc487100906"/>
      <w:r>
        <w:t>General r</w:t>
      </w:r>
      <w:r w:rsidR="00DD4793" w:rsidRPr="0044762E">
        <w:t>isk assessment criteri</w:t>
      </w:r>
      <w:r>
        <w:t>a</w:t>
      </w:r>
      <w:bookmarkEnd w:id="45"/>
    </w:p>
    <w:p w:rsidR="00DD4793" w:rsidRPr="009A4C02" w:rsidRDefault="00FF72E7" w:rsidP="009A4C02">
      <w:pPr>
        <w:pStyle w:val="BodyOfText"/>
      </w:pPr>
      <w:r>
        <w:t>R</w:t>
      </w:r>
      <w:r w:rsidR="00DD4793" w:rsidRPr="009A4C02">
        <w:t>isks are assessed considering:</w:t>
      </w:r>
    </w:p>
    <w:p w:rsidR="00DD4793" w:rsidRDefault="00DD4793" w:rsidP="00714B91">
      <w:pPr>
        <w:pStyle w:val="BulletL1"/>
      </w:pPr>
      <w:r w:rsidRPr="009A4C02">
        <w:t>The importance of the information essential to assure the operation of the target;</w:t>
      </w:r>
    </w:p>
    <w:p w:rsidR="0018309B" w:rsidRPr="003D6091" w:rsidRDefault="0018309B" w:rsidP="0018309B">
      <w:pPr>
        <w:pStyle w:val="BulletL1"/>
      </w:pPr>
      <w:r>
        <w:t>Legal, regulatory and contractual requirements;</w:t>
      </w:r>
    </w:p>
    <w:p w:rsidR="00DD4793" w:rsidRPr="009A4C02" w:rsidRDefault="00DD4793" w:rsidP="0018309B">
      <w:pPr>
        <w:pStyle w:val="BulletL1"/>
      </w:pPr>
      <w:r w:rsidRPr="009A4C02">
        <w:t>Direct financial consequences;</w:t>
      </w:r>
    </w:p>
    <w:p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rsidR="00DD4793" w:rsidRPr="0044762E" w:rsidRDefault="00DD4793" w:rsidP="00DD4793">
      <w:pPr>
        <w:pStyle w:val="Heading3"/>
      </w:pPr>
      <w:bookmarkStart w:id="46" w:name="_Ref393109814"/>
      <w:bookmarkStart w:id="47" w:name="_Toc487100907"/>
      <w:r w:rsidRPr="0044762E">
        <w:t>Impact criteri</w:t>
      </w:r>
      <w:bookmarkEnd w:id="46"/>
      <w:r w:rsidR="00360994">
        <w:t>a</w:t>
      </w:r>
      <w:bookmarkEnd w:id="47"/>
    </w:p>
    <w:p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rsidR="00DD4793" w:rsidRPr="0044762E" w:rsidRDefault="00DD4793" w:rsidP="00DD4793">
      <w:pPr>
        <w:pStyle w:val="Heading3"/>
      </w:pPr>
      <w:bookmarkStart w:id="48" w:name="_Ref484960978"/>
      <w:bookmarkStart w:id="49" w:name="_Toc487100908"/>
      <w:r w:rsidRPr="0044762E">
        <w:t>Risk acceptance criteri</w:t>
      </w:r>
      <w:r w:rsidR="001D2393">
        <w:t>a</w:t>
      </w:r>
      <w:bookmarkEnd w:id="48"/>
      <w:bookmarkEnd w:id="49"/>
    </w:p>
    <w:p w:rsidR="00B12AE6" w:rsidRDefault="001D2393" w:rsidP="009A4C02">
      <w:pPr>
        <w:pStyle w:val="BodyOfText"/>
        <w:rPr>
          <w:lang w:eastAsia="fr-LU"/>
        </w:rPr>
      </w:pPr>
      <w:bookmarkStart w:id="50" w:name="_Hlk484772083"/>
      <w:r>
        <w:rPr>
          <w:lang w:eastAsia="fr-LU"/>
        </w:rPr>
        <w:t xml:space="preserve">The risk acceptance criteria </w:t>
      </w:r>
      <w:r w:rsidR="00293E78">
        <w:rPr>
          <w:lang w:eastAsia="fr-LU"/>
        </w:rPr>
        <w:t>are defined as followed:</w:t>
      </w:r>
      <w:r w:rsidR="008D5D9E">
        <w:rPr>
          <w:lang w:eastAsia="fr-LU"/>
        </w:rPr>
        <w:t xml:space="preserve"> </w:t>
      </w:r>
    </w:p>
    <w:bookmarkEnd w:id="50"/>
    <w:p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1"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1"/>
      <w:r w:rsidR="00DD4793" w:rsidRPr="00714B91">
        <w:t xml:space="preserve"> is aware of the quantitative risk estimation of typical risk scenarios covering these risks and if</w:t>
      </w:r>
      <w:r w:rsidR="00DD4793" w:rsidRPr="0044762E">
        <w:rPr>
          <w:lang w:eastAsia="fr-LU"/>
        </w:rPr>
        <w:t>:</w:t>
      </w:r>
    </w:p>
    <w:p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rsidR="00DD4793" w:rsidRPr="0044762E" w:rsidRDefault="00DD4793" w:rsidP="00DD4793">
      <w:pPr>
        <w:pStyle w:val="Heading2"/>
        <w:spacing w:before="330" w:after="210"/>
        <w:ind w:left="585" w:hanging="585"/>
      </w:pPr>
      <w:bookmarkStart w:id="52" w:name="_Toc487100909"/>
      <w:r w:rsidRPr="0044762E">
        <w:t>Description of the target</w:t>
      </w:r>
      <w:bookmarkEnd w:id="52"/>
    </w:p>
    <w:p w:rsidR="00DD4793" w:rsidRPr="0044762E" w:rsidRDefault="00DD4793" w:rsidP="00714B91">
      <w:pPr>
        <w:pStyle w:val="BodyOfText"/>
      </w:pPr>
      <w:bookmarkStart w:id="53" w:name="_Hlk484880434"/>
      <w:r w:rsidRPr="0044762E">
        <w:t>This section describes in key terms the organisation and its main activities which are affected by this risk assessment.</w:t>
      </w:r>
    </w:p>
    <w:p w:rsidR="00DD4793" w:rsidRPr="0044762E" w:rsidRDefault="00DD4793" w:rsidP="00714B91">
      <w:pPr>
        <w:pStyle w:val="Caption"/>
      </w:pPr>
      <w:bookmarkStart w:id="54" w:name="Scope"/>
      <w:bookmarkStart w:id="55" w:name="_Toc487100948"/>
      <w:bookmarkEnd w:id="53"/>
      <w:bookmarkEnd w:id="54"/>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5"/>
    </w:p>
    <w:p w:rsidR="00DD4793" w:rsidRDefault="00DD4793" w:rsidP="00DD4793">
      <w:pPr>
        <w:pStyle w:val="Heading1"/>
        <w:ind w:left="435" w:hanging="435"/>
      </w:pPr>
      <w:bookmarkStart w:id="56" w:name="_Ref393109729"/>
      <w:bookmarkStart w:id="57" w:name="_Toc487100910"/>
      <w:r w:rsidRPr="0044762E">
        <w:lastRenderedPageBreak/>
        <w:t>Risk assessment</w:t>
      </w:r>
      <w:bookmarkEnd w:id="56"/>
      <w:bookmarkEnd w:id="57"/>
    </w:p>
    <w:p w:rsidR="004F65D8" w:rsidRDefault="004F65D8" w:rsidP="004F65D8">
      <w:pPr>
        <w:pStyle w:val="BodyOfText"/>
      </w:pPr>
      <w:bookmarkStart w:id="58" w:name="_Ref393109685"/>
      <w:r>
        <w:t xml:space="preserve">The risk assessment process is composed of </w:t>
      </w:r>
      <w:r w:rsidRPr="004F65D8">
        <w:rPr>
          <w:highlight w:val="yellow"/>
        </w:rPr>
        <w:t>three</w:t>
      </w:r>
      <w:r>
        <w:t xml:space="preserve"> distinct phases allowing to identify, analyse and evaluate the risks.</w:t>
      </w:r>
    </w:p>
    <w:p w:rsidR="004F65D8" w:rsidRDefault="004F65D8" w:rsidP="004F65D8">
      <w:pPr>
        <w:pStyle w:val="Heading2"/>
      </w:pPr>
      <w:bookmarkStart w:id="59" w:name="_Toc472601290"/>
      <w:bookmarkStart w:id="60" w:name="_Toc487100911"/>
      <w:r>
        <w:t>Risk assessment meetings</w:t>
      </w:r>
      <w:bookmarkEnd w:id="59"/>
      <w:bookmarkEnd w:id="60"/>
    </w:p>
    <w:p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F65D8" w:rsidRDefault="004F65D8" w:rsidP="009E0D79">
            <w:pPr>
              <w:pStyle w:val="TabHeader1"/>
            </w:pPr>
            <w:r>
              <w:t>Department</w:t>
            </w:r>
          </w:p>
        </w:tc>
        <w:tc>
          <w:tcPr>
            <w:tcW w:w="5812"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62482298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10389383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dd/mm/yy</w:t>
                </w:r>
              </w:p>
            </w:sdtContent>
          </w:sdt>
          <w:sdt>
            <w:sdtPr>
              <w:id w:val="2116556835"/>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1205995537"/>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dd/mm/yy</w:t>
                </w:r>
              </w:p>
            </w:sdtContent>
          </w:sdt>
          <w:sdt>
            <w:sdtPr>
              <w:id w:val="-1469046158"/>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sdt>
            <w:sdtPr>
              <w:id w:val="-789667949"/>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dd/mm/yy</w:t>
                </w:r>
              </w:p>
            </w:sdtContent>
          </w:sdt>
        </w:tc>
      </w:tr>
    </w:tbl>
    <w:p w:rsidR="004F65D8" w:rsidRDefault="004F65D8" w:rsidP="004F65D8">
      <w:pPr>
        <w:pStyle w:val="Caption"/>
      </w:pPr>
      <w:bookmarkStart w:id="61" w:name="_Toc472601322"/>
      <w:bookmarkStart w:id="62"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1"/>
      <w:bookmarkEnd w:id="62"/>
    </w:p>
    <w:p w:rsidR="001441F6" w:rsidRDefault="001441F6" w:rsidP="001441F6">
      <w:pPr>
        <w:pStyle w:val="Heading2"/>
      </w:pPr>
      <w:bookmarkStart w:id="63" w:name="_Toc487100912"/>
      <w:bookmarkStart w:id="64" w:name="_Ref393109661"/>
      <w:r>
        <w:t>Risk identification</w:t>
      </w:r>
      <w:bookmarkEnd w:id="63"/>
    </w:p>
    <w:p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rsidR="001441F6" w:rsidRPr="007B354D" w:rsidRDefault="001441F6" w:rsidP="001441F6">
      <w:pPr>
        <w:pStyle w:val="EnumerationL1"/>
        <w:numPr>
          <w:ilvl w:val="0"/>
          <w:numId w:val="32"/>
        </w:numPr>
      </w:pPr>
      <w:r w:rsidRPr="007B354D">
        <w:t>Identification of assets;</w:t>
      </w:r>
    </w:p>
    <w:p w:rsidR="001441F6" w:rsidRPr="007B354D" w:rsidRDefault="001441F6" w:rsidP="001441F6">
      <w:pPr>
        <w:pStyle w:val="EnumerationL1"/>
      </w:pPr>
      <w:r w:rsidRPr="007B354D">
        <w:t>Identification of threats, vulnerabilities and risk specificities (brainstorming);</w:t>
      </w:r>
    </w:p>
    <w:p w:rsidR="001441F6" w:rsidRPr="007B354D" w:rsidRDefault="001441F6" w:rsidP="001441F6">
      <w:pPr>
        <w:pStyle w:val="EnumerationL1"/>
      </w:pPr>
      <w:r w:rsidRPr="007B354D">
        <w:t>Identification of existing security measures (see Annex);</w:t>
      </w:r>
    </w:p>
    <w:p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rsidR="001441F6" w:rsidRDefault="001441F6" w:rsidP="001441F6">
      <w:pPr>
        <w:pStyle w:val="Heading3"/>
      </w:pPr>
      <w:bookmarkStart w:id="65" w:name="_Toc487100913"/>
      <w:r>
        <w:t>Asset identification</w:t>
      </w:r>
      <w:bookmarkEnd w:id="65"/>
    </w:p>
    <w:bookmarkEnd w:id="64"/>
    <w:p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rsidR="001441F6" w:rsidRPr="0044762E" w:rsidRDefault="001441F6" w:rsidP="001441F6">
      <w:pPr>
        <w:pStyle w:val="Caption"/>
      </w:pPr>
      <w:bookmarkStart w:id="66" w:name="Asset"/>
      <w:bookmarkStart w:id="67" w:name="_Toc487100950"/>
      <w:bookmarkEnd w:id="66"/>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7"/>
    </w:p>
    <w:p w:rsidR="001441F6" w:rsidRPr="0044762E" w:rsidRDefault="001441F6" w:rsidP="001441F6">
      <w:pPr>
        <w:pStyle w:val="BodyOfText"/>
      </w:pPr>
      <w:r w:rsidRPr="0044762E">
        <w:t>The following table lists the assets not considered as sufficiently critical to be included in the risk analysis process.</w:t>
      </w:r>
    </w:p>
    <w:p w:rsidR="001441F6" w:rsidRPr="0044762E" w:rsidRDefault="001441F6" w:rsidP="001441F6">
      <w:pPr>
        <w:pStyle w:val="Caption"/>
      </w:pPr>
      <w:bookmarkStart w:id="68" w:name="AssetNotSelected"/>
      <w:bookmarkStart w:id="69" w:name="_Toc487100951"/>
      <w:bookmarkEnd w:id="68"/>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9"/>
    </w:p>
    <w:p w:rsidR="00D8049B" w:rsidRDefault="00D8049B" w:rsidP="00D8049B">
      <w:pPr>
        <w:pStyle w:val="Heading3"/>
      </w:pPr>
      <w:bookmarkStart w:id="70" w:name="_Toc472601293"/>
      <w:bookmarkStart w:id="71" w:name="_Toc487100914"/>
      <w:r>
        <w:lastRenderedPageBreak/>
        <w:t>Brainstorming</w:t>
      </w:r>
      <w:bookmarkEnd w:id="70"/>
      <w:bookmarkEnd w:id="71"/>
    </w:p>
    <w:p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rsidR="00D8049B" w:rsidRPr="002B0E76" w:rsidRDefault="00D8049B" w:rsidP="009E0D79">
            <w:pPr>
              <w:pStyle w:val="TabText1"/>
              <w:jc w:val="center"/>
            </w:pPr>
            <w:r w:rsidRPr="002B0E76">
              <w:t>Exposition</w:t>
            </w:r>
          </w:p>
        </w:tc>
      </w:tr>
      <w:tr w:rsidR="00D8049B" w:rsidRPr="002B0E76" w:rsidTr="009E0D79">
        <w:trPr>
          <w:trHeight w:val="327"/>
          <w:jc w:val="center"/>
        </w:trPr>
        <w:tc>
          <w:tcPr>
            <w:tcW w:w="1055" w:type="dxa"/>
            <w:shd w:val="clear" w:color="auto" w:fill="CCC0D9" w:themeFill="accent4" w:themeFillTint="66"/>
            <w:noWrap/>
            <w:hideMark/>
          </w:tcPr>
          <w:p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rsidR="00D8049B" w:rsidRPr="002B0E76" w:rsidRDefault="00D8049B" w:rsidP="009E0D79">
            <w:pPr>
              <w:pStyle w:val="TabText1"/>
              <w:jc w:val="center"/>
            </w:pPr>
            <w:r w:rsidRPr="002B0E76">
              <w:t>Description</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weak</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t>Weak</w:t>
            </w:r>
          </w:p>
        </w:tc>
      </w:tr>
      <w:tr w:rsidR="00D8049B" w:rsidRPr="002B0E76" w:rsidTr="009E0D79">
        <w:trPr>
          <w:trHeight w:val="42"/>
          <w:jc w:val="center"/>
        </w:trPr>
        <w:tc>
          <w:tcPr>
            <w:tcW w:w="1055" w:type="dxa"/>
            <w:noWrap/>
            <w:hideMark/>
          </w:tcPr>
          <w:p w:rsidR="00D8049B" w:rsidRPr="002B0E76" w:rsidRDefault="00D8049B" w:rsidP="009E0D79">
            <w:pPr>
              <w:pStyle w:val="TabText1"/>
              <w:jc w:val="center"/>
            </w:pPr>
            <w:r w:rsidRPr="002B0E76">
              <w:t>N</w:t>
            </w:r>
          </w:p>
        </w:tc>
        <w:tc>
          <w:tcPr>
            <w:tcW w:w="2471" w:type="dxa"/>
            <w:noWrap/>
            <w:hideMark/>
          </w:tcPr>
          <w:p w:rsidR="00D8049B" w:rsidRPr="002B0E76" w:rsidRDefault="00D8049B" w:rsidP="009E0D79">
            <w:pPr>
              <w:pStyle w:val="TabText1"/>
              <w:jc w:val="center"/>
            </w:pPr>
            <w:r w:rsidRPr="002B0E76">
              <w:t>Normal</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rsidRPr="002B0E76">
              <w:t>Important</w:t>
            </w:r>
          </w:p>
        </w:tc>
      </w:tr>
      <w:tr w:rsidR="00D8049B" w:rsidRPr="002B0E76" w:rsidTr="009E0D79">
        <w:trPr>
          <w:trHeight w:val="76"/>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important</w:t>
            </w:r>
          </w:p>
        </w:tc>
      </w:tr>
    </w:tbl>
    <w:p w:rsidR="00D8049B" w:rsidRPr="00290216" w:rsidRDefault="00D8049B" w:rsidP="00D8049B">
      <w:pPr>
        <w:pStyle w:val="Caption"/>
        <w:rPr>
          <w:lang w:eastAsia="en-US"/>
        </w:rPr>
      </w:pPr>
      <w:bookmarkStart w:id="72" w:name="_Ref484880884"/>
      <w:bookmarkStart w:id="73" w:name="_Toc472601325"/>
      <w:bookmarkStart w:id="74"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2"/>
      <w:r>
        <w:t>: Risk exposure levels</w:t>
      </w:r>
      <w:bookmarkEnd w:id="73"/>
      <w:bookmarkEnd w:id="74"/>
    </w:p>
    <w:p w:rsidR="00DD4793" w:rsidRPr="0044762E" w:rsidRDefault="00DD4793" w:rsidP="009714D4">
      <w:pPr>
        <w:pStyle w:val="Heading3"/>
      </w:pPr>
      <w:bookmarkStart w:id="75" w:name="_Ref484965124"/>
      <w:bookmarkStart w:id="76" w:name="_Toc487100915"/>
      <w:r w:rsidRPr="0044762E">
        <w:t xml:space="preserve">Threats </w:t>
      </w:r>
      <w:r w:rsidR="00097D60">
        <w:t xml:space="preserve">exposure </w:t>
      </w:r>
      <w:r w:rsidRPr="0044762E">
        <w:t>mapping</w:t>
      </w:r>
      <w:bookmarkEnd w:id="58"/>
      <w:bookmarkEnd w:id="75"/>
      <w:bookmarkEnd w:id="76"/>
    </w:p>
    <w:p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rsidR="00DD4793" w:rsidRPr="0044762E" w:rsidRDefault="00DD4793" w:rsidP="00714B91">
      <w:pPr>
        <w:pStyle w:val="Caption"/>
        <w:rPr>
          <w:lang w:eastAsia="fr-LU"/>
        </w:rPr>
      </w:pPr>
      <w:bookmarkStart w:id="77" w:name="Threat"/>
      <w:bookmarkStart w:id="78" w:name="_Toc487100953"/>
      <w:bookmarkEnd w:id="77"/>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8"/>
    </w:p>
    <w:p w:rsidR="00DD4793" w:rsidRPr="0044762E" w:rsidRDefault="00097D60" w:rsidP="009714D4">
      <w:pPr>
        <w:pStyle w:val="Heading3"/>
      </w:pPr>
      <w:bookmarkStart w:id="79" w:name="_Ref393109789"/>
      <w:bookmarkStart w:id="80" w:name="_Toc487100916"/>
      <w:r>
        <w:t>V</w:t>
      </w:r>
      <w:r w:rsidR="00DD4793" w:rsidRPr="0044762E">
        <w:t>ulnerabilities</w:t>
      </w:r>
      <w:bookmarkEnd w:id="79"/>
      <w:r>
        <w:t xml:space="preserve"> exposure mapping</w:t>
      </w:r>
      <w:bookmarkEnd w:id="80"/>
    </w:p>
    <w:p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rsidR="00DD4793" w:rsidRPr="0044762E" w:rsidRDefault="00DD4793" w:rsidP="00714B91">
      <w:pPr>
        <w:pStyle w:val="Caption"/>
      </w:pPr>
      <w:bookmarkStart w:id="81" w:name="Vul"/>
      <w:bookmarkStart w:id="82" w:name="_Toc487100954"/>
      <w:bookmarkEnd w:id="81"/>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2"/>
    </w:p>
    <w:p w:rsidR="00DD4793" w:rsidRPr="0044762E" w:rsidRDefault="00DD4793" w:rsidP="009714D4">
      <w:pPr>
        <w:pStyle w:val="Heading3"/>
      </w:pPr>
      <w:bookmarkStart w:id="83" w:name="_Ref483566492"/>
      <w:bookmarkStart w:id="84" w:name="_Toc487100917"/>
      <w:r w:rsidRPr="0044762E">
        <w:t xml:space="preserve">Risk </w:t>
      </w:r>
      <w:r w:rsidR="00097D60">
        <w:t xml:space="preserve">exposure </w:t>
      </w:r>
      <w:bookmarkEnd w:id="83"/>
      <w:r w:rsidR="00097D60">
        <w:t>mapping</w:t>
      </w:r>
      <w:bookmarkEnd w:id="84"/>
    </w:p>
    <w:p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rsidR="00DD4793" w:rsidRPr="0044762E" w:rsidRDefault="00DD4793" w:rsidP="00714B91">
      <w:pPr>
        <w:pStyle w:val="Caption"/>
      </w:pPr>
      <w:bookmarkStart w:id="85" w:name="Risk"/>
      <w:bookmarkStart w:id="86" w:name="_Toc487100955"/>
      <w:bookmarkEnd w:id="85"/>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 specificities</w:t>
      </w:r>
      <w:r w:rsidR="007A68D4">
        <w:t>.</w:t>
      </w:r>
      <w:bookmarkEnd w:id="86"/>
    </w:p>
    <w:p w:rsidR="00DD4793" w:rsidRDefault="00DD4793" w:rsidP="00252CB1">
      <w:pPr>
        <w:pStyle w:val="Heading2"/>
      </w:pPr>
      <w:bookmarkStart w:id="87" w:name="_Toc487100918"/>
      <w:r w:rsidRPr="00252CB1">
        <w:t>Risk analysis</w:t>
      </w:r>
      <w:bookmarkEnd w:id="87"/>
    </w:p>
    <w:p w:rsidR="00252CB1" w:rsidRPr="009432D1" w:rsidRDefault="00252CB1" w:rsidP="00252CB1">
      <w:pPr>
        <w:pStyle w:val="BodyOfText"/>
      </w:pPr>
      <w:r w:rsidRPr="009432D1">
        <w:t>The risk analysis includes several phases:</w:t>
      </w:r>
    </w:p>
    <w:p w:rsidR="00252CB1" w:rsidRPr="009432D1" w:rsidRDefault="00252CB1" w:rsidP="00252CB1">
      <w:pPr>
        <w:pStyle w:val="EnumerationL1"/>
        <w:numPr>
          <w:ilvl w:val="0"/>
          <w:numId w:val="33"/>
        </w:numPr>
      </w:pPr>
      <w:r w:rsidRPr="009432D1">
        <w:t>The choice of a methodology.</w:t>
      </w:r>
    </w:p>
    <w:p w:rsidR="00252CB1" w:rsidRPr="009432D1" w:rsidRDefault="00252CB1" w:rsidP="00252CB1">
      <w:pPr>
        <w:pStyle w:val="EnumerationL1"/>
        <w:numPr>
          <w:ilvl w:val="0"/>
          <w:numId w:val="1"/>
        </w:numPr>
      </w:pPr>
      <w:r w:rsidRPr="009432D1">
        <w:t>The assessment of the risk consequences following a defined scale.</w:t>
      </w:r>
    </w:p>
    <w:p w:rsidR="00252CB1" w:rsidRPr="009432D1" w:rsidRDefault="00252CB1" w:rsidP="00252CB1">
      <w:pPr>
        <w:pStyle w:val="EnumerationL1"/>
        <w:numPr>
          <w:ilvl w:val="0"/>
          <w:numId w:val="1"/>
        </w:numPr>
      </w:pPr>
      <w:r w:rsidRPr="009432D1">
        <w:t>The assessment of the risk occurrence likelihood following a defined scale.</w:t>
      </w:r>
    </w:p>
    <w:p w:rsidR="00252CB1" w:rsidRDefault="00252CB1" w:rsidP="00252CB1">
      <w:pPr>
        <w:pStyle w:val="EnumerationL1"/>
        <w:numPr>
          <w:ilvl w:val="0"/>
          <w:numId w:val="1"/>
        </w:numPr>
      </w:pPr>
      <w:r w:rsidRPr="009432D1">
        <w:t>The determination of the level of risk (see Annex A for details).</w:t>
      </w:r>
    </w:p>
    <w:p w:rsidR="00252CB1" w:rsidRPr="003D6091" w:rsidRDefault="00252CB1" w:rsidP="00252CB1">
      <w:pPr>
        <w:pStyle w:val="Heading3"/>
      </w:pPr>
      <w:bookmarkStart w:id="88" w:name="_Toc472601295"/>
      <w:bookmarkStart w:id="89" w:name="_Ref484965187"/>
      <w:bookmarkStart w:id="90" w:name="_Ref484965197"/>
      <w:bookmarkStart w:id="91" w:name="_Toc487100919"/>
      <w:bookmarkStart w:id="92" w:name="_Hlk484772592"/>
      <w:r>
        <w:lastRenderedPageBreak/>
        <w:t>Risk scenarios and likelihood &amp; impact scales</w:t>
      </w:r>
      <w:bookmarkEnd w:id="88"/>
      <w:bookmarkEnd w:id="89"/>
      <w:bookmarkEnd w:id="90"/>
      <w:bookmarkEnd w:id="91"/>
    </w:p>
    <w:p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rsidR="00DD4793" w:rsidRPr="0044762E" w:rsidRDefault="00DD4793" w:rsidP="00714B91">
      <w:pPr>
        <w:pStyle w:val="Caption"/>
      </w:pPr>
      <w:bookmarkStart w:id="93" w:name="Scenario"/>
      <w:bookmarkStart w:id="94" w:name="_Toc487100956"/>
      <w:bookmarkEnd w:id="92"/>
      <w:bookmarkEnd w:id="93"/>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4"/>
    </w:p>
    <w:p w:rsidR="00DD4793" w:rsidRPr="0044762E" w:rsidRDefault="000F2423" w:rsidP="00714B91">
      <w:pPr>
        <w:pStyle w:val="BodyOfText"/>
      </w:pPr>
      <w:r>
        <w:t xml:space="preserve">The estimation of the risks should be performed by </w:t>
      </w:r>
      <w:bookmarkStart w:id="95" w:name="_Hlk484884027"/>
      <w:r>
        <w:t>the consultant in collaboration with business line responsible</w:t>
      </w:r>
      <w:bookmarkEnd w:id="95"/>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rsidR="00CA5434" w:rsidRDefault="00DD4793" w:rsidP="00900D00">
      <w:pPr>
        <w:pStyle w:val="Caption"/>
      </w:pPr>
      <w:bookmarkStart w:id="96" w:name="Proba"/>
      <w:bookmarkStart w:id="97" w:name="_Toc487100957"/>
      <w:bookmarkEnd w:id="96"/>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7"/>
    </w:p>
    <w:p w:rsidR="00DD4793" w:rsidRPr="0044762E" w:rsidRDefault="00DD4793" w:rsidP="00714B91">
      <w:pPr>
        <w:pStyle w:val="Caption"/>
      </w:pPr>
      <w:bookmarkStart w:id="98" w:name="Impact"/>
      <w:bookmarkStart w:id="99" w:name="_Toc487100958"/>
      <w:bookmarkEnd w:id="98"/>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9"/>
    </w:p>
    <w:p w:rsidR="00DD4793" w:rsidRPr="0044762E" w:rsidRDefault="00DA2E2F" w:rsidP="00DD4793">
      <w:pPr>
        <w:pStyle w:val="Heading3"/>
      </w:pPr>
      <w:bookmarkStart w:id="100" w:name="_Ref484965206"/>
      <w:bookmarkStart w:id="101" w:name="_Toc487100920"/>
      <w:bookmarkStart w:id="102" w:name="_Hlk484881611"/>
      <w:r>
        <w:t>Overview of the risk analysis results</w:t>
      </w:r>
      <w:bookmarkEnd w:id="100"/>
      <w:bookmarkEnd w:id="101"/>
    </w:p>
    <w:bookmarkEnd w:id="102"/>
    <w:p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rsidR="00DD4793" w:rsidRDefault="00A10F0E" w:rsidP="001F570B">
      <w:pPr>
        <w:pStyle w:val="BulletL1"/>
      </w:pPr>
      <w:r w:rsidRPr="0044762E">
        <w:t>T</w:t>
      </w:r>
      <w:r w:rsidR="00DD4793" w:rsidRPr="0044762E">
        <w:t>he probability of the occurrence of the threat within one year.</w:t>
      </w:r>
    </w:p>
    <w:p w:rsidR="007A68D4" w:rsidRPr="0044762E" w:rsidRDefault="007A68D4" w:rsidP="007A68D4">
      <w:pPr>
        <w:pStyle w:val="Endlist"/>
      </w:pPr>
    </w:p>
    <w:p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3" w:name="Assessment"/>
      <w:bookmarkEnd w:id="103"/>
    </w:p>
    <w:p w:rsidR="007C082A" w:rsidRPr="0044762E" w:rsidRDefault="007C082A" w:rsidP="007C082A">
      <w:pPr>
        <w:pStyle w:val="Heading3"/>
      </w:pPr>
      <w:bookmarkStart w:id="104" w:name="_Ref483566571"/>
      <w:bookmarkStart w:id="105" w:name="_Ref484965210"/>
      <w:bookmarkStart w:id="106" w:name="_Toc487100921"/>
      <w:bookmarkStart w:id="107" w:name="_Hlk484774946"/>
      <w:r>
        <w:t xml:space="preserve">Typology </w:t>
      </w:r>
      <w:r w:rsidRPr="0044762E">
        <w:t>of estimated risks</w:t>
      </w:r>
      <w:bookmarkEnd w:id="104"/>
      <w:bookmarkEnd w:id="105"/>
      <w:bookmarkEnd w:id="106"/>
    </w:p>
    <w:p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rsidR="00DD4793" w:rsidRPr="0044762E" w:rsidRDefault="00DD4793" w:rsidP="00AD00BA">
      <w:pPr>
        <w:pStyle w:val="Figure"/>
      </w:pPr>
      <w:bookmarkStart w:id="108" w:name="ChartALEByAsset"/>
      <w:bookmarkEnd w:id="107"/>
      <w:r w:rsidRPr="0044762E">
        <w:rPr>
          <w:noProof/>
        </w:rPr>
        <w:lastRenderedPageBreak/>
        <w:drawing>
          <wp:inline distT="0" distB="0" distL="0" distR="0" wp14:anchorId="2B69C2D6" wp14:editId="05C6BAAF">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8"/>
    </w:p>
    <w:p w:rsidR="00DD4793" w:rsidRPr="0044762E" w:rsidRDefault="00DD4793" w:rsidP="00CA5434">
      <w:pPr>
        <w:pStyle w:val="Caption"/>
      </w:pPr>
      <w:bookmarkStart w:id="109" w:name="_Ref484713623"/>
      <w:bookmarkStart w:id="110" w:name="_Toc48710094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9"/>
      <w:r w:rsidRPr="0044762E">
        <w:t>: Annual Loss Expectancy by asset</w:t>
      </w:r>
      <w:r w:rsidR="00FD6C67">
        <w:t>s.</w:t>
      </w:r>
      <w:bookmarkEnd w:id="110"/>
    </w:p>
    <w:p w:rsidR="00DD4793" w:rsidRPr="0044762E" w:rsidRDefault="00DD4793" w:rsidP="00AD00BA">
      <w:pPr>
        <w:pStyle w:val="Figure"/>
      </w:pPr>
      <w:bookmarkStart w:id="111" w:name="ChartALEByAssetType"/>
      <w:r w:rsidRPr="0044762E">
        <w:rPr>
          <w:noProof/>
        </w:rPr>
        <w:drawing>
          <wp:inline distT="0" distB="0" distL="0" distR="0" wp14:anchorId="09EDE118" wp14:editId="3835D62D">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1"/>
    </w:p>
    <w:p w:rsidR="00DD4793" w:rsidRPr="0044762E" w:rsidRDefault="00DD4793" w:rsidP="00CA5434">
      <w:pPr>
        <w:pStyle w:val="Caption"/>
      </w:pPr>
      <w:bookmarkStart w:id="112" w:name="_Ref484713630"/>
      <w:bookmarkStart w:id="113" w:name="_Toc48710094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2"/>
      <w:r w:rsidRPr="0044762E">
        <w:t>: Annual Loss Expectancy by asset type</w:t>
      </w:r>
      <w:r w:rsidR="00FD6C67">
        <w:t>s.</w:t>
      </w:r>
      <w:bookmarkEnd w:id="113"/>
    </w:p>
    <w:p w:rsidR="00DD4793" w:rsidRPr="0044762E" w:rsidRDefault="00DD4793" w:rsidP="00AD00BA">
      <w:pPr>
        <w:pStyle w:val="Figure"/>
      </w:pPr>
      <w:bookmarkStart w:id="114" w:name="ChartALEByScenario"/>
      <w:r w:rsidRPr="0044762E">
        <w:rPr>
          <w:noProof/>
        </w:rPr>
        <w:lastRenderedPageBreak/>
        <w:drawing>
          <wp:inline distT="0" distB="0" distL="0" distR="0" wp14:anchorId="25D42D35" wp14:editId="07866267">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4"/>
    </w:p>
    <w:p w:rsidR="00DD4793" w:rsidRPr="0044762E" w:rsidRDefault="00DD4793" w:rsidP="00CA5434">
      <w:pPr>
        <w:pStyle w:val="Caption"/>
      </w:pPr>
      <w:bookmarkStart w:id="115" w:name="_Ref393267942"/>
      <w:bookmarkStart w:id="116" w:name="_Toc48710094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5"/>
      <w:r w:rsidRPr="0044762E">
        <w:t>: Annual Loss Expectancy by Risk scenario</w:t>
      </w:r>
      <w:r w:rsidR="007A68D4">
        <w:t>.</w:t>
      </w:r>
      <w:bookmarkEnd w:id="116"/>
    </w:p>
    <w:p w:rsidR="00DD4793" w:rsidRPr="0044762E" w:rsidRDefault="00DD4793" w:rsidP="00AD00BA">
      <w:pPr>
        <w:pStyle w:val="Figure"/>
      </w:pPr>
      <w:bookmarkStart w:id="117" w:name="ChartALEByScenarioType"/>
      <w:r w:rsidRPr="0044762E">
        <w:rPr>
          <w:noProof/>
        </w:rPr>
        <w:drawing>
          <wp:inline distT="0" distB="0" distL="0" distR="0" wp14:anchorId="718DF58A" wp14:editId="51E64D84">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7"/>
    </w:p>
    <w:p w:rsidR="00DD4793" w:rsidRDefault="00DD4793" w:rsidP="00CA5434">
      <w:pPr>
        <w:pStyle w:val="Caption"/>
      </w:pPr>
      <w:bookmarkStart w:id="118" w:name="_Ref393267946"/>
      <w:bookmarkStart w:id="119" w:name="_Toc48710094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8"/>
      <w:r w:rsidRPr="0044762E">
        <w:t>: Annual Loss Expectancy by threat type</w:t>
      </w:r>
      <w:r w:rsidR="007A68D4">
        <w:t>.</w:t>
      </w:r>
      <w:bookmarkEnd w:id="119"/>
    </w:p>
    <w:p w:rsidR="00F44FDC" w:rsidRDefault="00F44FDC" w:rsidP="00F44FDC">
      <w:pPr>
        <w:pStyle w:val="Heading2"/>
      </w:pPr>
      <w:bookmarkStart w:id="120" w:name="_Toc472601297"/>
      <w:bookmarkStart w:id="121" w:name="_Toc487100922"/>
      <w:r>
        <w:t>Risk evaluation</w:t>
      </w:r>
      <w:bookmarkEnd w:id="120"/>
      <w:bookmarkEnd w:id="121"/>
    </w:p>
    <w:p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rsidR="00F44FDC" w:rsidRDefault="00F44FDC" w:rsidP="00F44FDC">
      <w:r>
        <w:t>Risk evaluated to be non-acceptable must be treated by defining a risk treatment plan.</w:t>
      </w:r>
    </w:p>
    <w:p w:rsidR="00F44FDC" w:rsidRPr="0044762E" w:rsidRDefault="00F44FDC" w:rsidP="00F44FDC">
      <w:pPr>
        <w:pStyle w:val="Heading1"/>
        <w:ind w:left="435" w:hanging="435"/>
      </w:pPr>
      <w:bookmarkStart w:id="122" w:name="_Toc487100923"/>
      <w:bookmarkStart w:id="123" w:name="_Ref483566402"/>
      <w:r w:rsidRPr="0044762E">
        <w:lastRenderedPageBreak/>
        <w:t>Risk treatment</w:t>
      </w:r>
      <w:bookmarkEnd w:id="122"/>
    </w:p>
    <w:p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rsidR="00B06EB3" w:rsidRPr="00B93FE7" w:rsidRDefault="00B06EB3" w:rsidP="00B06EB3">
      <w:pPr>
        <w:pStyle w:val="BodyOfText"/>
      </w:pPr>
      <w:bookmarkStart w:id="124"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an chosen risk level in acceptable time duration and considering the organisation resources.</w:t>
      </w:r>
    </w:p>
    <w:p w:rsidR="000663F2" w:rsidRDefault="000663F2" w:rsidP="00F44FDC">
      <w:pPr>
        <w:pStyle w:val="Heading2"/>
        <w:tabs>
          <w:tab w:val="num" w:pos="576"/>
        </w:tabs>
        <w:spacing w:before="360" w:after="240"/>
        <w:ind w:left="585" w:hanging="585"/>
      </w:pPr>
      <w:bookmarkStart w:id="125" w:name="_Toc487100924"/>
      <w:bookmarkStart w:id="126" w:name="_Toc310335620"/>
      <w:bookmarkStart w:id="127" w:name="_Toc316542024"/>
      <w:bookmarkStart w:id="128" w:name="_Toc345882560"/>
      <w:bookmarkEnd w:id="124"/>
      <w:r>
        <w:t>General consideration regarding the identification of measures.</w:t>
      </w:r>
      <w:bookmarkEnd w:id="125"/>
    </w:p>
    <w:p w:rsidR="00F44FDC" w:rsidRPr="0044762E" w:rsidRDefault="00F44FDC" w:rsidP="000663F2">
      <w:pPr>
        <w:pStyle w:val="Heading3"/>
      </w:pPr>
      <w:bookmarkStart w:id="129" w:name="_Toc487100925"/>
      <w:r w:rsidRPr="0044762E">
        <w:t>Parameter tuning</w:t>
      </w:r>
      <w:bookmarkEnd w:id="126"/>
      <w:bookmarkEnd w:id="127"/>
      <w:bookmarkEnd w:id="128"/>
      <w:r>
        <w:t xml:space="preserve"> and outcome’s validation</w:t>
      </w:r>
      <w:bookmarkEnd w:id="129"/>
    </w:p>
    <w:p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rsidR="00F44FDC" w:rsidRPr="0044762E" w:rsidRDefault="00F44FDC" w:rsidP="00F44FDC">
      <w:pPr>
        <w:pStyle w:val="BodyOfText"/>
      </w:pPr>
      <w:r w:rsidRPr="0044762E">
        <w:t xml:space="preserve">The outcome was considered to be plausible during the </w:t>
      </w:r>
      <w:r>
        <w:t>val</w:t>
      </w:r>
      <w:r w:rsidRPr="0044762E">
        <w:t>idation phase.</w:t>
      </w:r>
    </w:p>
    <w:p w:rsidR="00F44FDC" w:rsidRPr="0044762E" w:rsidRDefault="000663F2" w:rsidP="000663F2">
      <w:pPr>
        <w:pStyle w:val="Heading3"/>
      </w:pPr>
      <w:bookmarkStart w:id="130" w:name="_Toc487100926"/>
      <w:r>
        <w:t xml:space="preserve">A </w:t>
      </w:r>
      <w:r w:rsidR="00BF4F41">
        <w:t xml:space="preserve">methodology based on </w:t>
      </w:r>
      <w:r w:rsidR="00F44FDC" w:rsidRPr="0044762E">
        <w:t>profitability</w:t>
      </w:r>
      <w:bookmarkEnd w:id="130"/>
    </w:p>
    <w:p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rsidR="00BF4F41" w:rsidRDefault="00BF4F41" w:rsidP="00BF4F41">
      <w:pPr>
        <w:pStyle w:val="Heading2"/>
      </w:pPr>
      <w:bookmarkStart w:id="131" w:name="_Toc487100927"/>
      <w:r>
        <w:t>Summary of treatment plan</w:t>
      </w:r>
      <w:bookmarkEnd w:id="131"/>
    </w:p>
    <w:p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rsidR="00295D1B" w:rsidRPr="008100A1" w:rsidRDefault="00295D1B" w:rsidP="00F44FDC">
      <w:pPr>
        <w:pStyle w:val="BulletL1"/>
        <w:rPr>
          <w:b/>
        </w:rPr>
      </w:pPr>
      <w:r w:rsidRPr="008100A1">
        <w:rPr>
          <w:b/>
        </w:rPr>
        <w:t>The phase characteristic:</w:t>
      </w:r>
    </w:p>
    <w:p w:rsidR="00F44FDC" w:rsidRPr="0044762E" w:rsidRDefault="00F44FDC" w:rsidP="00295D1B">
      <w:pPr>
        <w:pStyle w:val="BulletL2"/>
      </w:pPr>
      <w:r w:rsidRPr="0044762E">
        <w:t>The start and end date of the phase;</w:t>
      </w:r>
    </w:p>
    <w:p w:rsidR="00F44FDC" w:rsidRPr="0044762E" w:rsidRDefault="00F44FDC" w:rsidP="00295D1B">
      <w:pPr>
        <w:pStyle w:val="BulletL2"/>
      </w:pPr>
      <w:r w:rsidRPr="0044762E">
        <w:t xml:space="preserve">The compliance level with </w:t>
      </w:r>
      <w:r>
        <w:t>the applied standard</w:t>
      </w:r>
      <w:r w:rsidRPr="0044762E">
        <w:t>;</w:t>
      </w:r>
    </w:p>
    <w:p w:rsidR="00F44FDC" w:rsidRPr="0044762E" w:rsidRDefault="00F44FDC" w:rsidP="00295D1B">
      <w:pPr>
        <w:pStyle w:val="BulletL2"/>
      </w:pPr>
      <w:r w:rsidRPr="0044762E">
        <w:t>The number of to be implemented during the phase;</w:t>
      </w:r>
    </w:p>
    <w:p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rsidR="00295D1B" w:rsidRDefault="00295D1B" w:rsidP="00295D1B">
      <w:pPr>
        <w:pStyle w:val="Endlist"/>
      </w:pPr>
    </w:p>
    <w:p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rsidR="00F44FDC" w:rsidRPr="0044762E" w:rsidRDefault="00F44FDC" w:rsidP="00295D1B">
      <w:pPr>
        <w:pStyle w:val="BulletL2"/>
      </w:pPr>
      <w:r w:rsidRPr="0044762E">
        <w:t>The Annual Loss Expectancy in k€ at the end of the phase (P0 giving the current ALE);</w:t>
      </w:r>
    </w:p>
    <w:p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rsidR="00F44FDC" w:rsidRPr="0044762E" w:rsidRDefault="00F44FDC" w:rsidP="00295D1B">
      <w:pPr>
        <w:pStyle w:val="BulletL2"/>
      </w:pPr>
      <w:bookmarkStart w:id="132" w:name="_Hlk484959403"/>
      <w:r w:rsidRPr="0044762E">
        <w:t>The average annual cost of the phase (considering set-up cost, lifetime and yearly maintenance</w:t>
      </w:r>
      <w:r w:rsidR="00653D89">
        <w:t>)</w:t>
      </w:r>
      <w:r w:rsidRPr="0044762E">
        <w:t>;</w:t>
      </w:r>
    </w:p>
    <w:bookmarkEnd w:id="132"/>
    <w:p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rsidR="00F44FDC" w:rsidRPr="0044762E" w:rsidRDefault="00F44FDC" w:rsidP="00F44FDC">
      <w:pPr>
        <w:pStyle w:val="Endlist"/>
      </w:pPr>
    </w:p>
    <w:p w:rsidR="00295D1B" w:rsidRDefault="00295D1B" w:rsidP="00295D1B">
      <w:pPr>
        <w:pStyle w:val="BulletL1"/>
        <w:spacing w:after="0"/>
      </w:pPr>
      <w:bookmarkStart w:id="133" w:name="_Hlk484961585"/>
      <w:r w:rsidRPr="008100A1">
        <w:rPr>
          <w:b/>
        </w:rPr>
        <w:t>The resources planning</w:t>
      </w:r>
      <w:r>
        <w:t>:</w:t>
      </w:r>
    </w:p>
    <w:p w:rsidR="00295D1B" w:rsidRPr="003D6091" w:rsidRDefault="00295D1B" w:rsidP="00295D1B">
      <w:pPr>
        <w:pStyle w:val="BulletL2"/>
      </w:pPr>
      <w:r>
        <w:t>The implementation costs of the security measures (set-up cost) including:</w:t>
      </w:r>
    </w:p>
    <w:p w:rsidR="00295D1B" w:rsidRPr="003D6091" w:rsidRDefault="00295D1B" w:rsidP="00295D1B">
      <w:pPr>
        <w:pStyle w:val="BulletL3"/>
      </w:pPr>
      <w:r w:rsidRPr="003D6091">
        <w:t>Internal workload in man-days;</w:t>
      </w:r>
    </w:p>
    <w:p w:rsidR="00295D1B" w:rsidRDefault="00295D1B" w:rsidP="00295D1B">
      <w:pPr>
        <w:pStyle w:val="BulletL3"/>
      </w:pPr>
      <w:r w:rsidRPr="003D6091">
        <w:t>External workload in man-days;</w:t>
      </w:r>
    </w:p>
    <w:p w:rsidR="00295D1B" w:rsidRDefault="00295D1B" w:rsidP="00295D1B">
      <w:pPr>
        <w:pStyle w:val="BulletL3"/>
      </w:pPr>
      <w:r>
        <w:t>Investment in kilo-euros</w:t>
      </w:r>
    </w:p>
    <w:p w:rsidR="00295D1B" w:rsidRPr="003D6091" w:rsidRDefault="00295D1B" w:rsidP="00295D1B">
      <w:pPr>
        <w:pStyle w:val="BulletL3"/>
      </w:pPr>
      <w:r>
        <w:t>The total of implementation cost in kilo-euros.</w:t>
      </w:r>
    </w:p>
    <w:p w:rsidR="00295D1B" w:rsidRDefault="00295D1B" w:rsidP="00295D1B">
      <w:pPr>
        <w:pStyle w:val="BulletL2"/>
      </w:pPr>
      <w:r>
        <w:t>The recurrent costs to be planned to maintain the security measures:</w:t>
      </w:r>
    </w:p>
    <w:p w:rsidR="00295D1B" w:rsidRPr="003D6091" w:rsidRDefault="00295D1B" w:rsidP="00295D1B">
      <w:pPr>
        <w:pStyle w:val="BulletL3"/>
      </w:pPr>
      <w:r w:rsidRPr="003D6091">
        <w:t>Internal maintenance workload in man-days;</w:t>
      </w:r>
    </w:p>
    <w:p w:rsidR="00295D1B" w:rsidRPr="003D6091" w:rsidRDefault="00295D1B" w:rsidP="00295D1B">
      <w:pPr>
        <w:pStyle w:val="BulletL3"/>
      </w:pPr>
      <w:r w:rsidRPr="003D6091">
        <w:t>External maintenance workload in man-days;</w:t>
      </w:r>
    </w:p>
    <w:p w:rsidR="00295D1B" w:rsidRPr="003D6091" w:rsidRDefault="00295D1B" w:rsidP="00295D1B">
      <w:pPr>
        <w:pStyle w:val="BulletL3"/>
      </w:pPr>
      <w:r w:rsidRPr="003D6091">
        <w:t xml:space="preserve">Recurrent investments to maintain </w:t>
      </w:r>
      <w:r>
        <w:t xml:space="preserve">implementation rate </w:t>
      </w:r>
      <w:r w:rsidRPr="003D6091">
        <w:t>in kilo-euro;</w:t>
      </w:r>
    </w:p>
    <w:p w:rsidR="00295D1B" w:rsidRPr="003D6091" w:rsidRDefault="00295D1B" w:rsidP="00295D1B">
      <w:pPr>
        <w:pStyle w:val="BulletL3"/>
      </w:pPr>
      <w:r>
        <w:t>The total of r</w:t>
      </w:r>
      <w:r w:rsidRPr="003D6091">
        <w:t>ecurrent costs</w:t>
      </w:r>
      <w:r>
        <w:t xml:space="preserve"> in kilo-euros</w:t>
      </w:r>
      <w:r w:rsidRPr="003D6091">
        <w:t>;</w:t>
      </w:r>
    </w:p>
    <w:p w:rsidR="00295D1B" w:rsidRDefault="00295D1B" w:rsidP="00295D1B">
      <w:pPr>
        <w:pStyle w:val="BulletL2"/>
      </w:pPr>
      <w:r w:rsidRPr="003D6091">
        <w:t>The total cost of the phase including</w:t>
      </w:r>
      <w:r>
        <w:t xml:space="preserve"> internal and external workload.</w:t>
      </w:r>
    </w:p>
    <w:bookmarkEnd w:id="133"/>
    <w:p w:rsidR="00F44FDC" w:rsidRPr="0044762E" w:rsidRDefault="00F44FDC" w:rsidP="00F44FDC">
      <w:pPr>
        <w:pStyle w:val="Endlist"/>
      </w:pPr>
    </w:p>
    <w:p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rsidR="00F44FDC" w:rsidRPr="0044762E" w:rsidRDefault="00F44FDC" w:rsidP="00F44FDC">
      <w:pPr>
        <w:spacing w:after="0"/>
      </w:pPr>
      <w:r>
        <w:t>The range and the efficiency of each phase are described in the following table:</w:t>
      </w:r>
    </w:p>
    <w:p w:rsidR="00F44FDC" w:rsidRPr="0044762E" w:rsidRDefault="00F44FDC" w:rsidP="00F44FDC">
      <w:pPr>
        <w:pStyle w:val="Caption"/>
      </w:pPr>
      <w:bookmarkStart w:id="134" w:name="_Toc487100959"/>
      <w:r w:rsidRPr="0044762E">
        <w:t>T</w:t>
      </w:r>
      <w:bookmarkStart w:id="135" w:name="Summary"/>
      <w:bookmarkEnd w:id="135"/>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rsidR="00F44FDC" w:rsidRDefault="00F44FDC" w:rsidP="008100A1">
      <w:pPr>
        <w:pStyle w:val="Heading2"/>
      </w:pPr>
      <w:bookmarkStart w:id="136" w:name="_Toc487100928"/>
      <w:r>
        <w:t>Increase of compliance rate and rentability of the phases</w:t>
      </w:r>
      <w:bookmarkEnd w:id="136"/>
    </w:p>
    <w:p w:rsidR="00F44FDC" w:rsidRDefault="00F44FDC" w:rsidP="00F44FDC">
      <w:r w:rsidRPr="00C54976">
        <w:t xml:space="preserve">The following figure shows the evolution </w:t>
      </w:r>
      <w:r>
        <w:t xml:space="preserve">of both </w:t>
      </w:r>
      <w:r w:rsidRPr="00C54976">
        <w:t>rentability</w:t>
      </w:r>
      <w:r>
        <w:t xml:space="preserve"> for applied measures and compliance rate according to the implementation of security measures during the defined phases.</w:t>
      </w:r>
    </w:p>
    <w:p w:rsidR="00F44FDC" w:rsidRPr="00306B1F" w:rsidRDefault="00F44FDC" w:rsidP="00F44FDC">
      <w:pPr>
        <w:keepNext/>
        <w:jc w:val="center"/>
        <w:rPr>
          <w:lang w:val="fr-FR"/>
        </w:rPr>
      </w:pPr>
      <w:bookmarkStart w:id="137" w:name="ChartRentability"/>
      <w:r w:rsidRPr="002018D5">
        <w:rPr>
          <w:noProof/>
          <w:color w:val="FF0000"/>
        </w:rPr>
        <w:drawing>
          <wp:inline distT="0" distB="0" distL="0" distR="0" wp14:anchorId="7D1CBBF3" wp14:editId="526364A5">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rsidR="00F44FDC" w:rsidRPr="00C875C1" w:rsidRDefault="00F44FDC" w:rsidP="00F44FDC">
      <w:pPr>
        <w:pStyle w:val="Caption"/>
      </w:pPr>
      <w:bookmarkStart w:id="138" w:name="_Toc472605190"/>
      <w:bookmarkStart w:id="139" w:name="_Toc48710094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 </w:t>
      </w:r>
      <w:r>
        <w:rPr>
          <w:noProof/>
        </w:rPr>
        <w:t>Rentabi</w:t>
      </w:r>
      <w:r w:rsidRPr="00C875C1">
        <w:rPr>
          <w:noProof/>
        </w:rPr>
        <w:t>lity of the treatment plan</w:t>
      </w:r>
      <w:bookmarkEnd w:id="138"/>
      <w:bookmarkEnd w:id="139"/>
    </w:p>
    <w:p w:rsidR="00F44FDC" w:rsidRPr="0044762E" w:rsidRDefault="00F44FDC" w:rsidP="008100A1">
      <w:pPr>
        <w:pStyle w:val="Heading2"/>
      </w:pPr>
      <w:bookmarkStart w:id="140" w:name="_Toc487100929"/>
      <w:r w:rsidRPr="0044762E">
        <w:lastRenderedPageBreak/>
        <w:t xml:space="preserve">Detailed </w:t>
      </w:r>
      <w:r>
        <w:t>r</w:t>
      </w:r>
      <w:r w:rsidRPr="0044762E">
        <w:t>isk treatment plan</w:t>
      </w:r>
      <w:bookmarkEnd w:id="140"/>
    </w:p>
    <w:p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rsidR="00F44FDC" w:rsidRPr="0044762E" w:rsidRDefault="00F44FDC" w:rsidP="00F44FDC">
      <w:pPr>
        <w:pStyle w:val="Caption"/>
      </w:pPr>
      <w:bookmarkStart w:id="141" w:name="ActionPlan"/>
      <w:bookmarkStart w:id="142" w:name="_Toc487100960"/>
      <w:bookmarkEnd w:id="141"/>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2"/>
    </w:p>
    <w:p w:rsidR="008100A1" w:rsidRDefault="008100A1" w:rsidP="008100A1">
      <w:pPr>
        <w:pStyle w:val="Heading1"/>
      </w:pPr>
      <w:bookmarkStart w:id="143" w:name="_Toc472601302"/>
      <w:bookmarkStart w:id="144" w:name="_Toc487100930"/>
      <w:r>
        <w:lastRenderedPageBreak/>
        <w:t>Risk acceptance</w:t>
      </w:r>
      <w:bookmarkEnd w:id="143"/>
      <w:bookmarkEnd w:id="144"/>
    </w:p>
    <w:p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rsidR="008100A1" w:rsidRDefault="008100A1" w:rsidP="008100A1">
      <w:pPr>
        <w:pStyle w:val="BodyOfText"/>
      </w:pPr>
      <w:r w:rsidRPr="00D85FCA">
        <w:t>The decision shall be formally documented.</w:t>
      </w:r>
    </w:p>
    <w:p w:rsidR="008100A1" w:rsidRDefault="008100A1" w:rsidP="008100A1">
      <w:pPr>
        <w:pStyle w:val="Heading1"/>
        <w:pageBreakBefore w:val="0"/>
      </w:pPr>
      <w:bookmarkStart w:id="145" w:name="_Toc487100931"/>
      <w:r>
        <w:t>Feedback loops of risk assessment process</w:t>
      </w:r>
      <w:bookmarkEnd w:id="145"/>
    </w:p>
    <w:p w:rsidR="008100A1" w:rsidRDefault="008100A1" w:rsidP="008100A1">
      <w:pPr>
        <w:pStyle w:val="Heading2"/>
      </w:pPr>
      <w:bookmarkStart w:id="146" w:name="_Toc472601303"/>
      <w:bookmarkStart w:id="147" w:name="_Toc487100932"/>
      <w:r>
        <w:t>Risk communication</w:t>
      </w:r>
      <w:bookmarkEnd w:id="146"/>
      <w:bookmarkEnd w:id="147"/>
    </w:p>
    <w:p w:rsidR="008100A1" w:rsidRDefault="008100A1" w:rsidP="008100A1">
      <w:r>
        <w:t>The underlying report or parts of it are used to exchange risk related information. The risk communication strategy is not part of the present report.</w:t>
      </w:r>
    </w:p>
    <w:p w:rsidR="008100A1" w:rsidRDefault="008100A1" w:rsidP="008100A1">
      <w:pPr>
        <w:pStyle w:val="Heading2"/>
      </w:pPr>
      <w:bookmarkStart w:id="148" w:name="_Toc472601304"/>
      <w:bookmarkStart w:id="149" w:name="_Toc487100933"/>
      <w:r>
        <w:t>Risk monitoring and review</w:t>
      </w:r>
      <w:bookmarkEnd w:id="148"/>
      <w:bookmarkEnd w:id="149"/>
    </w:p>
    <w:p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rsidR="00DD4793" w:rsidRDefault="00DD4793" w:rsidP="00DD4793">
      <w:pPr>
        <w:pStyle w:val="Heading1"/>
        <w:ind w:left="435" w:hanging="435"/>
      </w:pPr>
      <w:bookmarkStart w:id="150" w:name="_Toc487100934"/>
      <w:r w:rsidRPr="0044762E">
        <w:lastRenderedPageBreak/>
        <w:t>Implementation level</w:t>
      </w:r>
      <w:bookmarkEnd w:id="123"/>
      <w:r w:rsidR="007E74DB">
        <w:t xml:space="preserve"> of security measures</w:t>
      </w:r>
      <w:r w:rsidR="00EB0F5C">
        <w:t xml:space="preserve"> and organisation’s compliance</w:t>
      </w:r>
      <w:bookmarkEnd w:id="150"/>
    </w:p>
    <w:p w:rsidR="00FB66E1" w:rsidRDefault="00E00170" w:rsidP="007E74DB">
      <w:pPr>
        <w:pStyle w:val="BodyOfText"/>
      </w:pPr>
      <w:bookmarkStart w:id="151"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rsidR="00DD4793" w:rsidRPr="0044762E" w:rsidRDefault="00E00170" w:rsidP="00DD4793">
      <w:pPr>
        <w:pStyle w:val="Heading2"/>
        <w:widowControl w:val="0"/>
        <w:tabs>
          <w:tab w:val="num" w:pos="576"/>
        </w:tabs>
        <w:spacing w:before="360" w:after="240"/>
        <w:ind w:left="585" w:hanging="585"/>
      </w:pPr>
      <w:bookmarkStart w:id="152" w:name="_Toc487100935"/>
      <w:r>
        <w:t>Modus operandi</w:t>
      </w:r>
      <w:bookmarkEnd w:id="152"/>
    </w:p>
    <w:p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rsidR="00DD4793" w:rsidRPr="0044762E" w:rsidRDefault="002B5987" w:rsidP="001F570B">
      <w:pPr>
        <w:pStyle w:val="BulletL1"/>
      </w:pPr>
      <w:r>
        <w:rPr>
          <w:b/>
        </w:rPr>
        <w:t xml:space="preserve">Domain: </w:t>
      </w:r>
      <w:r w:rsidR="00DD4793" w:rsidRPr="0044762E">
        <w:t>the area (and title);</w:t>
      </w:r>
    </w:p>
    <w:p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3" w:name="_Toc394653597"/>
      <w:bookmarkStart w:id="154" w:name="_Toc259478575"/>
    </w:p>
    <w:p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rsidR="00DD4793" w:rsidRPr="006D6C1D" w:rsidRDefault="00DD4793" w:rsidP="006D6C1D">
            <w:pPr>
              <w:pStyle w:val="TabText1"/>
            </w:pPr>
          </w:p>
        </w:tc>
        <w:tc>
          <w:tcPr>
            <w:tcW w:w="3947" w:type="dxa"/>
            <w:tcBorders>
              <w:left w:val="single" w:sz="4" w:space="0" w:color="auto"/>
            </w:tcBorders>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FFCD2F"/>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6D9F1"/>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2D69B"/>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00C85A"/>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rsidR="00DD4793" w:rsidRPr="0044762E" w:rsidRDefault="00DD4793" w:rsidP="005E0642">
      <w:pPr>
        <w:pStyle w:val="Caption"/>
        <w:ind w:left="567"/>
      </w:pPr>
      <w:bookmarkStart w:id="155"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3"/>
      <w:r w:rsidR="007A68D4">
        <w:t>.</w:t>
      </w:r>
      <w:bookmarkEnd w:id="155"/>
    </w:p>
    <w:bookmarkEnd w:id="154"/>
    <w:p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rsidR="00DD4793" w:rsidRPr="0044762E" w:rsidRDefault="00DD4793" w:rsidP="00093C31">
      <w:pPr>
        <w:pStyle w:val="BulletL1"/>
      </w:pPr>
      <w:r w:rsidRPr="007C149F">
        <w:rPr>
          <w:b/>
        </w:rPr>
        <w:t>LT</w:t>
      </w:r>
      <w:r w:rsidR="007C149F">
        <w:t>:</w:t>
      </w:r>
      <w:r w:rsidRPr="0044762E">
        <w:t xml:space="preserve"> the lifetime in years of the measure;</w:t>
      </w:r>
    </w:p>
    <w:p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rsidR="00DD4793" w:rsidRPr="0044762E" w:rsidRDefault="00DD4793" w:rsidP="00093C31">
      <w:pPr>
        <w:pStyle w:val="BulletL1"/>
      </w:pPr>
      <w:r w:rsidRPr="005E0642">
        <w:rPr>
          <w:b/>
        </w:rPr>
        <w:t>Comment</w:t>
      </w:r>
      <w:r w:rsidR="005E0642">
        <w:t>:</w:t>
      </w:r>
      <w:r w:rsidRPr="0044762E">
        <w:t xml:space="preserve"> a justification of the provided estimates;</w:t>
      </w:r>
    </w:p>
    <w:p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rsidR="009E4A52" w:rsidRPr="0044762E" w:rsidRDefault="009E4A52" w:rsidP="009E4A52">
      <w:pPr>
        <w:pStyle w:val="Endlist"/>
      </w:pPr>
    </w:p>
    <w:p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rsidR="00B675B0" w:rsidRDefault="00B675B0" w:rsidP="00DD4793">
      <w:pPr>
        <w:pStyle w:val="Heading2"/>
        <w:spacing w:before="330" w:after="210"/>
        <w:ind w:left="585" w:hanging="585"/>
      </w:pPr>
      <w:bookmarkStart w:id="156" w:name="_Toc487100936"/>
      <w:bookmarkStart w:id="157" w:name="_Hlk484964055"/>
      <w:r>
        <w:t>Evolution of the organisation’s compliance</w:t>
      </w:r>
      <w:bookmarkEnd w:id="156"/>
    </w:p>
    <w:p w:rsidR="00DD4793" w:rsidRPr="0044762E" w:rsidRDefault="00DD4793" w:rsidP="00B675B0">
      <w:pPr>
        <w:pStyle w:val="Heading3"/>
      </w:pPr>
      <w:bookmarkStart w:id="158" w:name="_Toc487100937"/>
      <w:r w:rsidRPr="0044762E">
        <w:t>Compliance level for ISO</w:t>
      </w:r>
      <w:r w:rsidR="003F639C">
        <w:t>/IEC</w:t>
      </w:r>
      <w:r w:rsidRPr="0044762E">
        <w:t xml:space="preserve"> 27001</w:t>
      </w:r>
      <w:bookmarkEnd w:id="158"/>
    </w:p>
    <w:p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rsidR="00DD4793" w:rsidRPr="0044762E" w:rsidRDefault="00DD4793" w:rsidP="00B675B0">
      <w:pPr>
        <w:pStyle w:val="FigurewithCaption"/>
      </w:pPr>
      <w:bookmarkStart w:id="159" w:name="ChartCompliance27001"/>
      <w:bookmarkEnd w:id="151"/>
      <w:bookmarkEnd w:id="157"/>
      <w:r w:rsidRPr="0044762E">
        <w:rPr>
          <w:noProof/>
        </w:rPr>
        <w:drawing>
          <wp:inline distT="0" distB="0" distL="0" distR="0" wp14:anchorId="32FF9BED" wp14:editId="53A695D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rsidR="00DD4793" w:rsidRPr="0044762E" w:rsidRDefault="00DD4793" w:rsidP="00093C31">
      <w:pPr>
        <w:pStyle w:val="Caption"/>
      </w:pPr>
      <w:bookmarkStart w:id="160" w:name="_Toc48710094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60"/>
    </w:p>
    <w:p w:rsidR="00DD4793" w:rsidRPr="0044762E" w:rsidRDefault="00DD4793" w:rsidP="00B675B0">
      <w:pPr>
        <w:pStyle w:val="Heading3"/>
      </w:pPr>
      <w:bookmarkStart w:id="161" w:name="_Toc487100938"/>
      <w:bookmarkStart w:id="162" w:name="_Hlk484964072"/>
      <w:r w:rsidRPr="0044762E">
        <w:lastRenderedPageBreak/>
        <w:t>Compliance level for ISO</w:t>
      </w:r>
      <w:r w:rsidR="003F639C">
        <w:t>/IEC</w:t>
      </w:r>
      <w:r w:rsidRPr="0044762E">
        <w:t xml:space="preserve"> 27002</w:t>
      </w:r>
      <w:bookmarkEnd w:id="161"/>
    </w:p>
    <w:p w:rsidR="00DD4793" w:rsidRPr="0044762E" w:rsidRDefault="006E611E" w:rsidP="00093C31">
      <w:pPr>
        <w:pStyle w:val="BodyOfText"/>
      </w:pPr>
      <w:bookmarkStart w:id="163"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rsidR="00DD4793" w:rsidRPr="0044762E" w:rsidRDefault="00DD4793" w:rsidP="00B675B0">
      <w:pPr>
        <w:pStyle w:val="FigurewithCaption"/>
      </w:pPr>
      <w:bookmarkStart w:id="164" w:name="ChartCompliance27002"/>
      <w:bookmarkEnd w:id="162"/>
      <w:bookmarkEnd w:id="163"/>
      <w:r w:rsidRPr="0044762E">
        <w:rPr>
          <w:noProof/>
        </w:rPr>
        <w:drawing>
          <wp:inline distT="0" distB="0" distL="0" distR="0" wp14:anchorId="0B68EAA0" wp14:editId="26B6122F">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4"/>
    </w:p>
    <w:p w:rsidR="006E611E" w:rsidRDefault="00DD4793" w:rsidP="0064190E">
      <w:pPr>
        <w:pStyle w:val="Caption"/>
      </w:pPr>
      <w:bookmarkStart w:id="165" w:name="_Toc48710094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8"/>
      <w:bookmarkEnd w:id="9"/>
      <w:bookmarkEnd w:id="10"/>
      <w:bookmarkEnd w:id="165"/>
    </w:p>
    <w:p w:rsidR="0064190E" w:rsidRPr="0064190E" w:rsidRDefault="0064190E" w:rsidP="0064190E">
      <w:bookmarkStart w:id="166" w:name="AdditionalCollection"/>
      <w:bookmarkEnd w:id="166"/>
    </w:p>
    <w:p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rsidR="00DD4793" w:rsidRPr="0044762E" w:rsidRDefault="00DD4793" w:rsidP="00DD4793">
      <w:pPr>
        <w:pStyle w:val="Heading1"/>
        <w:numPr>
          <w:ilvl w:val="0"/>
          <w:numId w:val="0"/>
        </w:numPr>
        <w:ind w:left="432" w:hanging="432"/>
      </w:pPr>
      <w:bookmarkStart w:id="167" w:name="_Ref483566446"/>
      <w:bookmarkStart w:id="168" w:name="_Ref484963250"/>
      <w:bookmarkStart w:id="169" w:name="_Ref484963263"/>
      <w:bookmarkStart w:id="170" w:name="_Ref484963314"/>
      <w:bookmarkStart w:id="171" w:name="_Toc487100939"/>
      <w:r w:rsidRPr="0044762E">
        <w:lastRenderedPageBreak/>
        <w:t>Annex</w:t>
      </w:r>
      <w:bookmarkEnd w:id="167"/>
      <w:bookmarkEnd w:id="168"/>
      <w:bookmarkEnd w:id="169"/>
      <w:r w:rsidR="00404A17">
        <w:t>: List of security measures</w:t>
      </w:r>
      <w:r w:rsidR="006E611E">
        <w:t xml:space="preserve"> applicable to the TOE</w:t>
      </w:r>
      <w:bookmarkEnd w:id="170"/>
      <w:bookmarkEnd w:id="171"/>
    </w:p>
    <w:p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rsidR="00DD4793" w:rsidRPr="0044762E" w:rsidRDefault="00DD4793" w:rsidP="006B5D0E">
      <w:pPr>
        <w:pStyle w:val="BodyOfText"/>
      </w:pPr>
      <w:bookmarkStart w:id="172" w:name="_Hlk484964154"/>
      <w:r w:rsidRPr="0044762E">
        <w:t>For each security measure, we indicate:</w:t>
      </w:r>
    </w:p>
    <w:p w:rsidR="00DD4793" w:rsidRPr="0044762E" w:rsidRDefault="00D01723" w:rsidP="006B5D0E">
      <w:pPr>
        <w:pStyle w:val="BulletL1"/>
      </w:pPr>
      <w:r>
        <w:rPr>
          <w:b/>
        </w:rPr>
        <w:t>Ref</w:t>
      </w:r>
      <w:r w:rsidRPr="00D01723">
        <w:t>:</w:t>
      </w:r>
      <w:r w:rsidR="00DD4793" w:rsidRPr="0044762E">
        <w:t xml:space="preserve"> the reference of security control;</w:t>
      </w:r>
    </w:p>
    <w:p w:rsidR="00DD4793" w:rsidRPr="0044762E" w:rsidRDefault="00DD4793" w:rsidP="006B5D0E">
      <w:pPr>
        <w:pStyle w:val="BulletL1"/>
      </w:pPr>
      <w:r w:rsidRPr="00D01723">
        <w:rPr>
          <w:b/>
        </w:rPr>
        <w:t>Domains</w:t>
      </w:r>
      <w:r w:rsidR="00D01723">
        <w:t>:</w:t>
      </w:r>
      <w:r w:rsidRPr="0044762E">
        <w:t xml:space="preserve"> the area (and title);</w:t>
      </w:r>
    </w:p>
    <w:p w:rsidR="00DD4793" w:rsidRPr="0044762E" w:rsidRDefault="00DD4793" w:rsidP="006B5D0E">
      <w:pPr>
        <w:pStyle w:val="BulletL1"/>
      </w:pPr>
      <w:r w:rsidRPr="00D01723">
        <w:rPr>
          <w:b/>
        </w:rPr>
        <w:t>ST</w:t>
      </w:r>
      <w:r w:rsidRPr="0044762E">
        <w:t>, the status (AP = applicable, NA not applicable, M: mandatory);</w:t>
      </w:r>
    </w:p>
    <w:p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rsidR="00DD4793" w:rsidRPr="0044762E" w:rsidRDefault="00DD4793" w:rsidP="006B5D0E">
      <w:pPr>
        <w:pStyle w:val="BulletL1"/>
      </w:pPr>
      <w:r w:rsidRPr="00D01723">
        <w:rPr>
          <w:b/>
        </w:rPr>
        <w:t>LT</w:t>
      </w:r>
      <w:r w:rsidR="00710352">
        <w:t>:</w:t>
      </w:r>
      <w:r w:rsidRPr="0044762E">
        <w:t xml:space="preserve"> the lifetime in years of the measure;</w:t>
      </w:r>
    </w:p>
    <w:p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rsidR="00DD4793" w:rsidRPr="0044762E" w:rsidRDefault="00DD4793" w:rsidP="006B5D0E">
      <w:pPr>
        <w:pStyle w:val="BulletL1"/>
      </w:pPr>
      <w:r w:rsidRPr="00D01723">
        <w:rPr>
          <w:b/>
        </w:rPr>
        <w:t>Comment</w:t>
      </w:r>
      <w:r w:rsidR="00710352">
        <w:t>:</w:t>
      </w:r>
      <w:r w:rsidRPr="0044762E">
        <w:t xml:space="preserve"> a justification of the provided estimates;</w:t>
      </w:r>
    </w:p>
    <w:p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rsidR="004E41F2" w:rsidRDefault="00710352" w:rsidP="006B5D0E">
      <w:pPr>
        <w:pStyle w:val="BulletL1"/>
      </w:pPr>
      <w:r w:rsidRPr="00710352">
        <w:rPr>
          <w:b/>
        </w:rPr>
        <w:t>Resp</w:t>
      </w:r>
      <w:r>
        <w:t xml:space="preserve">: </w:t>
      </w:r>
      <w:r w:rsidR="00DD4793" w:rsidRPr="0044762E">
        <w:t>The person(s) responsible for the implementation of the security measure</w:t>
      </w:r>
      <w:r w:rsidR="00DD4793" w:rsidRPr="00A37CE5">
        <w:t>.</w:t>
      </w:r>
    </w:p>
    <w:bookmarkEnd w:id="172"/>
    <w:p w:rsidR="001D4964" w:rsidRPr="001D4964" w:rsidRDefault="001D4964" w:rsidP="00ED33B9">
      <w:pPr>
        <w:pStyle w:val="Endlist"/>
      </w:pPr>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D77" w:rsidRDefault="00760D77" w:rsidP="00E5766B">
      <w:r>
        <w:separator/>
      </w:r>
    </w:p>
  </w:endnote>
  <w:endnote w:type="continuationSeparator" w:id="0">
    <w:p w:rsidR="00760D77" w:rsidRDefault="00760D77"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rsidTr="006B5D0E">
      <w:trPr>
        <w:trHeight w:val="420"/>
      </w:trPr>
      <w:tc>
        <w:tcPr>
          <w:tcW w:w="3657" w:type="pct"/>
        </w:tcPr>
        <w:p w:rsidR="00CF1BB1" w:rsidRPr="004F30C2" w:rsidRDefault="00CF1BB1" w:rsidP="006B5D0E">
          <w:pPr>
            <w:pStyle w:val="Headerfootertext"/>
            <w:rPr>
              <w:lang w:val="fr-FR"/>
            </w:rPr>
          </w:pPr>
          <w:r w:rsidRPr="00FD6C67">
            <w:rPr>
              <w:lang w:val="fr-FR"/>
            </w:rPr>
            <w:t xml:space="preserve">Ref.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8E0B9B">
                <w:rPr>
                  <w:noProof/>
                </w:rPr>
                <w:t>2</w:t>
              </w:r>
              <w:r w:rsidRPr="0007775C">
                <w:fldChar w:fldCharType="end"/>
              </w:r>
              <w:r w:rsidRPr="0007775C">
                <w:t xml:space="preserve"> de </w:t>
              </w:r>
              <w:r>
                <w:fldChar w:fldCharType="begin"/>
              </w:r>
              <w:r>
                <w:instrText xml:space="preserve"> NUMPAGES  </w:instrText>
              </w:r>
              <w:r>
                <w:fldChar w:fldCharType="separate"/>
              </w:r>
              <w:r w:rsidR="008E0B9B">
                <w:rPr>
                  <w:noProof/>
                </w:rPr>
                <w:t>26</w:t>
              </w:r>
              <w:r>
                <w:rPr>
                  <w:noProof/>
                </w:rPr>
                <w:fldChar w:fldCharType="end"/>
              </w:r>
            </w:p>
          </w:sdtContent>
        </w:sdt>
      </w:tc>
    </w:tr>
  </w:tbl>
  <w:p w:rsidR="00CF1BB1" w:rsidRDefault="00CF1BB1"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rsidTr="00157746">
      <w:trPr>
        <w:trHeight w:val="420"/>
      </w:trPr>
      <w:tc>
        <w:tcPr>
          <w:tcW w:w="3657" w:type="pct"/>
        </w:tcPr>
        <w:p w:rsidR="00CF1BB1" w:rsidRPr="008F43CC" w:rsidRDefault="00CF1BB1" w:rsidP="00157746">
          <w:r w:rsidRPr="008F43CC">
            <w:t xml:space="preserve">Réf.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8E0B9B">
                <w:rPr>
                  <w:noProof/>
                </w:rPr>
                <w:t>26</w:t>
              </w:r>
              <w:r w:rsidRPr="0007775C">
                <w:fldChar w:fldCharType="end"/>
              </w:r>
              <w:r w:rsidRPr="0007775C">
                <w:t xml:space="preserve"> de </w:t>
              </w:r>
              <w:r>
                <w:fldChar w:fldCharType="begin"/>
              </w:r>
              <w:r>
                <w:instrText xml:space="preserve"> NUMPAGES  </w:instrText>
              </w:r>
              <w:r>
                <w:fldChar w:fldCharType="separate"/>
              </w:r>
              <w:r w:rsidR="008E0B9B">
                <w:rPr>
                  <w:noProof/>
                </w:rPr>
                <w:t>26</w:t>
              </w:r>
              <w:r>
                <w:rPr>
                  <w:noProof/>
                </w:rPr>
                <w:fldChar w:fldCharType="end"/>
              </w:r>
            </w:p>
          </w:sdtContent>
        </w:sdt>
      </w:tc>
    </w:tr>
  </w:tbl>
  <w:p w:rsidR="00CF1BB1" w:rsidRDefault="00CF1BB1" w:rsidP="00E5766B"/>
  <w:p w:rsidR="00CF1BB1" w:rsidRDefault="00CF1BB1"/>
  <w:p w:rsidR="00CF1BB1" w:rsidRDefault="00CF1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D77" w:rsidRDefault="00760D77" w:rsidP="00E5766B">
      <w:r>
        <w:separator/>
      </w:r>
    </w:p>
  </w:footnote>
  <w:footnote w:type="continuationSeparator" w:id="0">
    <w:p w:rsidR="00760D77" w:rsidRDefault="00760D77"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BA239B" wp14:editId="6264DBAC">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760D7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1BFD95" wp14:editId="4FDC2BA6">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760D7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1E"/>
    <w:rsid w:val="00013862"/>
    <w:rsid w:val="00016710"/>
    <w:rsid w:val="00086642"/>
    <w:rsid w:val="000F0C3A"/>
    <w:rsid w:val="00146228"/>
    <w:rsid w:val="003A2CBF"/>
    <w:rsid w:val="00403C88"/>
    <w:rsid w:val="00430FA4"/>
    <w:rsid w:val="004846E3"/>
    <w:rsid w:val="006319C4"/>
    <w:rsid w:val="006B121E"/>
    <w:rsid w:val="006F61D4"/>
    <w:rsid w:val="00815F64"/>
    <w:rsid w:val="00875815"/>
    <w:rsid w:val="00946BB5"/>
    <w:rsid w:val="009C43F4"/>
    <w:rsid w:val="00A51B11"/>
    <w:rsid w:val="00A6383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37AE7-9F7A-4365-9058-2A0FBD7A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TOD_Q139_analysis-report-EN_v4.9.3.1.docx</Template>
  <TotalTime>0</TotalTime>
  <Pages>26</Pages>
  <Words>6472</Words>
  <Characters>36896</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eomar</cp:lastModifiedBy>
  <cp:revision>2</cp:revision>
  <cp:lastPrinted>2015-12-10T10:05:00Z</cp:lastPrinted>
  <dcterms:created xsi:type="dcterms:W3CDTF">2017-07-14T14:24:00Z</dcterms:created>
  <dcterms:modified xsi:type="dcterms:W3CDTF">2017-07-14T14:24:00Z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