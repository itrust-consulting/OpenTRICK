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bookmarkStart w:id="0" w:name="_GoBack"/>
            <w:bookmarkEnd w:id="0"/>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2A6099"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2A6099"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itrust3"/>
        <w:tblW w:w="4946" w:type="pct"/>
        <w:tblLook w:val="0480" w:firstRow="0" w:lastRow="0" w:firstColumn="1" w:lastColumn="0" w:noHBand="0" w:noVBand="1"/>
      </w:tblPr>
      <w:tblGrid>
        <w:gridCol w:w="2346"/>
        <w:gridCol w:w="7178"/>
      </w:tblGrid>
      <w:tr w:rsidR="00DD4793" w:rsidRPr="003D6091" w14:paraId="2D36D4C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2A6099"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4CDFBDBF"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605F56">
              <w:rPr>
                <w:noProof/>
              </w:rPr>
              <w:t>14/07/2017</w:t>
            </w:r>
            <w:r>
              <w:fldChar w:fldCharType="end"/>
            </w:r>
          </w:p>
        </w:tc>
      </w:tr>
      <w:tr w:rsidR="00DD4793" w:rsidRPr="003D6091" w14:paraId="0D1DFB9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jc w:val="left"/>
        <w:rPr>
          <w:b/>
          <w:color w:val="5F497A"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itrust3"/>
        <w:tblW w:w="5000" w:type="pct"/>
        <w:tblLook w:val="0420" w:firstRow="1" w:lastRow="0" w:firstColumn="0" w:lastColumn="0" w:noHBand="0" w:noVBand="1"/>
      </w:tblPr>
      <w:tblGrid>
        <w:gridCol w:w="5151"/>
        <w:gridCol w:w="2176"/>
        <w:gridCol w:w="2301"/>
      </w:tblGrid>
      <w:tr w:rsidR="00BE4B28" w:rsidRPr="00BD219A" w14:paraId="2F758FAF"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960BB6">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960BB6">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itrust3"/>
        <w:tblW w:w="5000" w:type="pct"/>
        <w:tblLayout w:type="fixed"/>
        <w:tblLook w:val="0020" w:firstRow="1" w:lastRow="0" w:firstColumn="0" w:lastColumn="0" w:noHBand="0" w:noVBand="0"/>
      </w:tblPr>
      <w:tblGrid>
        <w:gridCol w:w="995"/>
        <w:gridCol w:w="1273"/>
        <w:gridCol w:w="1273"/>
        <w:gridCol w:w="6087"/>
      </w:tblGrid>
      <w:tr w:rsidR="00BE4B28" w:rsidRPr="00BD219A" w14:paraId="26260ABB"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960BB6">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itrust3"/>
        <w:tblW w:w="5000" w:type="pct"/>
        <w:tblLayout w:type="fixed"/>
        <w:tblLook w:val="0020" w:firstRow="1" w:lastRow="0" w:firstColumn="0" w:lastColumn="0" w:noHBand="0" w:noVBand="0"/>
      </w:tblPr>
      <w:tblGrid>
        <w:gridCol w:w="6795"/>
        <w:gridCol w:w="2833"/>
      </w:tblGrid>
      <w:tr w:rsidR="00BE4B28" w:rsidRPr="00BD219A" w14:paraId="3A5B5C53"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960BB6">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960BB6">
        <w:trPr>
          <w:trHeight w:val="225"/>
        </w:trPr>
        <w:tc>
          <w:tcPr>
            <w:tcW w:w="3529" w:type="pct"/>
            <w:noWrap/>
          </w:tcPr>
          <w:p w14:paraId="4305AFCB" w14:textId="701F47D3" w:rsidR="00BE4B28" w:rsidRPr="00BE4B28" w:rsidRDefault="00BE4B28" w:rsidP="00960BB6">
            <w:pPr>
              <w:pStyle w:val="TabText1"/>
            </w:pPr>
            <w:r>
              <w:t>i</w:t>
            </w:r>
            <w:r w:rsidRPr="00BE4B28">
              <w:t>trust’s working group (List with the first letter of surname and name)</w:t>
            </w:r>
          </w:p>
        </w:tc>
        <w:tc>
          <w:tcPr>
            <w:tcW w:w="1471" w:type="pct"/>
            <w:noWrap/>
          </w:tcPr>
          <w:p w14:paraId="4C35C70D" w14:textId="77777777" w:rsidR="00BE4B28" w:rsidRPr="00BE4B28" w:rsidRDefault="00BE4B28" w:rsidP="00960BB6">
            <w:pPr>
              <w:pStyle w:val="TabText1"/>
            </w:pPr>
            <w:r w:rsidRPr="00BE4B28">
              <w:t>itrust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BE4B28" w:rsidRPr="00BD219A" w14:paraId="41AC160B" w14:textId="77777777" w:rsidTr="00960BB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960BB6">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960BB6">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1" w:name="_Hlk483569665"/>
      <w:sdt>
        <w:sdtPr>
          <w:alias w:val="Consultant"/>
          <w:tag w:val="Consultant"/>
          <w:id w:val="1269123287"/>
          <w:placeholder>
            <w:docPart w:val="E1B2524512AC440B9E0794735D95FE3F"/>
          </w:placeholder>
        </w:sdtPr>
        <w:sdtEndPr/>
        <w:sdtContent>
          <w:r>
            <w:t>Name of the consultant</w:t>
          </w:r>
        </w:sdtContent>
      </w:sdt>
      <w:bookmarkEnd w:id="1"/>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itrust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2"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2"/>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3"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3"/>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4" w:name="Phase"/>
      <w:bookmarkEnd w:id="4"/>
    </w:p>
    <w:p w14:paraId="400716C5" w14:textId="6E08773E" w:rsidR="009E06C7" w:rsidRDefault="009E06C7" w:rsidP="00D63805">
      <w:pPr>
        <w:pStyle w:val="Heading5"/>
      </w:pPr>
      <w:r>
        <w:t>Risk Heat Map</w:t>
      </w:r>
    </w:p>
    <w:p w14:paraId="1BD5B392" w14:textId="3AF1F74A" w:rsidR="00DD4793" w:rsidRPr="003D6091" w:rsidRDefault="00DD4793" w:rsidP="00DD4793">
      <w:bookmarkStart w:id="5" w:name="RiskHeatMapSummary"/>
      <w:bookmarkEnd w:id="5"/>
      <w:r w:rsidRPr="003D6091">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asciiTheme="minorHAnsi" w:eastAsiaTheme="minorEastAsia" w:hAnsiTheme="minorHAnsi" w:cstheme="minorBidi"/>
              <w:b w:val="0"/>
              <w:color w:val="auto"/>
              <w:kern w:val="0"/>
              <w:szCs w:val="22"/>
            </w:rPr>
          </w:pPr>
          <w:r w:rsidRPr="003D6091">
            <w:rPr>
              <w:rFonts w:eastAsiaTheme="minorEastAsia"/>
              <w:lang w:eastAsia="fr-LU"/>
            </w:rPr>
            <w:fldChar w:fldCharType="begin"/>
          </w:r>
          <w:r w:rsidRPr="003D6091">
            <w:instrText xml:space="preserve"> TOC \o "1-4" \h \z \u </w:instrText>
          </w:r>
          <w:r w:rsidRPr="003D6091">
            <w:rPr>
              <w:rFonts w:eastAsiaTheme="minorEastAsia"/>
              <w:lang w:eastAsia="fr-LU"/>
            </w:rPr>
            <w:fldChar w:fldCharType="separate"/>
          </w:r>
          <w:hyperlink w:anchor="_Toc487203567" w:history="1">
            <w:r w:rsidR="0092762D" w:rsidRPr="003D00FA">
              <w:rPr>
                <w:rStyle w:val="Hyperlink"/>
              </w:rPr>
              <w:t>1</w:t>
            </w:r>
            <w:r w:rsidR="0092762D">
              <w:rPr>
                <w:rFonts w:asciiTheme="minorHAnsi" w:eastAsiaTheme="minorEastAsia" w:hAnsiTheme="minorHAnsi" w:cstheme="minorBidi"/>
                <w:b w:val="0"/>
                <w:color w:val="auto"/>
                <w:kern w:val="0"/>
                <w:szCs w:val="22"/>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2A6099">
          <w:pPr>
            <w:pStyle w:val="TOC2"/>
            <w:rPr>
              <w:rFonts w:asciiTheme="minorHAnsi" w:eastAsiaTheme="minorEastAsia" w:hAnsiTheme="minorHAnsi" w:cstheme="minorBidi"/>
              <w:color w:val="auto"/>
              <w:kern w:val="0"/>
              <w:sz w:val="22"/>
              <w:szCs w:val="22"/>
            </w:rPr>
          </w:pPr>
          <w:hyperlink w:anchor="_Toc487203568" w:history="1">
            <w:r w:rsidR="0092762D" w:rsidRPr="003D00FA">
              <w:rPr>
                <w:rStyle w:val="Hyperlink"/>
              </w:rPr>
              <w:t>1.1</w:t>
            </w:r>
            <w:r w:rsidR="0092762D">
              <w:rPr>
                <w:rFonts w:asciiTheme="minorHAnsi" w:eastAsiaTheme="minorEastAsia" w:hAnsiTheme="minorHAnsi" w:cstheme="minorBidi"/>
                <w:color w:val="auto"/>
                <w:kern w:val="0"/>
                <w:sz w:val="22"/>
                <w:szCs w:val="22"/>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2A6099">
          <w:pPr>
            <w:pStyle w:val="TOC2"/>
            <w:rPr>
              <w:rFonts w:asciiTheme="minorHAnsi" w:eastAsiaTheme="minorEastAsia" w:hAnsiTheme="minorHAnsi" w:cstheme="minorBidi"/>
              <w:color w:val="auto"/>
              <w:kern w:val="0"/>
              <w:sz w:val="22"/>
              <w:szCs w:val="22"/>
            </w:rPr>
          </w:pPr>
          <w:hyperlink w:anchor="_Toc487203569" w:history="1">
            <w:r w:rsidR="0092762D" w:rsidRPr="003D00FA">
              <w:rPr>
                <w:rStyle w:val="Hyperlink"/>
              </w:rPr>
              <w:t>1.2</w:t>
            </w:r>
            <w:r w:rsidR="0092762D">
              <w:rPr>
                <w:rFonts w:asciiTheme="minorHAnsi" w:eastAsiaTheme="minorEastAsia" w:hAnsiTheme="minorHAnsi" w:cstheme="minorBidi"/>
                <w:color w:val="auto"/>
                <w:kern w:val="0"/>
                <w:sz w:val="22"/>
                <w:szCs w:val="22"/>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2A6099">
          <w:pPr>
            <w:pStyle w:val="TOC2"/>
            <w:rPr>
              <w:rFonts w:asciiTheme="minorHAnsi" w:eastAsiaTheme="minorEastAsia" w:hAnsiTheme="minorHAnsi" w:cstheme="minorBidi"/>
              <w:color w:val="auto"/>
              <w:kern w:val="0"/>
              <w:sz w:val="22"/>
              <w:szCs w:val="22"/>
            </w:rPr>
          </w:pPr>
          <w:hyperlink w:anchor="_Toc487203570" w:history="1">
            <w:r w:rsidR="0092762D" w:rsidRPr="003D00FA">
              <w:rPr>
                <w:rStyle w:val="Hyperlink"/>
              </w:rPr>
              <w:t>1.3</w:t>
            </w:r>
            <w:r w:rsidR="0092762D">
              <w:rPr>
                <w:rFonts w:asciiTheme="minorHAnsi" w:eastAsiaTheme="minorEastAsia" w:hAnsiTheme="minorHAnsi" w:cstheme="minorBidi"/>
                <w:color w:val="auto"/>
                <w:kern w:val="0"/>
                <w:sz w:val="22"/>
                <w:szCs w:val="22"/>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2A6099">
          <w:pPr>
            <w:pStyle w:val="TOC2"/>
            <w:rPr>
              <w:rFonts w:asciiTheme="minorHAnsi" w:eastAsiaTheme="minorEastAsia" w:hAnsiTheme="minorHAnsi" w:cstheme="minorBidi"/>
              <w:color w:val="auto"/>
              <w:kern w:val="0"/>
              <w:sz w:val="22"/>
              <w:szCs w:val="22"/>
            </w:rPr>
          </w:pPr>
          <w:hyperlink w:anchor="_Toc487203571" w:history="1">
            <w:r w:rsidR="0092762D" w:rsidRPr="003D00FA">
              <w:rPr>
                <w:rStyle w:val="Hyperlink"/>
              </w:rPr>
              <w:t>1.4</w:t>
            </w:r>
            <w:r w:rsidR="0092762D">
              <w:rPr>
                <w:rFonts w:asciiTheme="minorHAnsi" w:eastAsiaTheme="minorEastAsia" w:hAnsiTheme="minorHAnsi" w:cstheme="minorBidi"/>
                <w:color w:val="auto"/>
                <w:kern w:val="0"/>
                <w:sz w:val="22"/>
                <w:szCs w:val="22"/>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2A6099">
          <w:pPr>
            <w:pStyle w:val="TOC2"/>
            <w:rPr>
              <w:rFonts w:asciiTheme="minorHAnsi" w:eastAsiaTheme="minorEastAsia" w:hAnsiTheme="minorHAnsi" w:cstheme="minorBidi"/>
              <w:color w:val="auto"/>
              <w:kern w:val="0"/>
              <w:sz w:val="22"/>
              <w:szCs w:val="22"/>
            </w:rPr>
          </w:pPr>
          <w:hyperlink w:anchor="_Toc487203572" w:history="1">
            <w:r w:rsidR="0092762D" w:rsidRPr="003D00FA">
              <w:rPr>
                <w:rStyle w:val="Hyperlink"/>
              </w:rPr>
              <w:t>1.5</w:t>
            </w:r>
            <w:r w:rsidR="0092762D">
              <w:rPr>
                <w:rFonts w:asciiTheme="minorHAnsi" w:eastAsiaTheme="minorEastAsia" w:hAnsiTheme="minorHAnsi" w:cstheme="minorBidi"/>
                <w:color w:val="auto"/>
                <w:kern w:val="0"/>
                <w:sz w:val="22"/>
                <w:szCs w:val="22"/>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2A6099">
          <w:pPr>
            <w:pStyle w:val="TOC2"/>
            <w:rPr>
              <w:rFonts w:asciiTheme="minorHAnsi" w:eastAsiaTheme="minorEastAsia" w:hAnsiTheme="minorHAnsi" w:cstheme="minorBidi"/>
              <w:color w:val="auto"/>
              <w:kern w:val="0"/>
              <w:sz w:val="22"/>
              <w:szCs w:val="22"/>
            </w:rPr>
          </w:pPr>
          <w:hyperlink w:anchor="_Toc487203573" w:history="1">
            <w:r w:rsidR="0092762D" w:rsidRPr="003D00FA">
              <w:rPr>
                <w:rStyle w:val="Hyperlink"/>
              </w:rPr>
              <w:t>1.6</w:t>
            </w:r>
            <w:r w:rsidR="0092762D">
              <w:rPr>
                <w:rFonts w:asciiTheme="minorHAnsi" w:eastAsiaTheme="minorEastAsia" w:hAnsiTheme="minorHAnsi" w:cstheme="minorBidi"/>
                <w:color w:val="auto"/>
                <w:kern w:val="0"/>
                <w:sz w:val="22"/>
                <w:szCs w:val="22"/>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2A6099">
          <w:pPr>
            <w:pStyle w:val="TOC2"/>
            <w:rPr>
              <w:rFonts w:asciiTheme="minorHAnsi" w:eastAsiaTheme="minorEastAsia" w:hAnsiTheme="minorHAnsi" w:cstheme="minorBidi"/>
              <w:color w:val="auto"/>
              <w:kern w:val="0"/>
              <w:sz w:val="22"/>
              <w:szCs w:val="22"/>
            </w:rPr>
          </w:pPr>
          <w:hyperlink w:anchor="_Toc487203574" w:history="1">
            <w:r w:rsidR="0092762D" w:rsidRPr="003D00FA">
              <w:rPr>
                <w:rStyle w:val="Hyperlink"/>
              </w:rPr>
              <w:t>1.7</w:t>
            </w:r>
            <w:r w:rsidR="0092762D">
              <w:rPr>
                <w:rFonts w:asciiTheme="minorHAnsi" w:eastAsiaTheme="minorEastAsia" w:hAnsiTheme="minorHAnsi" w:cstheme="minorBidi"/>
                <w:color w:val="auto"/>
                <w:kern w:val="0"/>
                <w:sz w:val="22"/>
                <w:szCs w:val="22"/>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2A6099">
          <w:pPr>
            <w:pStyle w:val="TOC2"/>
            <w:rPr>
              <w:rFonts w:asciiTheme="minorHAnsi" w:eastAsiaTheme="minorEastAsia" w:hAnsiTheme="minorHAnsi" w:cstheme="minorBidi"/>
              <w:color w:val="auto"/>
              <w:kern w:val="0"/>
              <w:sz w:val="22"/>
              <w:szCs w:val="22"/>
            </w:rPr>
          </w:pPr>
          <w:hyperlink w:anchor="_Toc487203575" w:history="1">
            <w:r w:rsidR="0092762D" w:rsidRPr="003D00FA">
              <w:rPr>
                <w:rStyle w:val="Hyperlink"/>
              </w:rPr>
              <w:t>1.8</w:t>
            </w:r>
            <w:r w:rsidR="0092762D">
              <w:rPr>
                <w:rFonts w:asciiTheme="minorHAnsi" w:eastAsiaTheme="minorEastAsia" w:hAnsiTheme="minorHAnsi" w:cstheme="minorBidi"/>
                <w:color w:val="auto"/>
                <w:kern w:val="0"/>
                <w:sz w:val="22"/>
                <w:szCs w:val="22"/>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2A6099">
          <w:pPr>
            <w:pStyle w:val="TOC1"/>
            <w:rPr>
              <w:rFonts w:asciiTheme="minorHAnsi" w:eastAsiaTheme="minorEastAsia" w:hAnsiTheme="minorHAnsi" w:cstheme="minorBidi"/>
              <w:b w:val="0"/>
              <w:color w:val="auto"/>
              <w:kern w:val="0"/>
              <w:szCs w:val="22"/>
            </w:rPr>
          </w:pPr>
          <w:hyperlink w:anchor="_Toc487203576" w:history="1">
            <w:r w:rsidR="0092762D" w:rsidRPr="003D00FA">
              <w:rPr>
                <w:rStyle w:val="Hyperlink"/>
              </w:rPr>
              <w:t>2</w:t>
            </w:r>
            <w:r w:rsidR="0092762D">
              <w:rPr>
                <w:rFonts w:asciiTheme="minorHAnsi" w:eastAsiaTheme="minorEastAsia" w:hAnsiTheme="minorHAnsi" w:cstheme="minorBidi"/>
                <w:b w:val="0"/>
                <w:color w:val="auto"/>
                <w:kern w:val="0"/>
                <w:szCs w:val="22"/>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2A6099">
          <w:pPr>
            <w:pStyle w:val="TOC2"/>
            <w:rPr>
              <w:rFonts w:asciiTheme="minorHAnsi" w:eastAsiaTheme="minorEastAsia" w:hAnsiTheme="minorHAnsi" w:cstheme="minorBidi"/>
              <w:color w:val="auto"/>
              <w:kern w:val="0"/>
              <w:sz w:val="22"/>
              <w:szCs w:val="22"/>
            </w:rPr>
          </w:pPr>
          <w:hyperlink w:anchor="_Toc487203577" w:history="1">
            <w:r w:rsidR="0092762D" w:rsidRPr="003D00FA">
              <w:rPr>
                <w:rStyle w:val="Hyperlink"/>
              </w:rPr>
              <w:t>2.1</w:t>
            </w:r>
            <w:r w:rsidR="0092762D">
              <w:rPr>
                <w:rFonts w:asciiTheme="minorHAnsi" w:eastAsiaTheme="minorEastAsia" w:hAnsiTheme="minorHAnsi" w:cstheme="minorBidi"/>
                <w:color w:val="auto"/>
                <w:kern w:val="0"/>
                <w:sz w:val="22"/>
                <w:szCs w:val="22"/>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2A6099">
          <w:pPr>
            <w:pStyle w:val="TOC3"/>
            <w:rPr>
              <w:rFonts w:asciiTheme="minorHAnsi" w:eastAsiaTheme="minorEastAsia" w:hAnsiTheme="minorHAnsi" w:cstheme="minorBidi"/>
              <w:color w:val="auto"/>
              <w:kern w:val="0"/>
              <w:sz w:val="22"/>
              <w:szCs w:val="22"/>
            </w:rPr>
          </w:pPr>
          <w:hyperlink w:anchor="_Toc487203578" w:history="1">
            <w:r w:rsidR="0092762D" w:rsidRPr="003D00FA">
              <w:rPr>
                <w:rStyle w:val="Hyperlink"/>
              </w:rPr>
              <w:t>2.1.1</w:t>
            </w:r>
            <w:r w:rsidR="0092762D">
              <w:rPr>
                <w:rFonts w:asciiTheme="minorHAnsi" w:eastAsiaTheme="minorEastAsia" w:hAnsiTheme="minorHAnsi" w:cstheme="minorBidi"/>
                <w:color w:val="auto"/>
                <w:kern w:val="0"/>
                <w:sz w:val="22"/>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2A6099">
          <w:pPr>
            <w:pStyle w:val="TOC3"/>
            <w:rPr>
              <w:rFonts w:asciiTheme="minorHAnsi" w:eastAsiaTheme="minorEastAsia" w:hAnsiTheme="minorHAnsi" w:cstheme="minorBidi"/>
              <w:color w:val="auto"/>
              <w:kern w:val="0"/>
              <w:sz w:val="22"/>
              <w:szCs w:val="22"/>
            </w:rPr>
          </w:pPr>
          <w:hyperlink w:anchor="_Toc487203579" w:history="1">
            <w:r w:rsidR="0092762D" w:rsidRPr="003D00FA">
              <w:rPr>
                <w:rStyle w:val="Hyperlink"/>
              </w:rPr>
              <w:t>2.1.2</w:t>
            </w:r>
            <w:r w:rsidR="0092762D">
              <w:rPr>
                <w:rFonts w:asciiTheme="minorHAnsi" w:eastAsiaTheme="minorEastAsia" w:hAnsiTheme="minorHAnsi" w:cstheme="minorBidi"/>
                <w:color w:val="auto"/>
                <w:kern w:val="0"/>
                <w:sz w:val="22"/>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2A6099">
          <w:pPr>
            <w:pStyle w:val="TOC4"/>
            <w:rPr>
              <w:rFonts w:asciiTheme="minorHAnsi" w:eastAsiaTheme="minorEastAsia" w:hAnsiTheme="minorHAnsi" w:cstheme="minorBidi"/>
              <w:color w:val="auto"/>
              <w:kern w:val="0"/>
              <w:sz w:val="22"/>
              <w:szCs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2A6099">
          <w:pPr>
            <w:pStyle w:val="TOC4"/>
            <w:rPr>
              <w:rFonts w:asciiTheme="minorHAnsi" w:eastAsiaTheme="minorEastAsia" w:hAnsiTheme="minorHAnsi" w:cstheme="minorBidi"/>
              <w:color w:val="auto"/>
              <w:kern w:val="0"/>
              <w:sz w:val="22"/>
              <w:szCs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2A6099">
          <w:pPr>
            <w:pStyle w:val="TOC4"/>
            <w:rPr>
              <w:rFonts w:asciiTheme="minorHAnsi" w:eastAsiaTheme="minorEastAsia" w:hAnsiTheme="minorHAnsi" w:cstheme="minorBidi"/>
              <w:color w:val="auto"/>
              <w:kern w:val="0"/>
              <w:sz w:val="22"/>
              <w:szCs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2A6099">
          <w:pPr>
            <w:pStyle w:val="TOC3"/>
            <w:rPr>
              <w:rFonts w:asciiTheme="minorHAnsi" w:eastAsiaTheme="minorEastAsia" w:hAnsiTheme="minorHAnsi" w:cstheme="minorBidi"/>
              <w:color w:val="auto"/>
              <w:kern w:val="0"/>
              <w:sz w:val="22"/>
              <w:szCs w:val="22"/>
            </w:rPr>
          </w:pPr>
          <w:hyperlink w:anchor="_Toc487203583" w:history="1">
            <w:r w:rsidR="0092762D" w:rsidRPr="003D00FA">
              <w:rPr>
                <w:rStyle w:val="Hyperlink"/>
              </w:rPr>
              <w:t>2.1.3</w:t>
            </w:r>
            <w:r w:rsidR="0092762D">
              <w:rPr>
                <w:rFonts w:asciiTheme="minorHAnsi" w:eastAsiaTheme="minorEastAsia" w:hAnsiTheme="minorHAnsi" w:cstheme="minorBidi"/>
                <w:color w:val="auto"/>
                <w:kern w:val="0"/>
                <w:sz w:val="22"/>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2A6099">
          <w:pPr>
            <w:pStyle w:val="TOC3"/>
            <w:rPr>
              <w:rFonts w:asciiTheme="minorHAnsi" w:eastAsiaTheme="minorEastAsia" w:hAnsiTheme="minorHAnsi" w:cstheme="minorBidi"/>
              <w:color w:val="auto"/>
              <w:kern w:val="0"/>
              <w:sz w:val="22"/>
              <w:szCs w:val="22"/>
            </w:rPr>
          </w:pPr>
          <w:hyperlink w:anchor="_Toc487203584" w:history="1">
            <w:r w:rsidR="0092762D" w:rsidRPr="003D00FA">
              <w:rPr>
                <w:rStyle w:val="Hyperlink"/>
              </w:rPr>
              <w:t>2.1.4</w:t>
            </w:r>
            <w:r w:rsidR="0092762D">
              <w:rPr>
                <w:rFonts w:asciiTheme="minorHAnsi" w:eastAsiaTheme="minorEastAsia" w:hAnsiTheme="minorHAnsi" w:cstheme="minorBidi"/>
                <w:color w:val="auto"/>
                <w:kern w:val="0"/>
                <w:sz w:val="22"/>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2A6099">
          <w:pPr>
            <w:pStyle w:val="TOC2"/>
            <w:rPr>
              <w:rFonts w:asciiTheme="minorHAnsi" w:eastAsiaTheme="minorEastAsia" w:hAnsiTheme="minorHAnsi" w:cstheme="minorBidi"/>
              <w:color w:val="auto"/>
              <w:kern w:val="0"/>
              <w:sz w:val="22"/>
              <w:szCs w:val="22"/>
            </w:rPr>
          </w:pPr>
          <w:hyperlink w:anchor="_Toc487203585" w:history="1">
            <w:r w:rsidR="0092762D" w:rsidRPr="003D00FA">
              <w:rPr>
                <w:rStyle w:val="Hyperlink"/>
              </w:rPr>
              <w:t>2.2</w:t>
            </w:r>
            <w:r w:rsidR="0092762D">
              <w:rPr>
                <w:rFonts w:asciiTheme="minorHAnsi" w:eastAsiaTheme="minorEastAsia" w:hAnsiTheme="minorHAnsi" w:cstheme="minorBidi"/>
                <w:color w:val="auto"/>
                <w:kern w:val="0"/>
                <w:sz w:val="22"/>
                <w:szCs w:val="22"/>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2A6099">
          <w:pPr>
            <w:pStyle w:val="TOC1"/>
            <w:rPr>
              <w:rFonts w:asciiTheme="minorHAnsi" w:eastAsiaTheme="minorEastAsia" w:hAnsiTheme="minorHAnsi" w:cstheme="minorBidi"/>
              <w:b w:val="0"/>
              <w:color w:val="auto"/>
              <w:kern w:val="0"/>
              <w:szCs w:val="22"/>
            </w:rPr>
          </w:pPr>
          <w:hyperlink w:anchor="_Toc487203586" w:history="1">
            <w:r w:rsidR="0092762D" w:rsidRPr="003D00FA">
              <w:rPr>
                <w:rStyle w:val="Hyperlink"/>
              </w:rPr>
              <w:t>3</w:t>
            </w:r>
            <w:r w:rsidR="0092762D">
              <w:rPr>
                <w:rFonts w:asciiTheme="minorHAnsi" w:eastAsiaTheme="minorEastAsia" w:hAnsiTheme="minorHAnsi" w:cstheme="minorBidi"/>
                <w:b w:val="0"/>
                <w:color w:val="auto"/>
                <w:kern w:val="0"/>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2A6099">
          <w:pPr>
            <w:pStyle w:val="TOC2"/>
            <w:rPr>
              <w:rFonts w:asciiTheme="minorHAnsi" w:eastAsiaTheme="minorEastAsia" w:hAnsiTheme="minorHAnsi" w:cstheme="minorBidi"/>
              <w:color w:val="auto"/>
              <w:kern w:val="0"/>
              <w:sz w:val="22"/>
              <w:szCs w:val="22"/>
            </w:rPr>
          </w:pPr>
          <w:hyperlink w:anchor="_Toc487203587" w:history="1">
            <w:r w:rsidR="0092762D" w:rsidRPr="003D00FA">
              <w:rPr>
                <w:rStyle w:val="Hyperlink"/>
              </w:rPr>
              <w:t>3.1</w:t>
            </w:r>
            <w:r w:rsidR="0092762D">
              <w:rPr>
                <w:rFonts w:asciiTheme="minorHAnsi" w:eastAsiaTheme="minorEastAsia" w:hAnsiTheme="minorHAnsi" w:cstheme="minorBidi"/>
                <w:color w:val="auto"/>
                <w:kern w:val="0"/>
                <w:sz w:val="22"/>
                <w:szCs w:val="22"/>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2A6099">
          <w:pPr>
            <w:pStyle w:val="TOC2"/>
            <w:rPr>
              <w:rFonts w:asciiTheme="minorHAnsi" w:eastAsiaTheme="minorEastAsia" w:hAnsiTheme="minorHAnsi" w:cstheme="minorBidi"/>
              <w:color w:val="auto"/>
              <w:kern w:val="0"/>
              <w:sz w:val="22"/>
              <w:szCs w:val="22"/>
            </w:rPr>
          </w:pPr>
          <w:hyperlink w:anchor="_Toc487203588" w:history="1">
            <w:r w:rsidR="0092762D" w:rsidRPr="003D00FA">
              <w:rPr>
                <w:rStyle w:val="Hyperlink"/>
              </w:rPr>
              <w:t>3.2</w:t>
            </w:r>
            <w:r w:rsidR="0092762D">
              <w:rPr>
                <w:rFonts w:asciiTheme="minorHAnsi" w:eastAsiaTheme="minorEastAsia" w:hAnsiTheme="minorHAnsi" w:cstheme="minorBidi"/>
                <w:color w:val="auto"/>
                <w:kern w:val="0"/>
                <w:sz w:val="22"/>
                <w:szCs w:val="22"/>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2A6099">
          <w:pPr>
            <w:pStyle w:val="TOC3"/>
            <w:rPr>
              <w:rFonts w:asciiTheme="minorHAnsi" w:eastAsiaTheme="minorEastAsia" w:hAnsiTheme="minorHAnsi" w:cstheme="minorBidi"/>
              <w:color w:val="auto"/>
              <w:kern w:val="0"/>
              <w:sz w:val="22"/>
              <w:szCs w:val="22"/>
            </w:rPr>
          </w:pPr>
          <w:hyperlink w:anchor="_Toc487203589" w:history="1">
            <w:r w:rsidR="0092762D" w:rsidRPr="003D00FA">
              <w:rPr>
                <w:rStyle w:val="Hyperlink"/>
              </w:rPr>
              <w:t>3.2.1</w:t>
            </w:r>
            <w:r w:rsidR="0092762D">
              <w:rPr>
                <w:rFonts w:asciiTheme="minorHAnsi" w:eastAsiaTheme="minorEastAsia" w:hAnsiTheme="minorHAnsi" w:cstheme="minorBidi"/>
                <w:color w:val="auto"/>
                <w:kern w:val="0"/>
                <w:sz w:val="22"/>
                <w:szCs w:val="22"/>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2A6099">
          <w:pPr>
            <w:pStyle w:val="TOC3"/>
            <w:rPr>
              <w:rFonts w:asciiTheme="minorHAnsi" w:eastAsiaTheme="minorEastAsia" w:hAnsiTheme="minorHAnsi" w:cstheme="minorBidi"/>
              <w:color w:val="auto"/>
              <w:kern w:val="0"/>
              <w:sz w:val="22"/>
              <w:szCs w:val="22"/>
            </w:rPr>
          </w:pPr>
          <w:hyperlink w:anchor="_Toc487203590" w:history="1">
            <w:r w:rsidR="0092762D" w:rsidRPr="003D00FA">
              <w:rPr>
                <w:rStyle w:val="Hyperlink"/>
              </w:rPr>
              <w:t>3.2.2</w:t>
            </w:r>
            <w:r w:rsidR="0092762D">
              <w:rPr>
                <w:rFonts w:asciiTheme="minorHAnsi" w:eastAsiaTheme="minorEastAsia" w:hAnsiTheme="minorHAnsi" w:cstheme="minorBidi"/>
                <w:color w:val="auto"/>
                <w:kern w:val="0"/>
                <w:sz w:val="22"/>
                <w:szCs w:val="22"/>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2A6099">
          <w:pPr>
            <w:pStyle w:val="TOC3"/>
            <w:rPr>
              <w:rFonts w:asciiTheme="minorHAnsi" w:eastAsiaTheme="minorEastAsia" w:hAnsiTheme="minorHAnsi" w:cstheme="minorBidi"/>
              <w:color w:val="auto"/>
              <w:kern w:val="0"/>
              <w:sz w:val="22"/>
              <w:szCs w:val="22"/>
            </w:rPr>
          </w:pPr>
          <w:hyperlink w:anchor="_Toc487203591" w:history="1">
            <w:r w:rsidR="0092762D" w:rsidRPr="003D00FA">
              <w:rPr>
                <w:rStyle w:val="Hyperlink"/>
              </w:rPr>
              <w:t>3.2.3</w:t>
            </w:r>
            <w:r w:rsidR="0092762D">
              <w:rPr>
                <w:rFonts w:asciiTheme="minorHAnsi" w:eastAsiaTheme="minorEastAsia" w:hAnsiTheme="minorHAnsi" w:cstheme="minorBidi"/>
                <w:color w:val="auto"/>
                <w:kern w:val="0"/>
                <w:sz w:val="22"/>
                <w:szCs w:val="22"/>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2A6099">
          <w:pPr>
            <w:pStyle w:val="TOC3"/>
            <w:rPr>
              <w:rFonts w:asciiTheme="minorHAnsi" w:eastAsiaTheme="minorEastAsia" w:hAnsiTheme="minorHAnsi" w:cstheme="minorBidi"/>
              <w:color w:val="auto"/>
              <w:kern w:val="0"/>
              <w:sz w:val="22"/>
              <w:szCs w:val="22"/>
            </w:rPr>
          </w:pPr>
          <w:hyperlink w:anchor="_Toc487203592" w:history="1">
            <w:r w:rsidR="0092762D" w:rsidRPr="003D00FA">
              <w:rPr>
                <w:rStyle w:val="Hyperlink"/>
              </w:rPr>
              <w:t>3.2.4</w:t>
            </w:r>
            <w:r w:rsidR="0092762D">
              <w:rPr>
                <w:rFonts w:asciiTheme="minorHAnsi" w:eastAsiaTheme="minorEastAsia" w:hAnsiTheme="minorHAnsi" w:cstheme="minorBidi"/>
                <w:color w:val="auto"/>
                <w:kern w:val="0"/>
                <w:sz w:val="22"/>
                <w:szCs w:val="22"/>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2A6099">
          <w:pPr>
            <w:pStyle w:val="TOC1"/>
            <w:rPr>
              <w:rFonts w:asciiTheme="minorHAnsi" w:eastAsiaTheme="minorEastAsia" w:hAnsiTheme="minorHAnsi" w:cstheme="minorBidi"/>
              <w:b w:val="0"/>
              <w:color w:val="auto"/>
              <w:kern w:val="0"/>
              <w:szCs w:val="22"/>
            </w:rPr>
          </w:pPr>
          <w:hyperlink w:anchor="_Toc487203593" w:history="1">
            <w:r w:rsidR="0092762D" w:rsidRPr="003D00FA">
              <w:rPr>
                <w:rStyle w:val="Hyperlink"/>
              </w:rPr>
              <w:t>4</w:t>
            </w:r>
            <w:r w:rsidR="0092762D">
              <w:rPr>
                <w:rFonts w:asciiTheme="minorHAnsi" w:eastAsiaTheme="minorEastAsia" w:hAnsiTheme="minorHAnsi" w:cstheme="minorBidi"/>
                <w:b w:val="0"/>
                <w:color w:val="auto"/>
                <w:kern w:val="0"/>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2A6099">
          <w:pPr>
            <w:pStyle w:val="TOC2"/>
            <w:rPr>
              <w:rFonts w:asciiTheme="minorHAnsi" w:eastAsiaTheme="minorEastAsia" w:hAnsiTheme="minorHAnsi" w:cstheme="minorBidi"/>
              <w:color w:val="auto"/>
              <w:kern w:val="0"/>
              <w:sz w:val="22"/>
              <w:szCs w:val="22"/>
            </w:rPr>
          </w:pPr>
          <w:hyperlink w:anchor="_Toc487203594" w:history="1">
            <w:r w:rsidR="0092762D" w:rsidRPr="003D00FA">
              <w:rPr>
                <w:rStyle w:val="Hyperlink"/>
              </w:rPr>
              <w:t>4.1</w:t>
            </w:r>
            <w:r w:rsidR="0092762D">
              <w:rPr>
                <w:rFonts w:asciiTheme="minorHAnsi" w:eastAsiaTheme="minorEastAsia" w:hAnsiTheme="minorHAnsi" w:cstheme="minorBidi"/>
                <w:color w:val="auto"/>
                <w:kern w:val="0"/>
                <w:sz w:val="22"/>
                <w:szCs w:val="22"/>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2A6099">
          <w:pPr>
            <w:pStyle w:val="TOC2"/>
            <w:rPr>
              <w:rFonts w:asciiTheme="minorHAnsi" w:eastAsiaTheme="minorEastAsia" w:hAnsiTheme="minorHAnsi" w:cstheme="minorBidi"/>
              <w:color w:val="auto"/>
              <w:kern w:val="0"/>
              <w:sz w:val="22"/>
              <w:szCs w:val="22"/>
            </w:rPr>
          </w:pPr>
          <w:hyperlink w:anchor="_Toc487203595" w:history="1">
            <w:r w:rsidR="0092762D" w:rsidRPr="003D00FA">
              <w:rPr>
                <w:rStyle w:val="Hyperlink"/>
              </w:rPr>
              <w:t>4.2</w:t>
            </w:r>
            <w:r w:rsidR="0092762D">
              <w:rPr>
                <w:rFonts w:asciiTheme="minorHAnsi" w:eastAsiaTheme="minorEastAsia" w:hAnsiTheme="minorHAnsi" w:cstheme="minorBidi"/>
                <w:color w:val="auto"/>
                <w:kern w:val="0"/>
                <w:sz w:val="22"/>
                <w:szCs w:val="22"/>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2A6099">
          <w:pPr>
            <w:pStyle w:val="TOC3"/>
            <w:rPr>
              <w:rFonts w:asciiTheme="minorHAnsi" w:eastAsiaTheme="minorEastAsia" w:hAnsiTheme="minorHAnsi" w:cstheme="minorBidi"/>
              <w:color w:val="auto"/>
              <w:kern w:val="0"/>
              <w:sz w:val="22"/>
              <w:szCs w:val="22"/>
            </w:rPr>
          </w:pPr>
          <w:hyperlink w:anchor="_Toc487203596" w:history="1">
            <w:r w:rsidR="0092762D" w:rsidRPr="003D00FA">
              <w:rPr>
                <w:rStyle w:val="Hyperlink"/>
              </w:rPr>
              <w:t>4.2.1</w:t>
            </w:r>
            <w:r w:rsidR="0092762D">
              <w:rPr>
                <w:rFonts w:asciiTheme="minorHAnsi" w:eastAsiaTheme="minorEastAsia" w:hAnsiTheme="minorHAnsi" w:cstheme="minorBidi"/>
                <w:color w:val="auto"/>
                <w:kern w:val="0"/>
                <w:sz w:val="22"/>
                <w:szCs w:val="22"/>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2A6099">
          <w:pPr>
            <w:pStyle w:val="TOC3"/>
            <w:rPr>
              <w:rFonts w:asciiTheme="minorHAnsi" w:eastAsiaTheme="minorEastAsia" w:hAnsiTheme="minorHAnsi" w:cstheme="minorBidi"/>
              <w:color w:val="auto"/>
              <w:kern w:val="0"/>
              <w:sz w:val="22"/>
              <w:szCs w:val="22"/>
            </w:rPr>
          </w:pPr>
          <w:hyperlink w:anchor="_Toc487203597" w:history="1">
            <w:r w:rsidR="0092762D" w:rsidRPr="003D00FA">
              <w:rPr>
                <w:rStyle w:val="Hyperlink"/>
              </w:rPr>
              <w:t>4.2.2</w:t>
            </w:r>
            <w:r w:rsidR="0092762D">
              <w:rPr>
                <w:rFonts w:asciiTheme="minorHAnsi" w:eastAsiaTheme="minorEastAsia" w:hAnsiTheme="minorHAnsi" w:cstheme="minorBidi"/>
                <w:color w:val="auto"/>
                <w:kern w:val="0"/>
                <w:sz w:val="22"/>
                <w:szCs w:val="22"/>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2A6099">
          <w:pPr>
            <w:pStyle w:val="TOC3"/>
            <w:rPr>
              <w:rFonts w:asciiTheme="minorHAnsi" w:eastAsiaTheme="minorEastAsia" w:hAnsiTheme="minorHAnsi" w:cstheme="minorBidi"/>
              <w:color w:val="auto"/>
              <w:kern w:val="0"/>
              <w:sz w:val="22"/>
              <w:szCs w:val="22"/>
            </w:rPr>
          </w:pPr>
          <w:hyperlink w:anchor="_Toc487203598" w:history="1">
            <w:r w:rsidR="0092762D" w:rsidRPr="003D00FA">
              <w:rPr>
                <w:rStyle w:val="Hyperlink"/>
              </w:rPr>
              <w:t>4.2.3</w:t>
            </w:r>
            <w:r w:rsidR="0092762D">
              <w:rPr>
                <w:rFonts w:asciiTheme="minorHAnsi" w:eastAsiaTheme="minorEastAsia" w:hAnsiTheme="minorHAnsi" w:cstheme="minorBidi"/>
                <w:color w:val="auto"/>
                <w:kern w:val="0"/>
                <w:sz w:val="22"/>
                <w:szCs w:val="22"/>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2A6099">
          <w:pPr>
            <w:pStyle w:val="TOC3"/>
            <w:rPr>
              <w:rFonts w:asciiTheme="minorHAnsi" w:eastAsiaTheme="minorEastAsia" w:hAnsiTheme="minorHAnsi" w:cstheme="minorBidi"/>
              <w:color w:val="auto"/>
              <w:kern w:val="0"/>
              <w:sz w:val="22"/>
              <w:szCs w:val="22"/>
            </w:rPr>
          </w:pPr>
          <w:hyperlink w:anchor="_Toc487203599" w:history="1">
            <w:r w:rsidR="0092762D" w:rsidRPr="003D00FA">
              <w:rPr>
                <w:rStyle w:val="Hyperlink"/>
              </w:rPr>
              <w:t>4.2.4</w:t>
            </w:r>
            <w:r w:rsidR="0092762D">
              <w:rPr>
                <w:rFonts w:asciiTheme="minorHAnsi" w:eastAsiaTheme="minorEastAsia" w:hAnsiTheme="minorHAnsi" w:cstheme="minorBidi"/>
                <w:color w:val="auto"/>
                <w:kern w:val="0"/>
                <w:sz w:val="22"/>
                <w:szCs w:val="22"/>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2A6099">
          <w:pPr>
            <w:pStyle w:val="TOC3"/>
            <w:rPr>
              <w:rFonts w:asciiTheme="minorHAnsi" w:eastAsiaTheme="minorEastAsia" w:hAnsiTheme="minorHAnsi" w:cstheme="minorBidi"/>
              <w:color w:val="auto"/>
              <w:kern w:val="0"/>
              <w:sz w:val="22"/>
              <w:szCs w:val="22"/>
            </w:rPr>
          </w:pPr>
          <w:hyperlink w:anchor="_Toc487203600" w:history="1">
            <w:r w:rsidR="0092762D" w:rsidRPr="003D00FA">
              <w:rPr>
                <w:rStyle w:val="Hyperlink"/>
              </w:rPr>
              <w:t>4.2.5</w:t>
            </w:r>
            <w:r w:rsidR="0092762D">
              <w:rPr>
                <w:rFonts w:asciiTheme="minorHAnsi" w:eastAsiaTheme="minorEastAsia" w:hAnsiTheme="minorHAnsi" w:cstheme="minorBidi"/>
                <w:color w:val="auto"/>
                <w:kern w:val="0"/>
                <w:sz w:val="22"/>
                <w:szCs w:val="22"/>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2A6099">
          <w:pPr>
            <w:pStyle w:val="TOC2"/>
            <w:rPr>
              <w:rFonts w:asciiTheme="minorHAnsi" w:eastAsiaTheme="minorEastAsia" w:hAnsiTheme="minorHAnsi" w:cstheme="minorBidi"/>
              <w:color w:val="auto"/>
              <w:kern w:val="0"/>
              <w:sz w:val="22"/>
              <w:szCs w:val="22"/>
            </w:rPr>
          </w:pPr>
          <w:hyperlink w:anchor="_Toc487203601" w:history="1">
            <w:r w:rsidR="0092762D" w:rsidRPr="003D00FA">
              <w:rPr>
                <w:rStyle w:val="Hyperlink"/>
              </w:rPr>
              <w:t>4.3</w:t>
            </w:r>
            <w:r w:rsidR="0092762D">
              <w:rPr>
                <w:rFonts w:asciiTheme="minorHAnsi" w:eastAsiaTheme="minorEastAsia" w:hAnsiTheme="minorHAnsi" w:cstheme="minorBidi"/>
                <w:color w:val="auto"/>
                <w:kern w:val="0"/>
                <w:sz w:val="22"/>
                <w:szCs w:val="22"/>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2A6099">
          <w:pPr>
            <w:pStyle w:val="TOC3"/>
            <w:rPr>
              <w:rFonts w:asciiTheme="minorHAnsi" w:eastAsiaTheme="minorEastAsia" w:hAnsiTheme="minorHAnsi" w:cstheme="minorBidi"/>
              <w:color w:val="auto"/>
              <w:kern w:val="0"/>
              <w:sz w:val="22"/>
              <w:szCs w:val="22"/>
            </w:rPr>
          </w:pPr>
          <w:hyperlink w:anchor="_Toc487203602" w:history="1">
            <w:r w:rsidR="0092762D" w:rsidRPr="003D00FA">
              <w:rPr>
                <w:rStyle w:val="Hyperlink"/>
              </w:rPr>
              <w:t>4.3.1</w:t>
            </w:r>
            <w:r w:rsidR="0092762D">
              <w:rPr>
                <w:rFonts w:asciiTheme="minorHAnsi" w:eastAsiaTheme="minorEastAsia" w:hAnsiTheme="minorHAnsi" w:cstheme="minorBidi"/>
                <w:color w:val="auto"/>
                <w:kern w:val="0"/>
                <w:sz w:val="22"/>
                <w:szCs w:val="22"/>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2A6099">
          <w:pPr>
            <w:pStyle w:val="TOC3"/>
            <w:rPr>
              <w:rFonts w:asciiTheme="minorHAnsi" w:eastAsiaTheme="minorEastAsia" w:hAnsiTheme="minorHAnsi" w:cstheme="minorBidi"/>
              <w:color w:val="auto"/>
              <w:kern w:val="0"/>
              <w:sz w:val="22"/>
              <w:szCs w:val="22"/>
            </w:rPr>
          </w:pPr>
          <w:hyperlink w:anchor="_Toc487203603" w:history="1">
            <w:r w:rsidR="0092762D" w:rsidRPr="003D00FA">
              <w:rPr>
                <w:rStyle w:val="Hyperlink"/>
              </w:rPr>
              <w:t>4.3.2</w:t>
            </w:r>
            <w:r w:rsidR="0092762D">
              <w:rPr>
                <w:rFonts w:asciiTheme="minorHAnsi" w:eastAsiaTheme="minorEastAsia" w:hAnsiTheme="minorHAnsi" w:cstheme="minorBidi"/>
                <w:color w:val="auto"/>
                <w:kern w:val="0"/>
                <w:sz w:val="22"/>
                <w:szCs w:val="22"/>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2A6099">
          <w:pPr>
            <w:pStyle w:val="TOC3"/>
            <w:rPr>
              <w:rFonts w:asciiTheme="minorHAnsi" w:eastAsiaTheme="minorEastAsia" w:hAnsiTheme="minorHAnsi" w:cstheme="minorBidi"/>
              <w:color w:val="auto"/>
              <w:kern w:val="0"/>
              <w:sz w:val="22"/>
              <w:szCs w:val="22"/>
            </w:rPr>
          </w:pPr>
          <w:hyperlink w:anchor="_Toc487203604" w:history="1">
            <w:r w:rsidR="0092762D" w:rsidRPr="003D00FA">
              <w:rPr>
                <w:rStyle w:val="Hyperlink"/>
              </w:rPr>
              <w:t>4.3.3</w:t>
            </w:r>
            <w:r w:rsidR="0092762D">
              <w:rPr>
                <w:rFonts w:asciiTheme="minorHAnsi" w:eastAsiaTheme="minorEastAsia" w:hAnsiTheme="minorHAnsi" w:cstheme="minorBidi"/>
                <w:color w:val="auto"/>
                <w:kern w:val="0"/>
                <w:sz w:val="22"/>
                <w:szCs w:val="22"/>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2A6099">
          <w:pPr>
            <w:pStyle w:val="TOC2"/>
            <w:rPr>
              <w:rFonts w:asciiTheme="minorHAnsi" w:eastAsiaTheme="minorEastAsia" w:hAnsiTheme="minorHAnsi" w:cstheme="minorBidi"/>
              <w:color w:val="auto"/>
              <w:kern w:val="0"/>
              <w:sz w:val="22"/>
              <w:szCs w:val="22"/>
            </w:rPr>
          </w:pPr>
          <w:hyperlink w:anchor="_Toc487203605" w:history="1">
            <w:r w:rsidR="0092762D" w:rsidRPr="003D00FA">
              <w:rPr>
                <w:rStyle w:val="Hyperlink"/>
              </w:rPr>
              <w:t>4.4</w:t>
            </w:r>
            <w:r w:rsidR="0092762D">
              <w:rPr>
                <w:rFonts w:asciiTheme="minorHAnsi" w:eastAsiaTheme="minorEastAsia" w:hAnsiTheme="minorHAnsi" w:cstheme="minorBidi"/>
                <w:color w:val="auto"/>
                <w:kern w:val="0"/>
                <w:sz w:val="22"/>
                <w:szCs w:val="22"/>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2A6099">
          <w:pPr>
            <w:pStyle w:val="TOC1"/>
            <w:rPr>
              <w:rFonts w:asciiTheme="minorHAnsi" w:eastAsiaTheme="minorEastAsia" w:hAnsiTheme="minorHAnsi" w:cstheme="minorBidi"/>
              <w:b w:val="0"/>
              <w:color w:val="auto"/>
              <w:kern w:val="0"/>
              <w:szCs w:val="22"/>
            </w:rPr>
          </w:pPr>
          <w:hyperlink w:anchor="_Toc487203606" w:history="1">
            <w:r w:rsidR="0092762D" w:rsidRPr="003D00FA">
              <w:rPr>
                <w:rStyle w:val="Hyperlink"/>
              </w:rPr>
              <w:t>5</w:t>
            </w:r>
            <w:r w:rsidR="0092762D">
              <w:rPr>
                <w:rFonts w:asciiTheme="minorHAnsi" w:eastAsiaTheme="minorEastAsia" w:hAnsiTheme="minorHAnsi" w:cstheme="minorBidi"/>
                <w:b w:val="0"/>
                <w:color w:val="auto"/>
                <w:kern w:val="0"/>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2A6099">
          <w:pPr>
            <w:pStyle w:val="TOC2"/>
            <w:rPr>
              <w:rFonts w:asciiTheme="minorHAnsi" w:eastAsiaTheme="minorEastAsia" w:hAnsiTheme="minorHAnsi" w:cstheme="minorBidi"/>
              <w:color w:val="auto"/>
              <w:kern w:val="0"/>
              <w:sz w:val="22"/>
              <w:szCs w:val="22"/>
            </w:rPr>
          </w:pPr>
          <w:hyperlink w:anchor="_Toc487203607" w:history="1">
            <w:r w:rsidR="0092762D" w:rsidRPr="003D00FA">
              <w:rPr>
                <w:rStyle w:val="Hyperlink"/>
              </w:rPr>
              <w:t>5.1</w:t>
            </w:r>
            <w:r w:rsidR="0092762D">
              <w:rPr>
                <w:rFonts w:asciiTheme="minorHAnsi" w:eastAsiaTheme="minorEastAsia" w:hAnsiTheme="minorHAnsi" w:cstheme="minorBidi"/>
                <w:color w:val="auto"/>
                <w:kern w:val="0"/>
                <w:sz w:val="22"/>
                <w:szCs w:val="22"/>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2A6099">
          <w:pPr>
            <w:pStyle w:val="TOC2"/>
            <w:rPr>
              <w:rFonts w:asciiTheme="minorHAnsi" w:eastAsiaTheme="minorEastAsia" w:hAnsiTheme="minorHAnsi" w:cstheme="minorBidi"/>
              <w:color w:val="auto"/>
              <w:kern w:val="0"/>
              <w:sz w:val="22"/>
              <w:szCs w:val="22"/>
            </w:rPr>
          </w:pPr>
          <w:hyperlink w:anchor="_Toc487203608" w:history="1">
            <w:r w:rsidR="0092762D" w:rsidRPr="003D00FA">
              <w:rPr>
                <w:rStyle w:val="Hyperlink"/>
              </w:rPr>
              <w:t>5.2</w:t>
            </w:r>
            <w:r w:rsidR="0092762D">
              <w:rPr>
                <w:rFonts w:asciiTheme="minorHAnsi" w:eastAsiaTheme="minorEastAsia" w:hAnsiTheme="minorHAnsi" w:cstheme="minorBidi"/>
                <w:color w:val="auto"/>
                <w:kern w:val="0"/>
                <w:sz w:val="22"/>
                <w:szCs w:val="22"/>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2A6099">
          <w:pPr>
            <w:pStyle w:val="TOC1"/>
            <w:rPr>
              <w:rFonts w:asciiTheme="minorHAnsi" w:eastAsiaTheme="minorEastAsia" w:hAnsiTheme="minorHAnsi" w:cstheme="minorBidi"/>
              <w:b w:val="0"/>
              <w:color w:val="auto"/>
              <w:kern w:val="0"/>
              <w:szCs w:val="22"/>
            </w:rPr>
          </w:pPr>
          <w:hyperlink w:anchor="_Toc487203609" w:history="1">
            <w:r w:rsidR="0092762D" w:rsidRPr="003D00FA">
              <w:rPr>
                <w:rStyle w:val="Hyperlink"/>
              </w:rPr>
              <w:t>6</w:t>
            </w:r>
            <w:r w:rsidR="0092762D">
              <w:rPr>
                <w:rFonts w:asciiTheme="minorHAnsi" w:eastAsiaTheme="minorEastAsia" w:hAnsiTheme="minorHAnsi" w:cstheme="minorBidi"/>
                <w:b w:val="0"/>
                <w:color w:val="auto"/>
                <w:kern w:val="0"/>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2A6099">
          <w:pPr>
            <w:pStyle w:val="TOC1"/>
            <w:rPr>
              <w:rFonts w:asciiTheme="minorHAnsi" w:eastAsiaTheme="minorEastAsia" w:hAnsiTheme="minorHAnsi" w:cstheme="minorBidi"/>
              <w:b w:val="0"/>
              <w:color w:val="auto"/>
              <w:kern w:val="0"/>
              <w:szCs w:val="22"/>
            </w:rPr>
          </w:pPr>
          <w:hyperlink w:anchor="_Toc487203610" w:history="1">
            <w:r w:rsidR="0092762D" w:rsidRPr="003D00FA">
              <w:rPr>
                <w:rStyle w:val="Hyperlink"/>
              </w:rPr>
              <w:t>7</w:t>
            </w:r>
            <w:r w:rsidR="0092762D">
              <w:rPr>
                <w:rFonts w:asciiTheme="minorHAnsi" w:eastAsiaTheme="minorEastAsia" w:hAnsiTheme="minorHAnsi" w:cstheme="minorBidi"/>
                <w:b w:val="0"/>
                <w:color w:val="auto"/>
                <w:kern w:val="0"/>
                <w:szCs w:val="22"/>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2A6099">
          <w:pPr>
            <w:pStyle w:val="TOC2"/>
            <w:rPr>
              <w:rFonts w:asciiTheme="minorHAnsi" w:eastAsiaTheme="minorEastAsia" w:hAnsiTheme="minorHAnsi" w:cstheme="minorBidi"/>
              <w:color w:val="auto"/>
              <w:kern w:val="0"/>
              <w:sz w:val="22"/>
              <w:szCs w:val="22"/>
            </w:rPr>
          </w:pPr>
          <w:hyperlink w:anchor="_Toc487203611" w:history="1">
            <w:r w:rsidR="0092762D" w:rsidRPr="003D00FA">
              <w:rPr>
                <w:rStyle w:val="Hyperlink"/>
              </w:rPr>
              <w:t>7.1</w:t>
            </w:r>
            <w:r w:rsidR="0092762D">
              <w:rPr>
                <w:rFonts w:asciiTheme="minorHAnsi" w:eastAsiaTheme="minorEastAsia" w:hAnsiTheme="minorHAnsi" w:cstheme="minorBidi"/>
                <w:color w:val="auto"/>
                <w:kern w:val="0"/>
                <w:sz w:val="22"/>
                <w:szCs w:val="22"/>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2A6099">
          <w:pPr>
            <w:pStyle w:val="TOC2"/>
            <w:rPr>
              <w:rFonts w:asciiTheme="minorHAnsi" w:eastAsiaTheme="minorEastAsia" w:hAnsiTheme="minorHAnsi" w:cstheme="minorBidi"/>
              <w:color w:val="auto"/>
              <w:kern w:val="0"/>
              <w:sz w:val="22"/>
              <w:szCs w:val="22"/>
            </w:rPr>
          </w:pPr>
          <w:hyperlink w:anchor="_Toc487203612" w:history="1">
            <w:r w:rsidR="0092762D" w:rsidRPr="003D00FA">
              <w:rPr>
                <w:rStyle w:val="Hyperlink"/>
              </w:rPr>
              <w:t>7.2</w:t>
            </w:r>
            <w:r w:rsidR="0092762D">
              <w:rPr>
                <w:rFonts w:asciiTheme="minorHAnsi" w:eastAsiaTheme="minorEastAsia" w:hAnsiTheme="minorHAnsi" w:cstheme="minorBidi"/>
                <w:color w:val="auto"/>
                <w:kern w:val="0"/>
                <w:sz w:val="22"/>
                <w:szCs w:val="22"/>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2A6099">
          <w:pPr>
            <w:pStyle w:val="TOC1"/>
            <w:rPr>
              <w:rFonts w:asciiTheme="minorHAnsi" w:eastAsiaTheme="minorEastAsia" w:hAnsiTheme="minorHAnsi" w:cstheme="minorBidi"/>
              <w:b w:val="0"/>
              <w:color w:val="auto"/>
              <w:kern w:val="0"/>
              <w:szCs w:val="22"/>
            </w:rPr>
          </w:pPr>
          <w:hyperlink w:anchor="_Toc487203613" w:history="1">
            <w:r w:rsidR="0092762D" w:rsidRPr="003D00FA">
              <w:rPr>
                <w:rStyle w:val="Hyperlink"/>
              </w:rPr>
              <w:t>8</w:t>
            </w:r>
            <w:r w:rsidR="0092762D">
              <w:rPr>
                <w:rFonts w:asciiTheme="minorHAnsi" w:eastAsiaTheme="minorEastAsia" w:hAnsiTheme="minorHAnsi" w:cstheme="minorBidi"/>
                <w:b w:val="0"/>
                <w:color w:val="auto"/>
                <w:kern w:val="0"/>
                <w:szCs w:val="22"/>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2A6099">
          <w:pPr>
            <w:pStyle w:val="TOC2"/>
            <w:rPr>
              <w:rFonts w:asciiTheme="minorHAnsi" w:eastAsiaTheme="minorEastAsia" w:hAnsiTheme="minorHAnsi" w:cstheme="minorBidi"/>
              <w:color w:val="auto"/>
              <w:kern w:val="0"/>
              <w:sz w:val="22"/>
              <w:szCs w:val="22"/>
            </w:rPr>
          </w:pPr>
          <w:hyperlink w:anchor="_Toc487203614" w:history="1">
            <w:r w:rsidR="0092762D" w:rsidRPr="003D00FA">
              <w:rPr>
                <w:rStyle w:val="Hyperlink"/>
              </w:rPr>
              <w:t>8.1</w:t>
            </w:r>
            <w:r w:rsidR="0092762D">
              <w:rPr>
                <w:rFonts w:asciiTheme="minorHAnsi" w:eastAsiaTheme="minorEastAsia" w:hAnsiTheme="minorHAnsi" w:cstheme="minorBidi"/>
                <w:color w:val="auto"/>
                <w:kern w:val="0"/>
                <w:sz w:val="22"/>
                <w:szCs w:val="22"/>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2A6099">
          <w:pPr>
            <w:pStyle w:val="TOC2"/>
            <w:rPr>
              <w:rFonts w:asciiTheme="minorHAnsi" w:eastAsiaTheme="minorEastAsia" w:hAnsiTheme="minorHAnsi" w:cstheme="minorBidi"/>
              <w:color w:val="auto"/>
              <w:kern w:val="0"/>
              <w:sz w:val="22"/>
              <w:szCs w:val="22"/>
            </w:rPr>
          </w:pPr>
          <w:hyperlink w:anchor="_Toc487203615" w:history="1">
            <w:r w:rsidR="0092762D" w:rsidRPr="003D00FA">
              <w:rPr>
                <w:rStyle w:val="Hyperlink"/>
              </w:rPr>
              <w:t>8.2</w:t>
            </w:r>
            <w:r w:rsidR="0092762D">
              <w:rPr>
                <w:rFonts w:asciiTheme="minorHAnsi" w:eastAsiaTheme="minorEastAsia" w:hAnsiTheme="minorHAnsi" w:cstheme="minorBidi"/>
                <w:color w:val="auto"/>
                <w:kern w:val="0"/>
                <w:sz w:val="22"/>
                <w:szCs w:val="22"/>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2A6099">
          <w:pPr>
            <w:pStyle w:val="TOC3"/>
            <w:rPr>
              <w:rFonts w:asciiTheme="minorHAnsi" w:eastAsiaTheme="minorEastAsia" w:hAnsiTheme="minorHAnsi" w:cstheme="minorBidi"/>
              <w:color w:val="auto"/>
              <w:kern w:val="0"/>
              <w:sz w:val="22"/>
              <w:szCs w:val="22"/>
            </w:rPr>
          </w:pPr>
          <w:hyperlink w:anchor="_Toc487203616" w:history="1">
            <w:r w:rsidR="0092762D" w:rsidRPr="003D00FA">
              <w:rPr>
                <w:rStyle w:val="Hyperlink"/>
              </w:rPr>
              <w:t>8.2.1</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2A6099">
          <w:pPr>
            <w:pStyle w:val="TOC3"/>
            <w:rPr>
              <w:rFonts w:asciiTheme="minorHAnsi" w:eastAsiaTheme="minorEastAsia" w:hAnsiTheme="minorHAnsi" w:cstheme="minorBidi"/>
              <w:color w:val="auto"/>
              <w:kern w:val="0"/>
              <w:sz w:val="22"/>
              <w:szCs w:val="22"/>
            </w:rPr>
          </w:pPr>
          <w:hyperlink w:anchor="_Toc487203617" w:history="1">
            <w:r w:rsidR="0092762D" w:rsidRPr="003D00FA">
              <w:rPr>
                <w:rStyle w:val="Hyperlink"/>
              </w:rPr>
              <w:t>8.2.2</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2A6099">
          <w:pPr>
            <w:pStyle w:val="TOC3"/>
            <w:rPr>
              <w:rFonts w:asciiTheme="minorHAnsi" w:eastAsiaTheme="minorEastAsia" w:hAnsiTheme="minorHAnsi" w:cstheme="minorBidi"/>
              <w:color w:val="auto"/>
              <w:kern w:val="0"/>
              <w:sz w:val="22"/>
              <w:szCs w:val="22"/>
            </w:rPr>
          </w:pPr>
          <w:hyperlink w:anchor="_Toc487203618" w:history="1">
            <w:r w:rsidR="0092762D" w:rsidRPr="003D00FA">
              <w:rPr>
                <w:rStyle w:val="Hyperlink"/>
              </w:rPr>
              <w:t>8.2.3</w:t>
            </w:r>
            <w:r w:rsidR="0092762D">
              <w:rPr>
                <w:rFonts w:asciiTheme="minorHAnsi" w:eastAsiaTheme="minorEastAsia" w:hAnsiTheme="minorHAnsi" w:cstheme="minorBidi"/>
                <w:color w:val="auto"/>
                <w:kern w:val="0"/>
                <w:sz w:val="22"/>
                <w:szCs w:val="22"/>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2A6099">
          <w:pPr>
            <w:pStyle w:val="TOC1"/>
            <w:rPr>
              <w:rFonts w:asciiTheme="minorHAnsi" w:eastAsiaTheme="minorEastAsia" w:hAnsiTheme="minorHAnsi" w:cstheme="minorBidi"/>
              <w:b w:val="0"/>
              <w:color w:val="auto"/>
              <w:kern w:val="0"/>
              <w:szCs w:val="22"/>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2A6099">
          <w:pPr>
            <w:pStyle w:val="TOC1"/>
            <w:rPr>
              <w:rFonts w:asciiTheme="minorHAnsi" w:eastAsiaTheme="minorEastAsia" w:hAnsiTheme="minorHAnsi" w:cstheme="minorBidi"/>
              <w:b w:val="0"/>
              <w:color w:val="auto"/>
              <w:kern w:val="0"/>
              <w:szCs w:val="22"/>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t>List of figures</w:t>
      </w:r>
    </w:p>
    <w:p w14:paraId="5E505E14" w14:textId="10D2B367" w:rsidR="0092762D" w:rsidRDefault="00DD4793">
      <w:pPr>
        <w:pStyle w:val="TableofFigures"/>
        <w:rPr>
          <w:rFonts w:asciiTheme="minorHAnsi" w:eastAsiaTheme="minorEastAsia" w:hAnsiTheme="minorHAnsi" w:cstheme="minorBidi"/>
          <w:color w:val="auto"/>
          <w:kern w:val="0"/>
          <w:szCs w:val="22"/>
        </w:rPr>
      </w:pPr>
      <w:r w:rsidRPr="003D6091">
        <w:rPr>
          <w:b/>
          <w:color w:val="333333"/>
          <w:szCs w:val="20"/>
          <w:lang w:eastAsia="en-US"/>
        </w:rPr>
        <w:fldChar w:fldCharType="begin"/>
      </w:r>
      <w:r w:rsidRPr="003D6091">
        <w:instrText xml:space="preserve"> TOC \h \z \c "Figure" </w:instrText>
      </w:r>
      <w:r w:rsidRPr="003D6091">
        <w:rPr>
          <w:b/>
          <w:color w:val="333333"/>
          <w:szCs w:val="20"/>
          <w:lang w:eastAsia="en-US"/>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2A6099">
      <w:pPr>
        <w:pStyle w:val="TableofFigures"/>
        <w:rPr>
          <w:rFonts w:asciiTheme="minorHAnsi" w:eastAsiaTheme="minorEastAsia" w:hAnsiTheme="minorHAnsi" w:cstheme="minorBidi"/>
          <w:color w:val="auto"/>
          <w:kern w:val="0"/>
          <w:szCs w:val="22"/>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2A6099">
      <w:pPr>
        <w:pStyle w:val="TableofFigures"/>
        <w:rPr>
          <w:rFonts w:asciiTheme="minorHAnsi" w:eastAsiaTheme="minorEastAsia" w:hAnsiTheme="minorHAnsi" w:cstheme="minorBidi"/>
          <w:color w:val="auto"/>
          <w:kern w:val="0"/>
          <w:szCs w:val="22"/>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2A6099">
      <w:pPr>
        <w:pStyle w:val="TableofFigures"/>
        <w:rPr>
          <w:rFonts w:asciiTheme="minorHAnsi" w:eastAsiaTheme="minorEastAsia" w:hAnsiTheme="minorHAnsi" w:cstheme="minorBidi"/>
          <w:color w:val="auto"/>
          <w:kern w:val="0"/>
          <w:szCs w:val="22"/>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2A6099">
      <w:pPr>
        <w:pStyle w:val="TableofFigures"/>
        <w:rPr>
          <w:rFonts w:asciiTheme="minorHAnsi" w:eastAsiaTheme="minorEastAsia" w:hAnsiTheme="minorHAnsi" w:cstheme="minorBidi"/>
          <w:color w:val="auto"/>
          <w:kern w:val="0"/>
          <w:szCs w:val="22"/>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2A6099">
      <w:pPr>
        <w:pStyle w:val="TableofFigures"/>
        <w:rPr>
          <w:rFonts w:asciiTheme="minorHAnsi" w:eastAsiaTheme="minorEastAsia" w:hAnsiTheme="minorHAnsi" w:cstheme="minorBidi"/>
          <w:color w:val="auto"/>
          <w:kern w:val="0"/>
          <w:szCs w:val="22"/>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2A6099">
      <w:pPr>
        <w:pStyle w:val="TableofFigures"/>
        <w:rPr>
          <w:rFonts w:asciiTheme="minorHAnsi" w:eastAsiaTheme="minorEastAsia" w:hAnsiTheme="minorHAnsi" w:cstheme="minorBidi"/>
          <w:color w:val="auto"/>
          <w:kern w:val="0"/>
          <w:szCs w:val="22"/>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2A6099">
      <w:pPr>
        <w:pStyle w:val="TableofFigures"/>
        <w:rPr>
          <w:rFonts w:asciiTheme="minorHAnsi" w:eastAsiaTheme="minorEastAsia" w:hAnsiTheme="minorHAnsi" w:cstheme="minorBidi"/>
          <w:color w:val="auto"/>
          <w:kern w:val="0"/>
          <w:szCs w:val="22"/>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2A6099">
      <w:pPr>
        <w:pStyle w:val="TableofFigures"/>
        <w:rPr>
          <w:rFonts w:asciiTheme="minorHAnsi" w:eastAsiaTheme="minorEastAsia" w:hAnsiTheme="minorHAnsi" w:cstheme="minorBidi"/>
          <w:color w:val="auto"/>
          <w:kern w:val="0"/>
          <w:szCs w:val="22"/>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t>List of tables</w:t>
      </w:r>
    </w:p>
    <w:p w14:paraId="23741217" w14:textId="0DF21AF7" w:rsidR="0092762D" w:rsidRDefault="00DD4793">
      <w:pPr>
        <w:pStyle w:val="TableofFigures"/>
        <w:rPr>
          <w:rFonts w:asciiTheme="minorHAnsi" w:eastAsiaTheme="minorEastAsia" w:hAnsiTheme="minorHAnsi" w:cstheme="minorBidi"/>
          <w:color w:val="auto"/>
          <w:kern w:val="0"/>
          <w:szCs w:val="22"/>
        </w:rPr>
      </w:pPr>
      <w:r w:rsidRPr="003D6091">
        <w:rPr>
          <w:lang w:eastAsia="en-US"/>
        </w:rPr>
        <w:fldChar w:fldCharType="begin"/>
      </w:r>
      <w:r w:rsidRPr="003D6091">
        <w:instrText xml:space="preserve"> TOC \h \z \c "Table" </w:instrText>
      </w:r>
      <w:r w:rsidRPr="003D6091">
        <w:rPr>
          <w:lang w:eastAsia="en-US"/>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2A6099">
      <w:pPr>
        <w:pStyle w:val="TableofFigures"/>
        <w:rPr>
          <w:rFonts w:asciiTheme="minorHAnsi" w:eastAsiaTheme="minorEastAsia" w:hAnsiTheme="minorHAnsi" w:cstheme="minorBidi"/>
          <w:color w:val="auto"/>
          <w:kern w:val="0"/>
          <w:szCs w:val="22"/>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2A6099">
      <w:pPr>
        <w:pStyle w:val="TableofFigures"/>
        <w:rPr>
          <w:rFonts w:asciiTheme="minorHAnsi" w:eastAsiaTheme="minorEastAsia" w:hAnsiTheme="minorHAnsi" w:cstheme="minorBidi"/>
          <w:color w:val="auto"/>
          <w:kern w:val="0"/>
          <w:szCs w:val="22"/>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2A6099">
      <w:pPr>
        <w:pStyle w:val="TableofFigures"/>
        <w:rPr>
          <w:rFonts w:asciiTheme="minorHAnsi" w:eastAsiaTheme="minorEastAsia" w:hAnsiTheme="minorHAnsi" w:cstheme="minorBidi"/>
          <w:color w:val="auto"/>
          <w:kern w:val="0"/>
          <w:szCs w:val="22"/>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2A6099">
      <w:pPr>
        <w:pStyle w:val="TableofFigures"/>
        <w:rPr>
          <w:rFonts w:asciiTheme="minorHAnsi" w:eastAsiaTheme="minorEastAsia" w:hAnsiTheme="minorHAnsi" w:cstheme="minorBidi"/>
          <w:color w:val="auto"/>
          <w:kern w:val="0"/>
          <w:szCs w:val="22"/>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2A6099">
      <w:pPr>
        <w:pStyle w:val="TableofFigures"/>
        <w:rPr>
          <w:rFonts w:asciiTheme="minorHAnsi" w:eastAsiaTheme="minorEastAsia" w:hAnsiTheme="minorHAnsi" w:cstheme="minorBidi"/>
          <w:color w:val="auto"/>
          <w:kern w:val="0"/>
          <w:szCs w:val="22"/>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2A6099">
      <w:pPr>
        <w:pStyle w:val="TableofFigures"/>
        <w:rPr>
          <w:rFonts w:asciiTheme="minorHAnsi" w:eastAsiaTheme="minorEastAsia" w:hAnsiTheme="minorHAnsi" w:cstheme="minorBidi"/>
          <w:color w:val="auto"/>
          <w:kern w:val="0"/>
          <w:szCs w:val="22"/>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2A6099">
      <w:pPr>
        <w:pStyle w:val="TableofFigures"/>
        <w:rPr>
          <w:rFonts w:asciiTheme="minorHAnsi" w:eastAsiaTheme="minorEastAsia" w:hAnsiTheme="minorHAnsi" w:cstheme="minorBidi"/>
          <w:color w:val="auto"/>
          <w:kern w:val="0"/>
          <w:szCs w:val="22"/>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2A6099">
      <w:pPr>
        <w:pStyle w:val="TableofFigures"/>
        <w:rPr>
          <w:rFonts w:asciiTheme="minorHAnsi" w:eastAsiaTheme="minorEastAsia" w:hAnsiTheme="minorHAnsi" w:cstheme="minorBidi"/>
          <w:color w:val="auto"/>
          <w:kern w:val="0"/>
          <w:szCs w:val="22"/>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2A6099">
      <w:pPr>
        <w:pStyle w:val="TableofFigures"/>
        <w:rPr>
          <w:rFonts w:asciiTheme="minorHAnsi" w:eastAsiaTheme="minorEastAsia" w:hAnsiTheme="minorHAnsi" w:cstheme="minorBidi"/>
          <w:color w:val="auto"/>
          <w:kern w:val="0"/>
          <w:szCs w:val="22"/>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2A6099">
      <w:pPr>
        <w:pStyle w:val="TableofFigures"/>
        <w:rPr>
          <w:rFonts w:asciiTheme="minorHAnsi" w:eastAsiaTheme="minorEastAsia" w:hAnsiTheme="minorHAnsi" w:cstheme="minorBidi"/>
          <w:color w:val="auto"/>
          <w:kern w:val="0"/>
          <w:szCs w:val="22"/>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2A6099">
      <w:pPr>
        <w:pStyle w:val="TableofFigures"/>
        <w:rPr>
          <w:rFonts w:asciiTheme="minorHAnsi" w:eastAsiaTheme="minorEastAsia" w:hAnsiTheme="minorHAnsi" w:cstheme="minorBidi"/>
          <w:color w:val="auto"/>
          <w:kern w:val="0"/>
          <w:szCs w:val="22"/>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2A6099">
      <w:pPr>
        <w:pStyle w:val="TableofFigures"/>
        <w:rPr>
          <w:rFonts w:asciiTheme="minorHAnsi" w:eastAsiaTheme="minorEastAsia" w:hAnsiTheme="minorHAnsi" w:cstheme="minorBidi"/>
          <w:color w:val="auto"/>
          <w:kern w:val="0"/>
          <w:szCs w:val="22"/>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2A6099">
      <w:pPr>
        <w:pStyle w:val="TableofFigures"/>
        <w:rPr>
          <w:rFonts w:asciiTheme="minorHAnsi" w:eastAsiaTheme="minorEastAsia" w:hAnsiTheme="minorHAnsi" w:cstheme="minorBidi"/>
          <w:color w:val="auto"/>
          <w:kern w:val="0"/>
          <w:szCs w:val="22"/>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2A6099">
      <w:pPr>
        <w:pStyle w:val="TableofFigures"/>
        <w:rPr>
          <w:rFonts w:asciiTheme="minorHAnsi" w:eastAsiaTheme="minorEastAsia" w:hAnsiTheme="minorHAnsi" w:cstheme="minorBidi"/>
          <w:color w:val="auto"/>
          <w:kern w:val="0"/>
          <w:szCs w:val="22"/>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6" w:name="_Toc487203567"/>
      <w:bookmarkStart w:id="7" w:name="_Toc245171914"/>
      <w:bookmarkStart w:id="8" w:name="_Toc260033147"/>
      <w:bookmarkStart w:id="9" w:name="_Toc126566761"/>
      <w:r w:rsidRPr="00D63805">
        <w:lastRenderedPageBreak/>
        <w:t>Introduction</w:t>
      </w:r>
      <w:bookmarkEnd w:id="6"/>
    </w:p>
    <w:p w14:paraId="1068AA06" w14:textId="77777777" w:rsidR="00DD4793" w:rsidRPr="003D6091" w:rsidRDefault="00DD4793" w:rsidP="00F9577A">
      <w:pPr>
        <w:pStyle w:val="Heading2"/>
      </w:pPr>
      <w:bookmarkStart w:id="10" w:name="_Toc487203568"/>
      <w:r w:rsidRPr="003D6091">
        <w:t>Context</w:t>
      </w:r>
      <w:bookmarkEnd w:id="10"/>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1"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1"/>
      <w:r>
        <w:t xml:space="preserve"> decided to perform a risk analysis compliant with ISO 27005 guidance using TRICK services itrust consulting web application of risk assessment. </w:t>
      </w:r>
    </w:p>
    <w:p w14:paraId="74140FD3" w14:textId="77777777" w:rsidR="00DD4793" w:rsidRPr="003D6091" w:rsidRDefault="00DD4793" w:rsidP="00F9577A">
      <w:pPr>
        <w:pStyle w:val="Heading2"/>
      </w:pPr>
      <w:bookmarkStart w:id="12" w:name="_Toc487203569"/>
      <w:r w:rsidRPr="003D6091">
        <w:t>Document objectives</w:t>
      </w:r>
      <w:bookmarkEnd w:id="12"/>
    </w:p>
    <w:p w14:paraId="7465D3F1" w14:textId="5EA1A278" w:rsidR="00C15F67" w:rsidRDefault="00C15F67" w:rsidP="00C15F67">
      <w:pPr>
        <w:pStyle w:val="BodyOfText"/>
      </w:pPr>
      <w:r>
        <w:t xml:space="preserve">The present document presents the published results of the risk assessment performs by </w:t>
      </w:r>
      <w:bookmarkStart w:id="13"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3"/>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4" w:name="_Toc487203570"/>
      <w:r w:rsidRPr="003D6091">
        <w:t>Scope</w:t>
      </w:r>
      <w:bookmarkEnd w:id="14"/>
    </w:p>
    <w:p w14:paraId="6C008A31" w14:textId="74CA3380" w:rsidR="00C15F67" w:rsidRPr="008A0C72" w:rsidRDefault="00C15F67" w:rsidP="00C15F67">
      <w:pPr>
        <w:pStyle w:val="BodyOfText"/>
      </w:pPr>
      <w:r w:rsidRPr="008A0C72">
        <w:t>The scope of this risk analysis is</w:t>
      </w:r>
      <w:r>
        <w:t xml:space="preserve"> </w:t>
      </w:r>
      <w:bookmarkStart w:id="15"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5"/>
      <w:r w:rsidRPr="008A0C72">
        <w:t>.</w:t>
      </w:r>
    </w:p>
    <w:p w14:paraId="48998EEC" w14:textId="77777777" w:rsidR="00DD4793" w:rsidRPr="003D6091" w:rsidRDefault="00DD4793" w:rsidP="00F9577A">
      <w:pPr>
        <w:pStyle w:val="Heading2"/>
      </w:pPr>
      <w:bookmarkStart w:id="16" w:name="_Toc487203571"/>
      <w:r w:rsidRPr="003D6091">
        <w:t>Audience</w:t>
      </w:r>
      <w:bookmarkEnd w:id="16"/>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7" w:name="_Toc487203572"/>
      <w:r w:rsidRPr="003D6091">
        <w:t>Document structure</w:t>
      </w:r>
      <w:bookmarkEnd w:id="17"/>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8" w:name="_Toc487203573"/>
      <w:r w:rsidRPr="003D6091">
        <w:t>References</w:t>
      </w:r>
      <w:bookmarkEnd w:id="18"/>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9" w:name="_Toc487203574"/>
      <w:r w:rsidRPr="003D6091">
        <w:t>Acronyms</w:t>
      </w:r>
      <w:bookmarkEnd w:id="19"/>
    </w:p>
    <w:tbl>
      <w:tblPr>
        <w:tblStyle w:val="Tableitrust2"/>
        <w:tblW w:w="0" w:type="auto"/>
        <w:tblLook w:val="0480" w:firstRow="0" w:lastRow="0" w:firstColumn="1" w:lastColumn="0" w:noHBand="0" w:noVBand="1"/>
      </w:tblPr>
      <w:tblGrid>
        <w:gridCol w:w="1269"/>
        <w:gridCol w:w="8359"/>
      </w:tblGrid>
      <w:tr w:rsidR="00F40F39" w:rsidRPr="003D6091" w14:paraId="092FA7B3"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Organization for Standardization</w:t>
            </w:r>
          </w:p>
        </w:tc>
      </w:tr>
      <w:tr w:rsidR="00F40F39" w:rsidRPr="003D6091" w14:paraId="42A454F5"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Electrotechnical Commission</w:t>
            </w:r>
          </w:p>
        </w:tc>
      </w:tr>
      <w:tr w:rsidR="00F40F39" w:rsidRPr="003D6091" w14:paraId="3DDFA4FE"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Tool for RIsk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20" w:name="_Toc487203575"/>
      <w:r w:rsidRPr="003D6091">
        <w:t>Glossary</w:t>
      </w:r>
      <w:bookmarkEnd w:id="20"/>
    </w:p>
    <w:tbl>
      <w:tblPr>
        <w:tblStyle w:val="Tableitrust2"/>
        <w:tblW w:w="9648" w:type="dxa"/>
        <w:tblLook w:val="0480" w:firstRow="0" w:lastRow="0" w:firstColumn="1" w:lastColumn="0" w:noHBand="0" w:noVBand="1"/>
      </w:tblPr>
      <w:tblGrid>
        <w:gridCol w:w="2415"/>
        <w:gridCol w:w="7233"/>
      </w:tblGrid>
      <w:tr w:rsidR="00F40F39" w:rsidRPr="003D6091" w14:paraId="29A90A7E"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Coordinated activities to direct and control an organization with regard to risk.</w:t>
            </w:r>
          </w:p>
        </w:tc>
      </w:tr>
      <w:tr w:rsidR="00F40F39" w:rsidRPr="003D6091" w14:paraId="253D8A7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Acceptance of the burden of loss, or benefit of gain from a particular risk.</w:t>
            </w:r>
          </w:p>
        </w:tc>
      </w:tr>
      <w:tr w:rsidR="00F40F39" w:rsidRPr="003D6091" w14:paraId="68CBFE0A"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tool developed by itrust consulting</w:t>
            </w:r>
          </w:p>
        </w:tc>
      </w:tr>
      <w:tr w:rsidR="00F40F39" w:rsidRPr="003D6091" w14:paraId="59188465"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1" w:name="_Toc487203576"/>
      <w:r w:rsidRPr="003D6091">
        <w:lastRenderedPageBreak/>
        <w:t>Methodology</w:t>
      </w:r>
      <w:r w:rsidR="000676C7">
        <w:t xml:space="preserve"> and proceeding</w:t>
      </w:r>
      <w:bookmarkEnd w:id="21"/>
    </w:p>
    <w:p w14:paraId="69A81C85" w14:textId="56AE3C7A" w:rsidR="00986948" w:rsidRDefault="00986948" w:rsidP="00986948">
      <w:pPr>
        <w:pStyle w:val="Heading2"/>
        <w:spacing w:before="330" w:after="210"/>
        <w:ind w:left="585" w:hanging="585"/>
      </w:pPr>
      <w:bookmarkStart w:id="22" w:name="_Toc487203577"/>
      <w:bookmarkStart w:id="23" w:name="_Hlk484810029"/>
      <w:r>
        <w:t>Methodology</w:t>
      </w:r>
      <w:bookmarkEnd w:id="22"/>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3"/>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4" w:name="_Ref484810134"/>
      <w:bookmarkStart w:id="25"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4"/>
      <w:r>
        <w:t>: The risk management process</w:t>
      </w:r>
      <w:bookmarkEnd w:id="25"/>
    </w:p>
    <w:p w14:paraId="79ED3265" w14:textId="4E776278" w:rsidR="002C498C" w:rsidRPr="0044762E" w:rsidRDefault="002C498C" w:rsidP="002C498C">
      <w:pPr>
        <w:pStyle w:val="Heading3"/>
      </w:pPr>
      <w:bookmarkStart w:id="26" w:name="_Toc469588036"/>
      <w:bookmarkStart w:id="27" w:name="_Toc487203578"/>
      <w:r>
        <w:t>Co</w:t>
      </w:r>
      <w:r w:rsidRPr="0044762E">
        <w:t>ntext</w:t>
      </w:r>
      <w:bookmarkEnd w:id="26"/>
      <w:r>
        <w:t xml:space="preserve"> establishment</w:t>
      </w:r>
      <w:bookmarkEnd w:id="27"/>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8" w:name="_Toc469588037"/>
      <w:bookmarkStart w:id="29" w:name="_Toc487203579"/>
      <w:r w:rsidRPr="0044762E">
        <w:t>Risk assessment</w:t>
      </w:r>
      <w:bookmarkEnd w:id="28"/>
      <w:bookmarkEnd w:id="29"/>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30" w:name="_Toc469588038"/>
      <w:bookmarkStart w:id="31" w:name="_Toc487203580"/>
      <w:r w:rsidRPr="0044762E">
        <w:t>Risk identification</w:t>
      </w:r>
      <w:bookmarkEnd w:id="30"/>
      <w:bookmarkEnd w:id="31"/>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lang w:val="en-U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2" w:name="_Toc469588039"/>
      <w:bookmarkStart w:id="33" w:name="_Toc487203581"/>
      <w:r w:rsidRPr="0044762E">
        <w:t>Risk analysis</w:t>
      </w:r>
      <w:bookmarkEnd w:id="32"/>
      <w:bookmarkEnd w:id="33"/>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E30E21">
      <w:pPr>
        <w:pStyle w:val="EnumerationL1"/>
        <w:numPr>
          <w:ilvl w:val="0"/>
          <w:numId w:val="23"/>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4" w:name="_Toc469588040"/>
      <w:bookmarkStart w:id="35" w:name="_Toc487203582"/>
      <w:r w:rsidRPr="0044762E">
        <w:t>Risk e</w:t>
      </w:r>
      <w:r>
        <w:t>val</w:t>
      </w:r>
      <w:r w:rsidRPr="0044762E">
        <w:t>uation</w:t>
      </w:r>
      <w:bookmarkEnd w:id="34"/>
      <w:bookmarkEnd w:id="35"/>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6" w:name="_Toc469588041"/>
      <w:bookmarkStart w:id="37" w:name="_Toc487203583"/>
      <w:r w:rsidRPr="0044762E">
        <w:t>Risk treatment</w:t>
      </w:r>
      <w:bookmarkEnd w:id="36"/>
      <w:bookmarkEnd w:id="37"/>
    </w:p>
    <w:p w14:paraId="7EB3D34B" w14:textId="77777777" w:rsidR="002C498C" w:rsidRPr="009A4C02" w:rsidRDefault="002C498C" w:rsidP="002C498C">
      <w:pPr>
        <w:pStyle w:val="BodyOfText"/>
      </w:pPr>
      <w:r w:rsidRPr="009A4C02">
        <w:t>The risk treatment consists in choosing measures in order to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8" w:name="_Toc469588042"/>
      <w:bookmarkStart w:id="39" w:name="_Toc487203584"/>
      <w:r w:rsidRPr="0044762E">
        <w:t>Risk acceptance</w:t>
      </w:r>
      <w:bookmarkEnd w:id="38"/>
      <w:bookmarkEnd w:id="39"/>
    </w:p>
    <w:p w14:paraId="0EBAFD79" w14:textId="77777777" w:rsidR="002C498C" w:rsidRPr="0044762E" w:rsidRDefault="002C498C" w:rsidP="002C498C">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40" w:name="_Toc487203585"/>
      <w:bookmarkStart w:id="41" w:name="_Hlk484812016"/>
      <w:r>
        <w:lastRenderedPageBreak/>
        <w:t>Proceeding</w:t>
      </w:r>
      <w:r w:rsidR="009133F2">
        <w:t xml:space="preserve"> during the analysis</w:t>
      </w:r>
      <w:bookmarkEnd w:id="40"/>
    </w:p>
    <w:p w14:paraId="0D5078C4" w14:textId="77777777" w:rsidR="00065924" w:rsidRPr="0044762E" w:rsidRDefault="00065924" w:rsidP="00065924">
      <w:pPr>
        <w:pStyle w:val="BodyOfText"/>
      </w:pPr>
      <w:bookmarkStart w:id="42" w:name="_Hlk484812312"/>
      <w:bookmarkEnd w:id="41"/>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2"/>
    <w:p w14:paraId="49D99259" w14:textId="5033DD30" w:rsidR="00DD4793" w:rsidRPr="003D6091" w:rsidRDefault="00435369" w:rsidP="00E30E21">
      <w:pPr>
        <w:pStyle w:val="EnumerationL1"/>
        <w:numPr>
          <w:ilvl w:val="0"/>
          <w:numId w:val="24"/>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3" w:name="ListCollection"/>
      <w:bookmarkEnd w:id="43"/>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4" w:name="_Toc487203586"/>
      <w:r>
        <w:lastRenderedPageBreak/>
        <w:t>Context establishment</w:t>
      </w:r>
      <w:bookmarkEnd w:id="44"/>
    </w:p>
    <w:p w14:paraId="70C21845" w14:textId="3EFBE509" w:rsidR="00DD4793" w:rsidRDefault="001A1B23" w:rsidP="009A4C02">
      <w:pPr>
        <w:pStyle w:val="BodyOfText"/>
      </w:pPr>
      <w:bookmarkStart w:id="45"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6" w:name="_Toc487203587"/>
      <w:bookmarkEnd w:id="45"/>
      <w:r>
        <w:t>General considerations</w:t>
      </w:r>
      <w:bookmarkEnd w:id="46"/>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7" w:name="_Ref472593259"/>
      <w:bookmarkStart w:id="48" w:name="_Toc487203588"/>
      <w:r w:rsidRPr="003D6091">
        <w:t>Basic criteria</w:t>
      </w:r>
      <w:bookmarkEnd w:id="47"/>
      <w:bookmarkEnd w:id="48"/>
    </w:p>
    <w:p w14:paraId="34F8BBCE" w14:textId="1BC3EFEC" w:rsidR="005612BA" w:rsidRPr="003D6091" w:rsidRDefault="001A01A8" w:rsidP="007C61EE">
      <w:pPr>
        <w:pStyle w:val="Heading3"/>
      </w:pPr>
      <w:bookmarkStart w:id="49" w:name="_Toc487203589"/>
      <w:r>
        <w:t>General r</w:t>
      </w:r>
      <w:r w:rsidR="005612BA" w:rsidRPr="003D6091">
        <w:t xml:space="preserve">isk </w:t>
      </w:r>
      <w:r w:rsidR="005612BA">
        <w:t>assessment</w:t>
      </w:r>
      <w:r w:rsidR="005612BA" w:rsidRPr="003D6091">
        <w:t xml:space="preserve"> criteri</w:t>
      </w:r>
      <w:r>
        <w:t>a</w:t>
      </w:r>
      <w:bookmarkEnd w:id="49"/>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50" w:name="_Hlk484873630"/>
      <w:r>
        <w:t>Legal, regulatory and contractual requirements;</w:t>
      </w:r>
    </w:p>
    <w:bookmarkEnd w:id="50"/>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1" w:name="_Ref393109814"/>
      <w:bookmarkStart w:id="52" w:name="_Toc487203590"/>
      <w:r w:rsidRPr="003D6091">
        <w:t>Impact criteri</w:t>
      </w:r>
      <w:bookmarkEnd w:id="51"/>
      <w:r w:rsidR="001A01A8">
        <w:t>a</w:t>
      </w:r>
      <w:bookmarkEnd w:id="52"/>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3" w:name="ImpactList"/>
      <w:bookmarkEnd w:id="53"/>
    </w:p>
    <w:p w14:paraId="245A9905" w14:textId="2F32B2B5" w:rsidR="005612BA" w:rsidRPr="003D6091" w:rsidRDefault="005612BA" w:rsidP="007C61EE">
      <w:pPr>
        <w:pStyle w:val="Heading3"/>
      </w:pPr>
      <w:bookmarkStart w:id="54" w:name="_Ref472593231"/>
      <w:bookmarkStart w:id="55" w:name="_Ref484960999"/>
      <w:bookmarkStart w:id="56" w:name="_Toc487203591"/>
      <w:r w:rsidRPr="003D6091">
        <w:t>Risk acceptance criteri</w:t>
      </w:r>
      <w:bookmarkEnd w:id="54"/>
      <w:r w:rsidR="004B40B8">
        <w:t>a</w:t>
      </w:r>
      <w:bookmarkEnd w:id="55"/>
      <w:bookmarkEnd w:id="56"/>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7" w:name="RiskAcceptance"/>
      <w:bookmarkStart w:id="58" w:name="_Toc487203630"/>
      <w:bookmarkEnd w:id="57"/>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8"/>
    </w:p>
    <w:p w14:paraId="47097018" w14:textId="44B2889C" w:rsidR="005612BA" w:rsidRPr="003D6091" w:rsidRDefault="00B64D32" w:rsidP="00F9577A">
      <w:pPr>
        <w:pStyle w:val="Heading3"/>
      </w:pPr>
      <w:bookmarkStart w:id="59" w:name="_Toc487203592"/>
      <w:r>
        <w:lastRenderedPageBreak/>
        <w:t>Description of the target</w:t>
      </w:r>
      <w:bookmarkEnd w:id="59"/>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60" w:name="Scope"/>
      <w:bookmarkStart w:id="61" w:name="_Toc487203631"/>
      <w:bookmarkEnd w:id="60"/>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1"/>
    </w:p>
    <w:p w14:paraId="280910C5" w14:textId="7A2B98A5" w:rsidR="00DD4793" w:rsidRDefault="00DD4793" w:rsidP="00B64D32">
      <w:pPr>
        <w:pStyle w:val="Heading1"/>
      </w:pPr>
      <w:bookmarkStart w:id="62" w:name="_Ref393109729"/>
      <w:bookmarkStart w:id="63" w:name="_Toc487203593"/>
      <w:r w:rsidRPr="003D6091">
        <w:lastRenderedPageBreak/>
        <w:t xml:space="preserve">Risk </w:t>
      </w:r>
      <w:r w:rsidRPr="005612BA">
        <w:t>assessment</w:t>
      </w:r>
      <w:bookmarkEnd w:id="62"/>
      <w:bookmarkEnd w:id="63"/>
    </w:p>
    <w:p w14:paraId="758BDD9C" w14:textId="7F02F429" w:rsidR="005612BA" w:rsidRDefault="005612BA" w:rsidP="005612BA">
      <w:pPr>
        <w:pStyle w:val="BodyOfText"/>
      </w:pPr>
      <w:bookmarkStart w:id="64"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5" w:name="_Toc487203594"/>
      <w:bookmarkStart w:id="66" w:name="_Hlk484880577"/>
      <w:bookmarkEnd w:id="64"/>
      <w:r>
        <w:t>Risk assessment meetings</w:t>
      </w:r>
      <w:bookmarkEnd w:id="65"/>
    </w:p>
    <w:p w14:paraId="1238F9AC" w14:textId="31781E67" w:rsidR="005612BA" w:rsidRDefault="005612BA" w:rsidP="005612BA">
      <w:pPr>
        <w:pStyle w:val="BodyOfText"/>
        <w:rPr>
          <w:lang w:eastAsia="en-US"/>
        </w:rPr>
      </w:pPr>
      <w:r>
        <w:rPr>
          <w:lang w:eastAsia="en-US"/>
        </w:rPr>
        <w:t xml:space="preserve">The risk assessment has been </w:t>
      </w:r>
      <w:r w:rsidR="00290216">
        <w:rPr>
          <w:lang w:eastAsia="en-US"/>
        </w:rPr>
        <w:t>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5612BA" w14:paraId="6CC8DC0D" w14:textId="77777777" w:rsidTr="0059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dd/mm/yy</w:t>
                </w:r>
              </w:p>
            </w:sdtContent>
          </w:sdt>
        </w:tc>
      </w:tr>
      <w:tr w:rsidR="00CF6224" w14:paraId="601D2F8D"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5924F2">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dd/mm/yy</w:t>
                </w:r>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dd/mm/yy</w:t>
                </w:r>
              </w:p>
            </w:sdtContent>
          </w:sdt>
        </w:tc>
      </w:tr>
      <w:tr w:rsidR="00CF6224" w14:paraId="093BF010"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5924F2">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dd/mm/yy</w:t>
                </w:r>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dd/mm/yy</w:t>
                </w:r>
              </w:p>
            </w:sdtContent>
          </w:sdt>
        </w:tc>
      </w:tr>
    </w:tbl>
    <w:p w14:paraId="16CF89CD" w14:textId="7BA5F5E8" w:rsidR="005612BA" w:rsidRDefault="00290216" w:rsidP="00290216">
      <w:pPr>
        <w:pStyle w:val="Caption"/>
      </w:pPr>
      <w:bookmarkStart w:id="67"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7"/>
    </w:p>
    <w:p w14:paraId="7E50AA28" w14:textId="77777777" w:rsidR="00290216" w:rsidRPr="00A2701D" w:rsidRDefault="00290216" w:rsidP="00E644D5">
      <w:pPr>
        <w:pStyle w:val="Heading2"/>
      </w:pPr>
      <w:bookmarkStart w:id="68" w:name="_Toc487203595"/>
      <w:bookmarkEnd w:id="66"/>
      <w:r w:rsidRPr="00A2701D">
        <w:t>Risk identification</w:t>
      </w:r>
      <w:bookmarkEnd w:id="68"/>
    </w:p>
    <w:p w14:paraId="779CC6A6" w14:textId="77777777" w:rsidR="00290216" w:rsidRPr="00A2701D" w:rsidRDefault="00290216" w:rsidP="00290216">
      <w:pPr>
        <w:pStyle w:val="BodyOfText"/>
      </w:pPr>
      <w:bookmarkStart w:id="69"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70" w:name="_Ref484964695"/>
      <w:bookmarkStart w:id="71" w:name="_Toc487203596"/>
      <w:bookmarkEnd w:id="69"/>
      <w:r>
        <w:t>Assets identification</w:t>
      </w:r>
      <w:bookmarkEnd w:id="70"/>
      <w:bookmarkEnd w:id="71"/>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2" w:name="Asset"/>
      <w:bookmarkStart w:id="73" w:name="_Toc487203633"/>
      <w:bookmarkEnd w:id="72"/>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3"/>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4" w:name="AssetNotSelected"/>
      <w:bookmarkStart w:id="75" w:name="_Toc487203634"/>
      <w:bookmarkEnd w:id="74"/>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5"/>
    </w:p>
    <w:p w14:paraId="680CC367" w14:textId="708F5FFA" w:rsidR="00290216" w:rsidRDefault="00290216" w:rsidP="00E644D5">
      <w:pPr>
        <w:pStyle w:val="Heading3"/>
      </w:pPr>
      <w:bookmarkStart w:id="76" w:name="_Toc487203597"/>
      <w:bookmarkStart w:id="77" w:name="_Hlk484880816"/>
      <w:r>
        <w:t>Brainstorming</w:t>
      </w:r>
      <w:bookmarkEnd w:id="76"/>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rPr>
          <w:lang w:eastAsia="en-US"/>
        </w:rPr>
      </w:pPr>
      <w:r>
        <w:rPr>
          <w:lang w:eastAsia="en-US"/>
        </w:rPr>
        <w:t>The following scale has been used to express the exposition of the scope of the risk analysis:</w:t>
      </w:r>
    </w:p>
    <w:tbl>
      <w:tblPr>
        <w:tblStyle w:val="Tableitrust4"/>
        <w:tblW w:w="3526" w:type="dxa"/>
        <w:jc w:val="center"/>
        <w:tblLook w:val="0620" w:firstRow="1" w:lastRow="0" w:firstColumn="0" w:lastColumn="0" w:noHBand="1" w:noVBand="1"/>
      </w:tblPr>
      <w:tblGrid>
        <w:gridCol w:w="1055"/>
        <w:gridCol w:w="2471"/>
      </w:tblGrid>
      <w:tr w:rsidR="00D614D2" w:rsidRPr="002B0E76" w14:paraId="42126D6C" w14:textId="77777777" w:rsidTr="00920C9A">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920C9A">
        <w:trPr>
          <w:trHeight w:val="327"/>
          <w:jc w:val="center"/>
        </w:trPr>
        <w:tc>
          <w:tcPr>
            <w:tcW w:w="1055" w:type="dxa"/>
            <w:shd w:val="clear" w:color="auto" w:fill="CCC0D9" w:themeFill="accent4" w:themeFillTint="66"/>
            <w:noWrap/>
            <w:hideMark/>
          </w:tcPr>
          <w:p w14:paraId="57FC9961" w14:textId="1B0F5CC4" w:rsidR="00D614D2" w:rsidRPr="002B0E76" w:rsidRDefault="00D614D2" w:rsidP="00920C9A">
            <w:pPr>
              <w:pStyle w:val="TabText1"/>
              <w:jc w:val="center"/>
            </w:pPr>
            <w:r w:rsidRPr="002B0E76">
              <w:t>Symbol</w:t>
            </w:r>
          </w:p>
        </w:tc>
        <w:tc>
          <w:tcPr>
            <w:tcW w:w="2471" w:type="dxa"/>
            <w:shd w:val="clear" w:color="auto" w:fill="CCC0D9" w:themeFill="accent4" w:themeFillTint="66"/>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920C9A">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920C9A">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920C9A">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920C9A">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920C9A">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rPr>
          <w:lang w:eastAsia="en-US"/>
        </w:rPr>
      </w:pPr>
      <w:bookmarkStart w:id="78" w:name="_Ref484880899"/>
      <w:bookmarkStart w:id="79"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8"/>
      <w:r>
        <w:t>: Risk exposure levels</w:t>
      </w:r>
      <w:bookmarkEnd w:id="79"/>
    </w:p>
    <w:p w14:paraId="7ED52211" w14:textId="0EB79447" w:rsidR="00DD4793" w:rsidRPr="003D6091" w:rsidRDefault="00DD4793" w:rsidP="00E644D5">
      <w:pPr>
        <w:pStyle w:val="Heading3"/>
      </w:pPr>
      <w:bookmarkStart w:id="80" w:name="_Ref393109685"/>
      <w:bookmarkStart w:id="81" w:name="_Toc487203598"/>
      <w:bookmarkEnd w:id="77"/>
      <w:r w:rsidRPr="003D6091">
        <w:t xml:space="preserve">Threats </w:t>
      </w:r>
      <w:r w:rsidR="005D5980">
        <w:t>expos</w:t>
      </w:r>
      <w:r w:rsidR="0087684B">
        <w:t>ure</w:t>
      </w:r>
      <w:r w:rsidR="005D5980">
        <w:t xml:space="preserve"> </w:t>
      </w:r>
      <w:r w:rsidRPr="003D6091">
        <w:t>mapping</w:t>
      </w:r>
      <w:bookmarkEnd w:id="80"/>
      <w:bookmarkEnd w:id="81"/>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2" w:name="Threat"/>
      <w:bookmarkStart w:id="83" w:name="_Toc487203636"/>
      <w:bookmarkEnd w:id="82"/>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3"/>
    </w:p>
    <w:p w14:paraId="31C38DE9" w14:textId="0DAE75F0" w:rsidR="00DD4793" w:rsidRPr="003D6091" w:rsidRDefault="005D5980" w:rsidP="00E644D5">
      <w:pPr>
        <w:pStyle w:val="Heading3"/>
      </w:pPr>
      <w:bookmarkStart w:id="84" w:name="_Ref393109789"/>
      <w:bookmarkStart w:id="85" w:name="_Ref484964739"/>
      <w:bookmarkStart w:id="86" w:name="_Toc487203599"/>
      <w:r>
        <w:t>V</w:t>
      </w:r>
      <w:r w:rsidR="00DD4793" w:rsidRPr="003D6091">
        <w:t>ulnerabilities</w:t>
      </w:r>
      <w:bookmarkEnd w:id="84"/>
      <w:r>
        <w:t xml:space="preserve"> expos</w:t>
      </w:r>
      <w:r w:rsidR="0087684B">
        <w:t>ure</w:t>
      </w:r>
      <w:r>
        <w:t xml:space="preserve"> mapping</w:t>
      </w:r>
      <w:bookmarkEnd w:id="85"/>
      <w:bookmarkEnd w:id="86"/>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7" w:name="Vul"/>
      <w:bookmarkStart w:id="88" w:name="_Toc487203637"/>
      <w:bookmarkEnd w:id="87"/>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8"/>
    </w:p>
    <w:p w14:paraId="02EFEE65" w14:textId="412229D3" w:rsidR="00DD4793" w:rsidRPr="003D6091" w:rsidRDefault="00DD4793" w:rsidP="00E644D5">
      <w:pPr>
        <w:pStyle w:val="Heading3"/>
      </w:pPr>
      <w:bookmarkStart w:id="89" w:name="_Ref484964928"/>
      <w:bookmarkStart w:id="90" w:name="_Toc487203600"/>
      <w:r w:rsidRPr="003D6091">
        <w:t xml:space="preserve">Risk </w:t>
      </w:r>
      <w:r w:rsidR="005D5980">
        <w:t>expos</w:t>
      </w:r>
      <w:r w:rsidR="004F2860">
        <w:t>ure</w:t>
      </w:r>
      <w:r w:rsidR="005D5980">
        <w:t xml:space="preserve"> mapping</w:t>
      </w:r>
      <w:bookmarkEnd w:id="89"/>
      <w:bookmarkEnd w:id="90"/>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4BEEDC6A" w:rsidR="00DD4793" w:rsidRDefault="00DD4793" w:rsidP="00714B91">
      <w:pPr>
        <w:pStyle w:val="Caption"/>
      </w:pPr>
      <w:bookmarkStart w:id="91" w:name="Risk"/>
      <w:bookmarkStart w:id="92" w:name="_Toc487203638"/>
      <w:bookmarkEnd w:id="91"/>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Risk specificities</w:t>
      </w:r>
      <w:bookmarkEnd w:id="92"/>
    </w:p>
    <w:p w14:paraId="53BBB7BD" w14:textId="4990B287" w:rsidR="00DD4793" w:rsidRPr="009432D1" w:rsidRDefault="00DD4793" w:rsidP="00E644D5">
      <w:pPr>
        <w:pStyle w:val="Heading2"/>
      </w:pPr>
      <w:bookmarkStart w:id="93" w:name="_Ref484964888"/>
      <w:bookmarkStart w:id="94" w:name="_Toc487203601"/>
      <w:r w:rsidRPr="009432D1">
        <w:t>Risk analysis</w:t>
      </w:r>
      <w:bookmarkEnd w:id="93"/>
      <w:bookmarkEnd w:id="94"/>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EE52EA">
      <w:pPr>
        <w:pStyle w:val="EnumerationL1"/>
        <w:numPr>
          <w:ilvl w:val="0"/>
          <w:numId w:val="3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5" w:name="_Ref484964979"/>
      <w:bookmarkStart w:id="96" w:name="_Toc487203602"/>
      <w:bookmarkStart w:id="97" w:name="_Hlk484881515"/>
      <w:r>
        <w:lastRenderedPageBreak/>
        <w:t xml:space="preserve">Risk scenarios and likelihood </w:t>
      </w:r>
      <w:r w:rsidR="004D7138">
        <w:t>&amp;</w:t>
      </w:r>
      <w:r>
        <w:t xml:space="preserve"> impact scales</w:t>
      </w:r>
      <w:bookmarkEnd w:id="95"/>
      <w:bookmarkEnd w:id="96"/>
    </w:p>
    <w:bookmarkEnd w:id="97"/>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8" w:name="Scenario"/>
      <w:bookmarkStart w:id="99" w:name="_Toc487203639"/>
      <w:bookmarkEnd w:id="98"/>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9"/>
    </w:p>
    <w:p w14:paraId="4EC2F028" w14:textId="740FB626" w:rsidR="00DD4793" w:rsidRPr="003D6091" w:rsidRDefault="007C09BD" w:rsidP="00714B91">
      <w:pPr>
        <w:pStyle w:val="BodyOfText"/>
      </w:pPr>
      <w:r>
        <w:t>For each scenario,</w:t>
      </w:r>
      <w:r w:rsidR="000E4855" w:rsidRPr="000E4855">
        <w:t xml:space="preserve"> </w:t>
      </w:r>
      <w:r w:rsidR="000E4855">
        <w:t>the consultant in collaboration with business line responsible will assess</w:t>
      </w:r>
      <w:r>
        <w:t xml:space="preserve"> the qualitative perception of impact and of likelihood of the scenarios for the </w:t>
      </w:r>
      <w:r w:rsidR="004342C5">
        <w:t>organisation</w:t>
      </w:r>
      <w:r>
        <w:t xml:space="preserve"> has been assessed to estimate the identified risk. </w:t>
      </w:r>
      <w:r w:rsidR="002803A9">
        <w:t>The following tables present the likelihood and impact scales used.</w:t>
      </w:r>
    </w:p>
    <w:p w14:paraId="3F4E655F" w14:textId="7E556D8C" w:rsidR="00CA5434" w:rsidRPr="003D6091" w:rsidRDefault="00DD4793" w:rsidP="008F331A">
      <w:pPr>
        <w:pStyle w:val="Caption"/>
      </w:pPr>
      <w:bookmarkStart w:id="100" w:name="Proba"/>
      <w:bookmarkStart w:id="101" w:name="_Toc487203640"/>
      <w:bookmarkEnd w:id="100"/>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1"/>
    </w:p>
    <w:p w14:paraId="6825C6F2" w14:textId="215D323F" w:rsidR="00DD4793" w:rsidRDefault="00DD4793" w:rsidP="00714B91">
      <w:pPr>
        <w:pStyle w:val="Caption"/>
      </w:pPr>
      <w:bookmarkStart w:id="102" w:name="Impact"/>
      <w:bookmarkStart w:id="103" w:name="_Toc487203641"/>
      <w:bookmarkEnd w:id="102"/>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3"/>
    </w:p>
    <w:p w14:paraId="79323D03" w14:textId="2FBD9468" w:rsidR="00E80C3E" w:rsidRDefault="00FB51A5" w:rsidP="00E80C3E">
      <w:pPr>
        <w:pStyle w:val="Heading3"/>
      </w:pPr>
      <w:bookmarkStart w:id="104" w:name="_Ref484965016"/>
      <w:bookmarkStart w:id="105" w:name="_Toc487203603"/>
      <w:r>
        <w:t>Overview of the r</w:t>
      </w:r>
      <w:r w:rsidR="00831C45">
        <w:t xml:space="preserve">isk </w:t>
      </w:r>
      <w:r>
        <w:t>analysis results</w:t>
      </w:r>
      <w:bookmarkEnd w:id="104"/>
      <w:bookmarkEnd w:id="105"/>
    </w:p>
    <w:p w14:paraId="19F939EC" w14:textId="3932EDF1" w:rsidR="009344A0" w:rsidRDefault="00C06404" w:rsidP="009344A0">
      <w:pPr>
        <w:pStyle w:val="BodyOfText"/>
        <w:rPr>
          <w:lang w:eastAsia="en-US"/>
        </w:rPr>
      </w:pPr>
      <w:r>
        <w:rPr>
          <w:lang w:eastAsia="en-US"/>
        </w:rPr>
        <w:t>The</w:t>
      </w:r>
      <w:r w:rsidR="00624729">
        <w:rPr>
          <w:lang w:eastAsia="en-US"/>
        </w:rPr>
        <w:t xml:space="preserve"> risk </w:t>
      </w:r>
      <w:r>
        <w:rPr>
          <w:lang w:eastAsia="en-US"/>
        </w:rPr>
        <w:t xml:space="preserve">analysis results </w:t>
      </w:r>
      <w:r w:rsidR="00D43EDF">
        <w:rPr>
          <w:lang w:eastAsia="en-US"/>
        </w:rPr>
        <w:t>are</w:t>
      </w:r>
      <w:r>
        <w:rPr>
          <w:lang w:eastAsia="en-US"/>
        </w:rPr>
        <w:t xml:space="preserve"> illustrated in the following risk </w:t>
      </w:r>
      <w:r w:rsidR="00624729">
        <w:rPr>
          <w:lang w:eastAsia="en-US"/>
        </w:rPr>
        <w:t>heat map. This map</w:t>
      </w:r>
      <w:r w:rsidR="008C4520">
        <w:rPr>
          <w:lang w:eastAsia="en-US"/>
        </w:rPr>
        <w:t xml:space="preserve"> </w:t>
      </w:r>
      <w:r w:rsidR="001B30E9">
        <w:rPr>
          <w:lang w:eastAsia="en-US"/>
        </w:rPr>
        <w:t>depicts</w:t>
      </w:r>
      <w:r>
        <w:rPr>
          <w:lang w:eastAsia="en-US"/>
        </w:rPr>
        <w:t xml:space="preserve"> </w:t>
      </w:r>
      <w:r w:rsidR="00275889">
        <w:rPr>
          <w:lang w:eastAsia="en-US"/>
        </w:rPr>
        <w:t xml:space="preserve">for each risk sector </w:t>
      </w:r>
      <w:r w:rsidR="00D43EDF">
        <w:rPr>
          <w:lang w:eastAsia="en-US"/>
        </w:rPr>
        <w:t xml:space="preserve">defined by a certain </w:t>
      </w:r>
      <w:r w:rsidR="00275889">
        <w:rPr>
          <w:lang w:eastAsia="en-US"/>
        </w:rPr>
        <w:t>qualitative level of impact and likelihood, how many asset</w:t>
      </w:r>
      <w:r w:rsidR="001A4394">
        <w:rPr>
          <w:lang w:eastAsia="en-US"/>
        </w:rPr>
        <w:t>s</w:t>
      </w:r>
      <w:r w:rsidR="00275889">
        <w:rPr>
          <w:lang w:eastAsia="en-US"/>
        </w:rPr>
        <w:t xml:space="preserve"> are </w:t>
      </w:r>
      <w:r w:rsidR="001A4394">
        <w:rPr>
          <w:lang w:eastAsia="en-US"/>
        </w:rPr>
        <w:t xml:space="preserve">part of. The detail for each asset of the risk analysis in terms of impact level, likelihood level and </w:t>
      </w:r>
      <w:r w:rsidR="00FB51A5">
        <w:rPr>
          <w:lang w:eastAsia="en-US"/>
        </w:rPr>
        <w:t>description of the assessment</w:t>
      </w:r>
      <w:r w:rsidR="001A4394">
        <w:rPr>
          <w:lang w:eastAsia="en-US"/>
        </w:rPr>
        <w:t xml:space="preserve"> is </w:t>
      </w:r>
      <w:r w:rsidR="00FB51A5">
        <w:rPr>
          <w:lang w:eastAsia="en-US"/>
        </w:rPr>
        <w:t xml:space="preserve">enclosed in the </w:t>
      </w:r>
      <w:r w:rsidR="00FB51A5">
        <w:rPr>
          <w:lang w:eastAsia="en-US"/>
        </w:rPr>
        <w:fldChar w:fldCharType="begin"/>
      </w:r>
      <w:r w:rsidR="00FB51A5">
        <w:rPr>
          <w:lang w:eastAsia="en-US"/>
        </w:rPr>
        <w:instrText xml:space="preserve"> REF _Ref484957701 \h  \* MERGEFORMAT </w:instrText>
      </w:r>
      <w:r w:rsidR="00FB51A5">
        <w:rPr>
          <w:lang w:eastAsia="en-US"/>
        </w:rPr>
      </w:r>
      <w:r w:rsidR="00FB51A5">
        <w:rPr>
          <w:lang w:eastAsia="en-US"/>
        </w:rPr>
        <w:fldChar w:fldCharType="separate"/>
      </w:r>
      <w:r w:rsidR="0092762D" w:rsidRPr="003D6091">
        <w:t xml:space="preserve">Annex </w:t>
      </w:r>
      <w:r w:rsidR="0092762D">
        <w:t xml:space="preserve">A: </w:t>
      </w:r>
      <w:r w:rsidR="0092762D" w:rsidRPr="0092762D">
        <w:rPr>
          <w:i/>
        </w:rPr>
        <w:t>Details of the risk analysis</w:t>
      </w:r>
      <w:r w:rsidR="00FB51A5">
        <w:rPr>
          <w:lang w:eastAsia="en-US"/>
        </w:rPr>
        <w:fldChar w:fldCharType="end"/>
      </w:r>
      <w:r w:rsidR="00FB51A5">
        <w:rPr>
          <w:lang w:eastAsia="en-US"/>
        </w:rPr>
        <w:t>.</w:t>
      </w:r>
    </w:p>
    <w:p w14:paraId="235AB700" w14:textId="5135199C" w:rsidR="008C4520" w:rsidRDefault="008C4520" w:rsidP="008C4520">
      <w:pPr>
        <w:pStyle w:val="Caption"/>
      </w:pPr>
      <w:bookmarkStart w:id="106" w:name="RiskHeatMap"/>
      <w:bookmarkStart w:id="107" w:name="_Toc472584744"/>
      <w:bookmarkStart w:id="108" w:name="_Toc487203622"/>
      <w:bookmarkEnd w:id="106"/>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7"/>
      <w:bookmarkEnd w:id="108"/>
    </w:p>
    <w:p w14:paraId="66FEE8F1" w14:textId="4D9438C2" w:rsidR="009344A0" w:rsidRPr="0044762E" w:rsidRDefault="00A76B27" w:rsidP="005842B3">
      <w:pPr>
        <w:pStyle w:val="Heading3"/>
      </w:pPr>
      <w:bookmarkStart w:id="109" w:name="_Toc469588066"/>
      <w:bookmarkStart w:id="110" w:name="_Ref483566571"/>
      <w:bookmarkStart w:id="111" w:name="_Ref484965019"/>
      <w:bookmarkStart w:id="112" w:name="_Toc487203604"/>
      <w:bookmarkStart w:id="113" w:name="_Hlk484881983"/>
      <w:r>
        <w:t>Ty</w:t>
      </w:r>
      <w:r w:rsidR="005842B3">
        <w:t xml:space="preserve">pology </w:t>
      </w:r>
      <w:r w:rsidR="009344A0" w:rsidRPr="0044762E">
        <w:t>of estimated risks</w:t>
      </w:r>
      <w:bookmarkEnd w:id="109"/>
      <w:bookmarkEnd w:id="110"/>
      <w:bookmarkEnd w:id="111"/>
      <w:bookmarkEnd w:id="112"/>
    </w:p>
    <w:bookmarkEnd w:id="113"/>
    <w:p w14:paraId="4F210938" w14:textId="20DF52A0" w:rsidR="004342C5" w:rsidRPr="004342C5" w:rsidRDefault="004342C5" w:rsidP="004342C5">
      <w:pPr>
        <w:rPr>
          <w:color w:val="auto"/>
        </w:rPr>
      </w:pPr>
      <w:r w:rsidRPr="004342C5">
        <w:rPr>
          <w:color w:val="auto"/>
        </w:rPr>
        <w:t>This section includes figures that illustrate which assets and asset types are most exposed to risks (</w:t>
      </w:r>
      <w:r w:rsidR="006670D7">
        <w:rPr>
          <w:color w:val="auto"/>
        </w:rPr>
        <w:fldChar w:fldCharType="begin"/>
      </w:r>
      <w:r w:rsidR="006670D7">
        <w:rPr>
          <w:color w:val="auto"/>
        </w:rPr>
        <w:instrText xml:space="preserve"> REF _Ref484883209 \h </w:instrText>
      </w:r>
      <w:r w:rsidR="006670D7">
        <w:rPr>
          <w:color w:val="auto"/>
        </w:rPr>
      </w:r>
      <w:r w:rsidR="006670D7">
        <w:rPr>
          <w:color w:val="auto"/>
        </w:rPr>
        <w:fldChar w:fldCharType="separate"/>
      </w:r>
      <w:r w:rsidR="0092762D" w:rsidRPr="003D6091">
        <w:t xml:space="preserve">Figure </w:t>
      </w:r>
      <w:r w:rsidR="0092762D">
        <w:rPr>
          <w:noProof/>
        </w:rPr>
        <w:t>3</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_Ref484883233 \h </w:instrText>
      </w:r>
      <w:r w:rsidR="006670D7">
        <w:rPr>
          <w:color w:val="auto"/>
        </w:rPr>
      </w:r>
      <w:r w:rsidR="006670D7">
        <w:rPr>
          <w:color w:val="auto"/>
        </w:rPr>
        <w:fldChar w:fldCharType="separate"/>
      </w:r>
      <w:r w:rsidR="0092762D" w:rsidRPr="003D6091">
        <w:t xml:space="preserve">Figure </w:t>
      </w:r>
      <w:r w:rsidR="0092762D">
        <w:rPr>
          <w:noProof/>
        </w:rPr>
        <w:t>4</w:t>
      </w:r>
      <w:r w:rsidR="006670D7">
        <w:rPr>
          <w:color w:val="auto"/>
        </w:rPr>
        <w:fldChar w:fldCharType="end"/>
      </w:r>
      <w:r w:rsidRPr="004342C5">
        <w:rPr>
          <w:color w:val="auto"/>
        </w:rPr>
        <w:t>) and from which risk scenarios and risk scenario types most risks are resulting from (</w:t>
      </w:r>
      <w:r w:rsidR="006670D7">
        <w:rPr>
          <w:color w:val="auto"/>
        </w:rPr>
        <w:fldChar w:fldCharType="begin"/>
      </w:r>
      <w:r w:rsidR="006670D7">
        <w:rPr>
          <w:color w:val="auto"/>
        </w:rPr>
        <w:instrText xml:space="preserve"> REF _Ref393267942 \h </w:instrText>
      </w:r>
      <w:r w:rsidR="006670D7">
        <w:rPr>
          <w:color w:val="auto"/>
        </w:rPr>
      </w:r>
      <w:r w:rsidR="006670D7">
        <w:rPr>
          <w:color w:val="auto"/>
        </w:rPr>
        <w:fldChar w:fldCharType="separate"/>
      </w:r>
      <w:r w:rsidR="0092762D" w:rsidRPr="003D6091">
        <w:t xml:space="preserve">Figure </w:t>
      </w:r>
      <w:r w:rsidR="0092762D">
        <w:rPr>
          <w:noProof/>
        </w:rPr>
        <w:t>5</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_Ref393267946 \h </w:instrText>
      </w:r>
      <w:r w:rsidR="006670D7">
        <w:rPr>
          <w:color w:val="auto"/>
        </w:rPr>
      </w:r>
      <w:r w:rsidR="006670D7">
        <w:rPr>
          <w:color w:val="auto"/>
        </w:rPr>
        <w:fldChar w:fldCharType="separate"/>
      </w:r>
      <w:r w:rsidR="0092762D" w:rsidRPr="003D6091">
        <w:t xml:space="preserve">Figure </w:t>
      </w:r>
      <w:r w:rsidR="0092762D">
        <w:rPr>
          <w:noProof/>
        </w:rPr>
        <w:t>6</w:t>
      </w:r>
      <w:r w:rsidR="006670D7">
        <w:rPr>
          <w:color w:val="auto"/>
        </w:rPr>
        <w:fldChar w:fldCharType="end"/>
      </w:r>
      <w:r w:rsidRPr="004342C5">
        <w:rPr>
          <w:color w:val="auto"/>
        </w:rPr>
        <w:t>).</w:t>
      </w:r>
    </w:p>
    <w:p w14:paraId="11A75EAE" w14:textId="222AA472" w:rsidR="004D7138" w:rsidRPr="003D6091" w:rsidRDefault="002803A9" w:rsidP="001D4FD0">
      <w:pPr>
        <w:jc w:val="center"/>
      </w:pPr>
      <w:bookmarkStart w:id="114"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4"/>
    </w:p>
    <w:p w14:paraId="5CE8069C" w14:textId="473A48A5" w:rsidR="004D7138" w:rsidRPr="003D6091" w:rsidRDefault="004D7138" w:rsidP="004D7138">
      <w:pPr>
        <w:pStyle w:val="Caption"/>
      </w:pPr>
      <w:bookmarkStart w:id="115" w:name="_Ref484883209"/>
      <w:bookmarkStart w:id="116"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5"/>
      <w:r w:rsidRPr="003D6091">
        <w:t xml:space="preserve">: </w:t>
      </w:r>
      <w:r w:rsidR="001D4FD0">
        <w:t>Number of risks by</w:t>
      </w:r>
      <w:r w:rsidR="002803A9">
        <w:t xml:space="preserve"> asset</w:t>
      </w:r>
      <w:bookmarkEnd w:id="116"/>
    </w:p>
    <w:p w14:paraId="4C5280DD" w14:textId="5DC3C3DF" w:rsidR="004D7138" w:rsidRPr="003D6091" w:rsidRDefault="002803A9" w:rsidP="001D4FD0">
      <w:pPr>
        <w:jc w:val="center"/>
      </w:pPr>
      <w:bookmarkStart w:id="117"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7"/>
    </w:p>
    <w:p w14:paraId="1426713C" w14:textId="76F085F3" w:rsidR="004D7138" w:rsidRPr="003D6091" w:rsidRDefault="004D7138" w:rsidP="004D7138">
      <w:pPr>
        <w:pStyle w:val="Caption"/>
      </w:pPr>
      <w:bookmarkStart w:id="118" w:name="_Ref484883233"/>
      <w:bookmarkStart w:id="119" w:name="_Ref484883221"/>
      <w:bookmarkStart w:id="120"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8"/>
      <w:r w:rsidRPr="003D6091">
        <w:t xml:space="preserve">: </w:t>
      </w:r>
      <w:r w:rsidR="002803A9">
        <w:t>Number of risks by asset type</w:t>
      </w:r>
      <w:bookmarkEnd w:id="119"/>
      <w:bookmarkEnd w:id="120"/>
    </w:p>
    <w:p w14:paraId="21D2C132" w14:textId="6EB8750C" w:rsidR="004D7138" w:rsidRPr="003D6091" w:rsidRDefault="002803A9" w:rsidP="004D7138">
      <w:pPr>
        <w:jc w:val="center"/>
      </w:pPr>
      <w:bookmarkStart w:id="121"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1"/>
    </w:p>
    <w:p w14:paraId="2D4A700F" w14:textId="32C69171" w:rsidR="004D7138" w:rsidRPr="003D6091" w:rsidRDefault="004D7138" w:rsidP="004D7138">
      <w:pPr>
        <w:pStyle w:val="Caption"/>
      </w:pPr>
      <w:bookmarkStart w:id="122" w:name="_Ref393267942"/>
      <w:bookmarkStart w:id="123"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2"/>
      <w:r w:rsidRPr="003D6091">
        <w:t xml:space="preserve">: </w:t>
      </w:r>
      <w:r w:rsidR="002803A9">
        <w:t>Number of risks by risk scenario</w:t>
      </w:r>
      <w:bookmarkEnd w:id="123"/>
    </w:p>
    <w:p w14:paraId="1BB9C193" w14:textId="1ECD3C43" w:rsidR="004D7138" w:rsidRPr="003D6091" w:rsidRDefault="00E65A59" w:rsidP="004D7138">
      <w:pPr>
        <w:jc w:val="center"/>
      </w:pPr>
      <w:bookmarkStart w:id="124"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4"/>
    </w:p>
    <w:p w14:paraId="4043DAE0" w14:textId="6E60220D" w:rsidR="004D7138" w:rsidRPr="003D6091" w:rsidRDefault="004D7138" w:rsidP="004D7138">
      <w:pPr>
        <w:pStyle w:val="Caption"/>
      </w:pPr>
      <w:bookmarkStart w:id="125" w:name="_Ref393267946"/>
      <w:bookmarkStart w:id="126"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5"/>
      <w:r w:rsidRPr="003D6091">
        <w:t xml:space="preserve">: </w:t>
      </w:r>
      <w:r w:rsidR="00E65A59">
        <w:t>Number of risks by risk scenario type</w:t>
      </w:r>
      <w:bookmarkEnd w:id="126"/>
    </w:p>
    <w:p w14:paraId="1877CBDC" w14:textId="546E0541" w:rsidR="004D7138" w:rsidRDefault="004D7138" w:rsidP="00ED7F26">
      <w:pPr>
        <w:pStyle w:val="Heading2"/>
      </w:pPr>
      <w:bookmarkStart w:id="127" w:name="_Toc487203605"/>
      <w:bookmarkStart w:id="128" w:name="_Hlk484960930"/>
      <w:r>
        <w:t>Risk evaluation</w:t>
      </w:r>
      <w:bookmarkEnd w:id="127"/>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9" w:name="_Toc487203606"/>
      <w:bookmarkEnd w:id="128"/>
      <w:r w:rsidRPr="003D6091">
        <w:lastRenderedPageBreak/>
        <w:t xml:space="preserve">Risk </w:t>
      </w:r>
      <w:r w:rsidRPr="00ED7F26">
        <w:t>treatment</w:t>
      </w:r>
      <w:bookmarkEnd w:id="129"/>
    </w:p>
    <w:p w14:paraId="434E09FE" w14:textId="293F0A79" w:rsidR="0088646B" w:rsidRDefault="0088646B" w:rsidP="0088646B">
      <w:pPr>
        <w:pStyle w:val="BodyOfText"/>
        <w:rPr>
          <w:shd w:val="clear" w:color="auto" w:fill="FFFFFF"/>
        </w:rPr>
      </w:pPr>
      <w:bookmarkStart w:id="130"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an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1" w:name="_Toc487203607"/>
      <w:bookmarkStart w:id="132" w:name="_Hlk484961375"/>
      <w:bookmarkEnd w:id="130"/>
      <w:r>
        <w:t>Summary of treatment plan</w:t>
      </w:r>
      <w:bookmarkEnd w:id="131"/>
    </w:p>
    <w:p w14:paraId="2C734ED2" w14:textId="35295EFB" w:rsidR="006A3020" w:rsidRPr="006A3020" w:rsidRDefault="00B720B5" w:rsidP="00D85FCA">
      <w:pPr>
        <w:pStyle w:val="BodyOfText"/>
        <w:spacing w:before="160"/>
        <w:rPr>
          <w:lang w:eastAsia="en-US"/>
        </w:rPr>
      </w:pPr>
      <w:bookmarkStart w:id="133" w:name="_Hlk484961390"/>
      <w:bookmarkEnd w:id="132"/>
      <w:r>
        <w:rPr>
          <w:lang w:eastAsia="en-US"/>
        </w:rPr>
        <w:t xml:space="preserve">The table below gives the summary of the main </w:t>
      </w:r>
      <w:r w:rsidR="00D00773">
        <w:rPr>
          <w:lang w:eastAsia="en-US"/>
        </w:rPr>
        <w:t>characteristic of the treatment plan for each phase. The table</w:t>
      </w:r>
      <w:r w:rsidR="001A374E">
        <w:rPr>
          <w:lang w:eastAsia="en-US"/>
        </w:rPr>
        <w:t xml:space="preserve"> described</w:t>
      </w:r>
      <w:r w:rsidR="0002085A">
        <w:rPr>
          <w:lang w:eastAsia="en-US"/>
        </w:rPr>
        <w:t xml:space="preserve"> </w:t>
      </w:r>
      <w:r w:rsidR="00D00773">
        <w:rPr>
          <w:lang w:eastAsia="en-US"/>
        </w:rPr>
        <w:t xml:space="preserve">for each phase </w:t>
      </w:r>
      <w:r w:rsidR="0002085A">
        <w:rPr>
          <w:lang w:eastAsia="en-US"/>
        </w:rPr>
        <w:t xml:space="preserve">the following </w:t>
      </w:r>
      <w:r w:rsidR="00895584">
        <w:rPr>
          <w:lang w:eastAsia="en-US"/>
        </w:rPr>
        <w:t>information</w:t>
      </w:r>
      <w:r w:rsidR="006A3020">
        <w:rPr>
          <w:lang w:eastAsia="en-US"/>
        </w:rPr>
        <w:t>:</w:t>
      </w:r>
    </w:p>
    <w:bookmarkEnd w:id="133"/>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4"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4"/>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5"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5"/>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6" w:name="Summary"/>
      <w:bookmarkStart w:id="137" w:name="_Toc487203642"/>
      <w:bookmarkEnd w:id="136"/>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7"/>
    </w:p>
    <w:p w14:paraId="68AB525D" w14:textId="77777777" w:rsidR="00F51988" w:rsidRPr="003D6091" w:rsidRDefault="00F51988" w:rsidP="00791327">
      <w:pPr>
        <w:pStyle w:val="Heading2"/>
      </w:pPr>
      <w:bookmarkStart w:id="138" w:name="_Toc487203608"/>
      <w:r w:rsidRPr="003D6091">
        <w:lastRenderedPageBreak/>
        <w:t>Detailed risk treatment plan</w:t>
      </w:r>
      <w:bookmarkEnd w:id="138"/>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9" w:name="ActionPlan"/>
      <w:bookmarkStart w:id="140" w:name="_Toc487203643"/>
      <w:bookmarkEnd w:id="139"/>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40"/>
    </w:p>
    <w:p w14:paraId="78D22926" w14:textId="68CA7FF3" w:rsidR="00F51988" w:rsidRDefault="00A35375" w:rsidP="00791327">
      <w:pPr>
        <w:pStyle w:val="Heading1"/>
      </w:pPr>
      <w:bookmarkStart w:id="141" w:name="_Toc487203609"/>
      <w:bookmarkStart w:id="142" w:name="_Hlk484961833"/>
      <w:r>
        <w:lastRenderedPageBreak/>
        <w:t>Risk acceptance</w:t>
      </w:r>
      <w:bookmarkEnd w:id="141"/>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3" w:name="_Toc487203610"/>
      <w:r>
        <w:t>Feedback loop</w:t>
      </w:r>
      <w:r w:rsidR="00CF5FEA">
        <w:t>s</w:t>
      </w:r>
      <w:r w:rsidR="003C1ACB">
        <w:t xml:space="preserve"> of risk assessment process</w:t>
      </w:r>
      <w:bookmarkEnd w:id="143"/>
    </w:p>
    <w:p w14:paraId="55B8B1C3" w14:textId="455C8A35" w:rsidR="00F51988" w:rsidRDefault="00A35375" w:rsidP="00A35375">
      <w:pPr>
        <w:pStyle w:val="Heading2"/>
      </w:pPr>
      <w:bookmarkStart w:id="144" w:name="_Toc487203611"/>
      <w:r>
        <w:t>Risk communication</w:t>
      </w:r>
      <w:bookmarkEnd w:id="144"/>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5" w:name="_Toc487203612"/>
      <w:r>
        <w:t>Risk monitoring and review</w:t>
      </w:r>
      <w:bookmarkEnd w:id="145"/>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6" w:name="_Ref484964824"/>
      <w:bookmarkStart w:id="147" w:name="_Toc487203613"/>
      <w:bookmarkEnd w:id="142"/>
      <w:r>
        <w:lastRenderedPageBreak/>
        <w:t>I</w:t>
      </w:r>
      <w:r w:rsidR="00DD4793" w:rsidRPr="00F9577A">
        <w:t>mplementation</w:t>
      </w:r>
      <w:r w:rsidR="00DD4793" w:rsidRPr="003D6091">
        <w:t xml:space="preserve"> level</w:t>
      </w:r>
      <w:r>
        <w:t xml:space="preserve"> of security measure and organisation’s compliance</w:t>
      </w:r>
      <w:bookmarkEnd w:id="146"/>
      <w:bookmarkEnd w:id="147"/>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895287">
      <w:pPr>
        <w:pStyle w:val="EnumerationL1"/>
        <w:numPr>
          <w:ilvl w:val="0"/>
          <w:numId w:val="36"/>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after="240"/>
        <w:ind w:left="585" w:hanging="585"/>
      </w:pPr>
      <w:bookmarkStart w:id="148" w:name="_Toc487203614"/>
      <w:r>
        <w:t>Modus operandi</w:t>
      </w:r>
      <w:bookmarkEnd w:id="148"/>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9" w:name="_Toc469588096"/>
      <w:bookmarkStart w:id="150"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9"/>
      <w:r>
        <w:t>.</w:t>
      </w:r>
      <w:bookmarkEnd w:id="150"/>
    </w:p>
    <w:p w14:paraId="2C9F8326" w14:textId="77777777" w:rsidR="009A5C79" w:rsidRPr="0044762E" w:rsidRDefault="009A5C79" w:rsidP="009A5C79">
      <w:pPr>
        <w:pStyle w:val="BulletL1"/>
      </w:pPr>
      <w:r w:rsidRPr="00CE4852">
        <w:rPr>
          <w:b/>
        </w:rPr>
        <w:lastRenderedPageBreak/>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1" w:name="_Toc487203615"/>
      <w:bookmarkStart w:id="152" w:name="_Toc469588069"/>
      <w:r>
        <w:t>Evolution of the organisation’s compliance</w:t>
      </w:r>
      <w:bookmarkEnd w:id="151"/>
    </w:p>
    <w:p w14:paraId="46D001F7" w14:textId="77777777" w:rsidR="00895287" w:rsidRPr="0044762E" w:rsidRDefault="00895287" w:rsidP="00895287">
      <w:pPr>
        <w:pStyle w:val="Heading3"/>
      </w:pPr>
      <w:bookmarkStart w:id="153" w:name="_Toc487203616"/>
      <w:r w:rsidRPr="0044762E">
        <w:t>Compliance level for ISO</w:t>
      </w:r>
      <w:r>
        <w:t>/IEC</w:t>
      </w:r>
      <w:r w:rsidRPr="0044762E">
        <w:t xml:space="preserve"> 27001</w:t>
      </w:r>
      <w:bookmarkEnd w:id="152"/>
      <w:bookmarkEnd w:id="153"/>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4"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4"/>
    </w:p>
    <w:p w14:paraId="32DCAF5B" w14:textId="3DFB999D" w:rsidR="00DD4793" w:rsidRPr="003D6091" w:rsidRDefault="00DD4793" w:rsidP="00093C31">
      <w:pPr>
        <w:pStyle w:val="Caption"/>
      </w:pPr>
      <w:bookmarkStart w:id="155"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5"/>
    </w:p>
    <w:p w14:paraId="271600F6" w14:textId="77777777" w:rsidR="00895287" w:rsidRPr="0044762E" w:rsidRDefault="00895287" w:rsidP="00895287">
      <w:pPr>
        <w:pStyle w:val="Heading3"/>
      </w:pPr>
      <w:bookmarkStart w:id="156" w:name="_Toc469588070"/>
      <w:bookmarkStart w:id="157" w:name="_Toc487203617"/>
      <w:r w:rsidRPr="0044762E">
        <w:lastRenderedPageBreak/>
        <w:t>Compliance level for ISO</w:t>
      </w:r>
      <w:r>
        <w:t>/IEC</w:t>
      </w:r>
      <w:r w:rsidRPr="0044762E">
        <w:t xml:space="preserve"> 27002</w:t>
      </w:r>
      <w:bookmarkEnd w:id="156"/>
      <w:bookmarkEnd w:id="157"/>
    </w:p>
    <w:p w14:paraId="122FA1C8" w14:textId="77777777" w:rsidR="00895287" w:rsidRPr="0044762E" w:rsidRDefault="00895287" w:rsidP="00895287">
      <w:pPr>
        <w:pStyle w:val="BodyOfText"/>
      </w:pPr>
      <w:bookmarkStart w:id="158"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9" w:name="ChartCompliance27002"/>
      <w:bookmarkEnd w:id="158"/>
      <w:r w:rsidRPr="003D6091">
        <w:rPr>
          <w:noProof/>
        </w:rPr>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14:paraId="27979DEF" w14:textId="59EEC62B" w:rsidR="00DD4793" w:rsidRDefault="00DD4793" w:rsidP="00093C31">
      <w:pPr>
        <w:pStyle w:val="Caption"/>
      </w:pPr>
      <w:bookmarkStart w:id="160"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60"/>
    </w:p>
    <w:p w14:paraId="38353FD4" w14:textId="77777777" w:rsidR="00C256E5" w:rsidRPr="00C256E5" w:rsidRDefault="00C256E5" w:rsidP="00C256E5">
      <w:bookmarkStart w:id="161" w:name="AdditionalCollection"/>
      <w:bookmarkEnd w:id="161"/>
    </w:p>
    <w:p w14:paraId="090279E2" w14:textId="77777777" w:rsidR="00F9577A" w:rsidRPr="003D6091" w:rsidRDefault="00F9577A" w:rsidP="00F9577A">
      <w:pPr>
        <w:pStyle w:val="Heading1"/>
        <w:numPr>
          <w:ilvl w:val="0"/>
          <w:numId w:val="0"/>
        </w:numPr>
        <w:ind w:left="432"/>
      </w:pPr>
      <w:bookmarkStart w:id="162" w:name="_Ref484957701"/>
      <w:bookmarkStart w:id="163" w:name="_Toc487203619"/>
      <w:r w:rsidRPr="003D6091">
        <w:lastRenderedPageBreak/>
        <w:t xml:space="preserve">Annex </w:t>
      </w:r>
      <w:r>
        <w:t>A: Details of the risk analysis</w:t>
      </w:r>
      <w:bookmarkEnd w:id="162"/>
      <w:bookmarkEnd w:id="163"/>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4" w:name="Assessment"/>
      <w:bookmarkEnd w:id="164"/>
    </w:p>
    <w:p w14:paraId="3B1A8381" w14:textId="77777777" w:rsidR="00DD4793" w:rsidRPr="003D6091" w:rsidRDefault="00DD4793" w:rsidP="00DD4793">
      <w:pPr>
        <w:jc w:val="left"/>
      </w:pPr>
    </w:p>
    <w:bookmarkEnd w:id="7"/>
    <w:bookmarkEnd w:id="8"/>
    <w:bookmarkEnd w:id="9"/>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5" w:name="_Ref484963962"/>
      <w:bookmarkStart w:id="166" w:name="_Toc487203620"/>
      <w:r>
        <w:lastRenderedPageBreak/>
        <w:t>Annex B: Implementation status of considered standards and best practices</w:t>
      </w:r>
      <w:bookmarkEnd w:id="165"/>
      <w:bookmarkEnd w:id="166"/>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7777777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r w:rsidRPr="00710352">
        <w:rPr>
          <w:b/>
        </w:rPr>
        <w:t>Resp</w:t>
      </w:r>
      <w:r>
        <w:t xml:space="preserve">: </w:t>
      </w:r>
      <w:r w:rsidRPr="0044762E">
        <w:t>The person(s) responsible for the implementation of the security measure</w:t>
      </w:r>
      <w:r w:rsidRPr="00A37CE5">
        <w:t>.</w:t>
      </w:r>
    </w:p>
    <w:p w14:paraId="63D636AE" w14:textId="4E26B2B9" w:rsidR="0030543D" w:rsidRDefault="0030543D" w:rsidP="00007339">
      <w:pPr>
        <w:pStyle w:val="Endlist"/>
        <w:ind w:left="0"/>
        <w:jc w:val="both"/>
      </w:pPr>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7A7E8" w14:textId="77777777" w:rsidR="002A6099" w:rsidRDefault="002A6099" w:rsidP="00E5766B">
      <w:r>
        <w:separator/>
      </w:r>
    </w:p>
  </w:endnote>
  <w:endnote w:type="continuationSeparator" w:id="0">
    <w:p w14:paraId="19B5489C" w14:textId="77777777" w:rsidR="002A6099" w:rsidRDefault="002A6099"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542093" w:rsidRPr="007E64A5" w14:paraId="041137F3" w14:textId="77777777" w:rsidTr="006B5D0E">
      <w:trPr>
        <w:trHeight w:val="420"/>
      </w:trPr>
      <w:tc>
        <w:tcPr>
          <w:tcW w:w="3657" w:type="pct"/>
        </w:tcPr>
        <w:p w14:paraId="5D3565D2" w14:textId="7854DFC8" w:rsidR="00542093" w:rsidRPr="00AC19C4" w:rsidRDefault="00542093" w:rsidP="00F17E91">
          <w:pPr>
            <w:pStyle w:val="Headerfootertext"/>
            <w:spacing w:before="40" w:after="40"/>
            <w:rPr>
              <w:lang w:val="fr-FR"/>
            </w:rPr>
          </w:pPr>
          <w:r w:rsidRPr="00AC19C4">
            <w:rPr>
              <w:lang w:val="fr-FR"/>
            </w:rPr>
            <w:t xml:space="preserve">Ref.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3227905B" w:rsidR="00542093" w:rsidRPr="007E64A5" w:rsidRDefault="00542093"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605F56">
                <w:rPr>
                  <w:noProof/>
                </w:rPr>
                <w:t>2</w:t>
              </w:r>
              <w:r w:rsidRPr="0007775C">
                <w:fldChar w:fldCharType="end"/>
              </w:r>
              <w:r w:rsidRPr="0007775C">
                <w:t xml:space="preserve"> de </w:t>
              </w:r>
              <w:r>
                <w:fldChar w:fldCharType="begin"/>
              </w:r>
              <w:r>
                <w:instrText xml:space="preserve"> NUMPAGES  </w:instrText>
              </w:r>
              <w:r>
                <w:fldChar w:fldCharType="separate"/>
              </w:r>
              <w:r w:rsidR="00605F56">
                <w:rPr>
                  <w:noProof/>
                </w:rPr>
                <w:t>25</w:t>
              </w:r>
              <w:r>
                <w:rPr>
                  <w:noProof/>
                </w:rPr>
                <w:fldChar w:fldCharType="end"/>
              </w:r>
            </w:p>
          </w:sdtContent>
        </w:sdt>
      </w:tc>
    </w:tr>
  </w:tbl>
  <w:p w14:paraId="239C0E7D" w14:textId="77777777" w:rsidR="00542093" w:rsidRDefault="00542093"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542093" w:rsidRPr="007E64A5" w14:paraId="6A042670" w14:textId="77777777" w:rsidTr="00157746">
      <w:trPr>
        <w:trHeight w:val="420"/>
      </w:trPr>
      <w:tc>
        <w:tcPr>
          <w:tcW w:w="3657" w:type="pct"/>
        </w:tcPr>
        <w:p w14:paraId="5503D47E" w14:textId="77777777" w:rsidR="00542093" w:rsidRPr="008F43CC" w:rsidRDefault="00542093" w:rsidP="00157746">
          <w:r w:rsidRPr="008F43CC">
            <w:t xml:space="preserve">Réf.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542093" w:rsidRPr="007E64A5" w:rsidRDefault="00542093"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542093" w:rsidRDefault="00542093" w:rsidP="00E5766B"/>
  <w:p w14:paraId="6DB101B7" w14:textId="77777777" w:rsidR="00542093" w:rsidRDefault="005420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E871" w14:textId="77777777" w:rsidR="002A6099" w:rsidRDefault="002A6099" w:rsidP="00E5766B">
      <w:r>
        <w:separator/>
      </w:r>
    </w:p>
  </w:footnote>
  <w:footnote w:type="continuationSeparator" w:id="0">
    <w:p w14:paraId="0DBDA61C" w14:textId="77777777" w:rsidR="002A6099" w:rsidRDefault="002A6099"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542093" w:rsidRPr="0007775C" w14:paraId="788B3D59" w14:textId="77777777" w:rsidTr="00960BB6">
      <w:trPr>
        <w:trHeight w:val="20"/>
        <w:jc w:val="center"/>
      </w:trPr>
      <w:tc>
        <w:tcPr>
          <w:tcW w:w="2133" w:type="pct"/>
          <w:vMerge w:val="restart"/>
          <w:vAlign w:val="center"/>
        </w:tcPr>
        <w:p w14:paraId="561E2495" w14:textId="77777777" w:rsidR="00542093" w:rsidRPr="0007775C" w:rsidRDefault="00542093"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542093" w:rsidRPr="00846631" w:rsidRDefault="00542093" w:rsidP="00B7174D">
          <w:pPr>
            <w:pStyle w:val="Headerfootertitle"/>
          </w:pPr>
          <w:r w:rsidRPr="00846631">
            <w:t>Client</w:t>
          </w:r>
        </w:p>
      </w:tc>
      <w:tc>
        <w:tcPr>
          <w:tcW w:w="2279" w:type="pct"/>
        </w:tcPr>
        <w:p w14:paraId="6BDF8200" w14:textId="68EBABC2" w:rsidR="00542093" w:rsidRPr="00846631" w:rsidRDefault="002A6099"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542093">
                <w:t>Organisation name</w:t>
              </w:r>
            </w:sdtContent>
          </w:sdt>
        </w:p>
      </w:tc>
    </w:tr>
    <w:tr w:rsidR="00542093" w:rsidRPr="0007775C" w14:paraId="56DFCEBE" w14:textId="77777777" w:rsidTr="00960BB6">
      <w:trPr>
        <w:trHeight w:val="20"/>
        <w:jc w:val="center"/>
      </w:trPr>
      <w:tc>
        <w:tcPr>
          <w:tcW w:w="2133" w:type="pct"/>
          <w:vMerge/>
        </w:tcPr>
        <w:p w14:paraId="10BD6935" w14:textId="77777777" w:rsidR="00542093" w:rsidRPr="0007775C" w:rsidRDefault="00542093" w:rsidP="00B7174D"/>
      </w:tc>
      <w:tc>
        <w:tcPr>
          <w:tcW w:w="588" w:type="pct"/>
        </w:tcPr>
        <w:p w14:paraId="4D79E30E" w14:textId="77777777" w:rsidR="00542093" w:rsidRPr="00846631" w:rsidRDefault="00542093"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542093" w:rsidRPr="00846631" w:rsidRDefault="00542093" w:rsidP="00B7174D">
              <w:pPr>
                <w:pStyle w:val="Headerfootertext"/>
              </w:pPr>
              <w:r>
                <w:t>Title of the project</w:t>
              </w:r>
            </w:p>
          </w:tc>
        </w:sdtContent>
      </w:sdt>
    </w:tr>
    <w:tr w:rsidR="00542093" w:rsidRPr="0007775C" w14:paraId="042C5FB8" w14:textId="77777777" w:rsidTr="00960BB6">
      <w:trPr>
        <w:trHeight w:val="20"/>
        <w:jc w:val="center"/>
      </w:trPr>
      <w:tc>
        <w:tcPr>
          <w:tcW w:w="2133" w:type="pct"/>
          <w:vMerge/>
        </w:tcPr>
        <w:p w14:paraId="630B28C9" w14:textId="77777777" w:rsidR="00542093" w:rsidRPr="0007775C" w:rsidRDefault="00542093" w:rsidP="00B7174D"/>
      </w:tc>
      <w:tc>
        <w:tcPr>
          <w:tcW w:w="588" w:type="pct"/>
        </w:tcPr>
        <w:p w14:paraId="3E289816" w14:textId="77777777" w:rsidR="00542093" w:rsidRPr="00846631" w:rsidRDefault="00542093"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542093" w:rsidRPr="00846631" w:rsidRDefault="00542093" w:rsidP="00B7174D">
              <w:pPr>
                <w:pStyle w:val="Headerfootertext"/>
              </w:pPr>
              <w:r>
                <w:t>Risk assessment and treatment report</w:t>
              </w:r>
            </w:p>
          </w:tc>
        </w:sdtContent>
      </w:sdt>
    </w:tr>
    <w:tr w:rsidR="00542093" w:rsidRPr="0007775C" w14:paraId="73E70D9C" w14:textId="77777777" w:rsidTr="00960BB6">
      <w:trPr>
        <w:trHeight w:val="264"/>
        <w:jc w:val="center"/>
      </w:trPr>
      <w:tc>
        <w:tcPr>
          <w:tcW w:w="2133" w:type="pct"/>
          <w:vMerge/>
        </w:tcPr>
        <w:p w14:paraId="3560BEC1" w14:textId="77777777" w:rsidR="00542093" w:rsidRPr="0007775C" w:rsidRDefault="00542093" w:rsidP="00B7174D"/>
      </w:tc>
      <w:tc>
        <w:tcPr>
          <w:tcW w:w="588" w:type="pct"/>
        </w:tcPr>
        <w:p w14:paraId="5B82D2B2" w14:textId="77777777" w:rsidR="00542093" w:rsidRPr="00846631" w:rsidRDefault="00542093"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542093" w:rsidRPr="00846631" w:rsidRDefault="00542093" w:rsidP="00B7174D">
              <w:pPr>
                <w:pStyle w:val="Headerfootertext"/>
              </w:pPr>
              <w:r>
                <w:t>Internal</w:t>
              </w:r>
            </w:p>
          </w:tc>
        </w:sdtContent>
      </w:sdt>
    </w:tr>
  </w:tbl>
  <w:p w14:paraId="2FCAE3AC" w14:textId="77777777" w:rsidR="00542093" w:rsidRPr="00F17E91" w:rsidRDefault="00542093"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595"/>
      <w:gridCol w:w="6161"/>
      <w:gridCol w:w="2532"/>
    </w:tblGrid>
    <w:tr w:rsidR="00542093" w:rsidRPr="0007775C" w14:paraId="0C80CD80" w14:textId="77777777" w:rsidTr="00976880">
      <w:trPr>
        <w:trHeight w:val="20"/>
        <w:jc w:val="center"/>
      </w:trPr>
      <w:tc>
        <w:tcPr>
          <w:tcW w:w="2133" w:type="pct"/>
          <w:vMerge w:val="restart"/>
          <w:vAlign w:val="center"/>
        </w:tcPr>
        <w:p w14:paraId="42FACE63" w14:textId="77777777" w:rsidR="00542093" w:rsidRPr="0007775C" w:rsidRDefault="00542093"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542093" w:rsidRPr="00D010A4" w:rsidRDefault="00542093" w:rsidP="00976880">
          <w:pPr>
            <w:pStyle w:val="Headerfootertitle"/>
          </w:pPr>
          <w:r w:rsidRPr="00D010A4">
            <w:t>Type</w:t>
          </w:r>
        </w:p>
      </w:tc>
      <w:tc>
        <w:tcPr>
          <w:tcW w:w="535" w:type="pct"/>
        </w:tcPr>
        <w:p w14:paraId="0546E9B7" w14:textId="77777777" w:rsidR="00542093" w:rsidRPr="00054A91" w:rsidRDefault="002A6099"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542093">
                <w:t>Organisation name</w:t>
              </w:r>
            </w:sdtContent>
          </w:sdt>
        </w:p>
      </w:tc>
    </w:tr>
    <w:tr w:rsidR="00542093" w:rsidRPr="0007775C" w14:paraId="297395C9" w14:textId="77777777" w:rsidTr="00976880">
      <w:trPr>
        <w:trHeight w:val="20"/>
        <w:jc w:val="center"/>
      </w:trPr>
      <w:tc>
        <w:tcPr>
          <w:tcW w:w="2133" w:type="pct"/>
          <w:vMerge/>
        </w:tcPr>
        <w:p w14:paraId="44586DEF" w14:textId="77777777" w:rsidR="00542093" w:rsidRPr="0007775C" w:rsidRDefault="00542093" w:rsidP="00E5766B"/>
      </w:tc>
      <w:tc>
        <w:tcPr>
          <w:tcW w:w="2331" w:type="pct"/>
        </w:tcPr>
        <w:p w14:paraId="0F7E39C7" w14:textId="297AF31A" w:rsidR="00542093" w:rsidRPr="00D010A4" w:rsidRDefault="00542093"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542093" w:rsidRPr="00054A91" w:rsidRDefault="00542093" w:rsidP="00976880">
              <w:pPr>
                <w:pStyle w:val="Headerfootertext"/>
              </w:pPr>
              <w:r>
                <w:t>Title of the project</w:t>
              </w:r>
            </w:p>
          </w:tc>
        </w:sdtContent>
      </w:sdt>
    </w:tr>
    <w:tr w:rsidR="00542093" w:rsidRPr="0007775C" w14:paraId="720CFFA9" w14:textId="77777777" w:rsidTr="00976880">
      <w:trPr>
        <w:trHeight w:val="20"/>
        <w:jc w:val="center"/>
      </w:trPr>
      <w:tc>
        <w:tcPr>
          <w:tcW w:w="2133" w:type="pct"/>
          <w:vMerge/>
        </w:tcPr>
        <w:p w14:paraId="5246033B" w14:textId="77777777" w:rsidR="00542093" w:rsidRPr="0007775C" w:rsidRDefault="00542093" w:rsidP="00E5766B"/>
      </w:tc>
      <w:tc>
        <w:tcPr>
          <w:tcW w:w="2331" w:type="pct"/>
        </w:tcPr>
        <w:p w14:paraId="62F6C5A6" w14:textId="77777777" w:rsidR="00542093" w:rsidRPr="00D010A4" w:rsidRDefault="00542093"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542093" w:rsidRPr="00054A91" w:rsidRDefault="00542093" w:rsidP="00976880">
              <w:pPr>
                <w:pStyle w:val="Headerfootertext"/>
              </w:pPr>
              <w:r>
                <w:t>Risk assessment and treatment report</w:t>
              </w:r>
            </w:p>
          </w:tc>
        </w:sdtContent>
      </w:sdt>
    </w:tr>
    <w:tr w:rsidR="00542093" w:rsidRPr="00205577" w14:paraId="47767B70" w14:textId="77777777" w:rsidTr="00976880">
      <w:trPr>
        <w:trHeight w:val="264"/>
        <w:jc w:val="center"/>
      </w:trPr>
      <w:tc>
        <w:tcPr>
          <w:tcW w:w="2133" w:type="pct"/>
          <w:vMerge/>
        </w:tcPr>
        <w:p w14:paraId="77B8DDDE" w14:textId="77777777" w:rsidR="00542093" w:rsidRPr="0007775C" w:rsidRDefault="00542093" w:rsidP="00E5766B"/>
      </w:tc>
      <w:tc>
        <w:tcPr>
          <w:tcW w:w="2331" w:type="pct"/>
        </w:tcPr>
        <w:p w14:paraId="0A248803" w14:textId="77777777" w:rsidR="00542093" w:rsidRPr="00D010A4" w:rsidRDefault="00542093"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542093" w:rsidRPr="00DD4793" w:rsidRDefault="00542093" w:rsidP="00976880">
              <w:pPr>
                <w:pStyle w:val="Headerfootertext"/>
              </w:pPr>
              <w:r>
                <w:t>Internal</w:t>
              </w:r>
            </w:p>
          </w:tc>
        </w:sdtContent>
      </w:sdt>
    </w:tr>
  </w:tbl>
  <w:p w14:paraId="276A4AEF" w14:textId="77777777" w:rsidR="00542093" w:rsidRPr="00DD4793" w:rsidRDefault="00542093"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A96C78"/>
    <w:multiLevelType w:val="hybridMultilevel"/>
    <w:tmpl w:val="4202B27C"/>
    <w:lvl w:ilvl="0" w:tplc="DEC0F9DE">
      <w:numFmt w:val="bullet"/>
      <w:lvlText w:val="-"/>
      <w:lvlJc w:val="left"/>
      <w:pPr>
        <w:ind w:left="928" w:hanging="360"/>
      </w:pPr>
      <w:rPr>
        <w:rFonts w:ascii="Corbel" w:eastAsia="Times New Roman" w:hAnsi="Corbel"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3EC335B"/>
    <w:multiLevelType w:val="hybridMultilevel"/>
    <w:tmpl w:val="B7C2FFB0"/>
    <w:lvl w:ilvl="0" w:tplc="1DD2870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657A4981"/>
    <w:multiLevelType w:val="hybridMultilevel"/>
    <w:tmpl w:val="CAD4A3E0"/>
    <w:lvl w:ilvl="0" w:tplc="466E5BDE">
      <w:numFmt w:val="bullet"/>
      <w:lvlText w:val=""/>
      <w:lvlJc w:val="left"/>
      <w:pPr>
        <w:ind w:left="928" w:hanging="360"/>
      </w:pPr>
      <w:rPr>
        <w:rFonts w:ascii="Wingdings 2" w:eastAsia="Times New Roman" w:hAnsi="Wingdings 2" w:cs="Arial" w:hint="default"/>
        <w:color w:val="7030A0"/>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9E54F12"/>
    <w:multiLevelType w:val="hybridMultilevel"/>
    <w:tmpl w:val="10F852DA"/>
    <w:lvl w:ilvl="0" w:tplc="8124AC00">
      <w:numFmt w:val="bullet"/>
      <w:lvlText w:val=""/>
      <w:lvlJc w:val="left"/>
      <w:pPr>
        <w:ind w:left="928" w:hanging="360"/>
      </w:pPr>
      <w:rPr>
        <w:rFonts w:ascii="Wingdings 2" w:eastAsia="Times New Roman" w:hAnsi="Wingdings 2"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9"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0" w15:restartNumberingAfterBreak="0">
    <w:nsid w:val="7C907AD4"/>
    <w:multiLevelType w:val="hybridMultilevel"/>
    <w:tmpl w:val="3AC4DFC4"/>
    <w:lvl w:ilvl="0" w:tplc="0D46897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1"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1"/>
  </w:num>
  <w:num w:numId="7">
    <w:abstractNumId w:val="18"/>
  </w:num>
  <w:num w:numId="8">
    <w:abstractNumId w:val="9"/>
  </w:num>
  <w:num w:numId="9">
    <w:abstractNumId w:val="5"/>
  </w:num>
  <w:num w:numId="10">
    <w:abstractNumId w:val="17"/>
  </w:num>
  <w:num w:numId="11">
    <w:abstractNumId w:val="6"/>
  </w:num>
  <w:num w:numId="12">
    <w:abstractNumId w:val="1"/>
  </w:num>
  <w:num w:numId="13">
    <w:abstractNumId w:val="15"/>
  </w:num>
  <w:num w:numId="14">
    <w:abstractNumId w:val="8"/>
  </w:num>
  <w:num w:numId="15">
    <w:abstractNumId w:val="7"/>
  </w:num>
  <w:num w:numId="16">
    <w:abstractNumId w:val="21"/>
  </w:num>
  <w:num w:numId="17">
    <w:abstractNumId w:val="19"/>
  </w:num>
  <w:num w:numId="18">
    <w:abstractNumId w:val="3"/>
  </w:num>
  <w:num w:numId="19">
    <w:abstractNumId w:val="12"/>
  </w:num>
  <w:num w:numId="20">
    <w:abstractNumId w:val="20"/>
  </w:num>
  <w:num w:numId="21">
    <w:abstractNumId w:val="13"/>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6"/>
  </w:num>
  <w:num w:numId="35">
    <w:abstractNumId w:val="1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3A7F"/>
    <w:rsid w:val="00736F3B"/>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68AB"/>
    <w:rsid w:val="00DF6E59"/>
    <w:rsid w:val="00E002B6"/>
    <w:rsid w:val="00E03624"/>
    <w:rsid w:val="00E05AD8"/>
    <w:rsid w:val="00E11CAC"/>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6832"/>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2F6832"/>
    <w:pPr>
      <w:keepNext/>
      <w:pageBreakBefore/>
      <w:numPr>
        <w:numId w:val="9"/>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2F6832"/>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2F6832"/>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2F6832"/>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2F6832"/>
    <w:pPr>
      <w:spacing w:before="80" w:after="120"/>
      <w:outlineLvl w:val="4"/>
    </w:pPr>
    <w:rPr>
      <w:bCs w:val="0"/>
      <w:iCs w:val="0"/>
      <w:sz w:val="24"/>
      <w:szCs w:val="22"/>
      <w:lang w:eastAsia="fr-LU"/>
    </w:rPr>
  </w:style>
  <w:style w:type="paragraph" w:styleId="Heading6">
    <w:name w:val="heading 6"/>
    <w:basedOn w:val="Normal"/>
    <w:next w:val="Normal"/>
    <w:link w:val="Heading6Char"/>
    <w:rsid w:val="002F6832"/>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2F6832"/>
    <w:pPr>
      <w:keepNext/>
      <w:numPr>
        <w:ilvl w:val="6"/>
        <w:numId w:val="9"/>
      </w:numPr>
      <w:outlineLvl w:val="6"/>
    </w:pPr>
    <w:rPr>
      <w:rFonts w:ascii="Aller" w:hAnsi="Aller"/>
      <w:b/>
      <w:color w:val="03558B"/>
      <w:szCs w:val="24"/>
      <w:lang w:val="en-US" w:eastAsia="fr-LU"/>
    </w:rPr>
  </w:style>
  <w:style w:type="paragraph" w:styleId="Heading8">
    <w:name w:val="heading 8"/>
    <w:basedOn w:val="Normal"/>
    <w:next w:val="Normal"/>
    <w:link w:val="Heading8Char"/>
    <w:rsid w:val="002F6832"/>
    <w:pPr>
      <w:keepNext/>
      <w:numPr>
        <w:ilvl w:val="7"/>
        <w:numId w:val="9"/>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2F6832"/>
    <w:pPr>
      <w:keepNext/>
      <w:numPr>
        <w:ilvl w:val="8"/>
        <w:numId w:val="9"/>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F68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832"/>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2F6832"/>
    <w:pPr>
      <w:spacing w:before="60"/>
    </w:pPr>
    <w:rPr>
      <w:rFonts w:cs="Times New Roman"/>
      <w:szCs w:val="20"/>
      <w:lang w:eastAsia="en-US"/>
    </w:rPr>
  </w:style>
  <w:style w:type="paragraph" w:customStyle="1" w:styleId="BodyOfText">
    <w:name w:val="Body Of Text"/>
    <w:basedOn w:val="Normal"/>
    <w:link w:val="BodyOfTextChar"/>
    <w:qFormat/>
    <w:rsid w:val="002F6832"/>
    <w:rPr>
      <w:color w:val="auto"/>
    </w:rPr>
  </w:style>
  <w:style w:type="character" w:customStyle="1" w:styleId="BodyOfTextChar">
    <w:name w:val="Body Of Text Char"/>
    <w:basedOn w:val="DefaultParagraphFont"/>
    <w:link w:val="BodyOfText"/>
    <w:rsid w:val="002F6832"/>
    <w:rPr>
      <w:rFonts w:ascii="Corbel" w:hAnsi="Corbel" w:cs="Arial"/>
      <w:kern w:val="16"/>
      <w:szCs w:val="36"/>
      <w:lang w:val="en-GB" w:eastAsia="en-GB"/>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semiHidden/>
    <w:unhideWhenUsed/>
    <w:rsid w:val="002F6832"/>
  </w:style>
  <w:style w:type="character" w:styleId="BookTitle">
    <w:name w:val="Book Title"/>
    <w:basedOn w:val="DefaultParagraphFont"/>
    <w:uiPriority w:val="33"/>
    <w:qFormat/>
    <w:rsid w:val="002F6832"/>
    <w:rPr>
      <w:b/>
      <w:bCs/>
      <w:smallCaps/>
      <w:spacing w:val="5"/>
    </w:rPr>
  </w:style>
  <w:style w:type="numbering" w:customStyle="1" w:styleId="Bullet">
    <w:name w:val="Bullet"/>
    <w:uiPriority w:val="99"/>
    <w:rsid w:val="002F6832"/>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nhideWhenUsed/>
    <w:rsid w:val="002F6832"/>
    <w:rPr>
      <w:sz w:val="16"/>
      <w:szCs w:val="16"/>
    </w:rPr>
  </w:style>
  <w:style w:type="paragraph" w:customStyle="1" w:styleId="BulletL1">
    <w:name w:val="Bullet L1"/>
    <w:basedOn w:val="BodyOfText"/>
    <w:link w:val="BulletL1Char"/>
    <w:qFormat/>
    <w:rsid w:val="002F6832"/>
    <w:pPr>
      <w:numPr>
        <w:numId w:val="6"/>
      </w:numPr>
      <w:spacing w:after="80"/>
      <w:ind w:left="709" w:hanging="284"/>
    </w:pPr>
  </w:style>
  <w:style w:type="character" w:customStyle="1" w:styleId="BulletL1Char">
    <w:name w:val="Bullet L1 Char"/>
    <w:basedOn w:val="DefaultParagraphFont"/>
    <w:link w:val="BulletL1"/>
    <w:rsid w:val="002F6832"/>
    <w:rPr>
      <w:rFonts w:ascii="Corbel" w:hAnsi="Corbel" w:cs="Arial"/>
      <w:kern w:val="16"/>
      <w:szCs w:val="36"/>
      <w:lang w:val="en-GB" w:eastAsia="en-GB"/>
    </w:rPr>
  </w:style>
  <w:style w:type="paragraph" w:customStyle="1" w:styleId="BulletL2">
    <w:name w:val="Bullet L2"/>
    <w:basedOn w:val="BulletL1"/>
    <w:rsid w:val="002F6832"/>
    <w:pPr>
      <w:numPr>
        <w:ilvl w:val="1"/>
      </w:numPr>
      <w:ind w:left="1418"/>
    </w:pPr>
    <w:rPr>
      <w:lang w:eastAsia="en-US"/>
    </w:rPr>
  </w:style>
  <w:style w:type="paragraph" w:customStyle="1" w:styleId="BulletL3">
    <w:name w:val="Bullet L3"/>
    <w:basedOn w:val="BulletL2"/>
    <w:rsid w:val="002F6832"/>
    <w:pPr>
      <w:numPr>
        <w:ilvl w:val="2"/>
      </w:numPr>
      <w:tabs>
        <w:tab w:val="clear" w:pos="1276"/>
      </w:tabs>
      <w:ind w:left="2127"/>
    </w:pPr>
    <w:rPr>
      <w:color w:val="3D3D3D"/>
    </w:rPr>
  </w:style>
  <w:style w:type="paragraph" w:customStyle="1" w:styleId="BulletL4">
    <w:name w:val="Bullet L4"/>
    <w:basedOn w:val="BulletL2"/>
    <w:link w:val="BulletL4Char"/>
    <w:rsid w:val="002F6832"/>
    <w:pPr>
      <w:numPr>
        <w:ilvl w:val="3"/>
      </w:numPr>
      <w:ind w:left="2835"/>
    </w:pPr>
    <w:rPr>
      <w:color w:val="000000" w:themeColor="text1"/>
    </w:rPr>
  </w:style>
  <w:style w:type="paragraph" w:styleId="Caption">
    <w:name w:val="caption"/>
    <w:basedOn w:val="Normal"/>
    <w:next w:val="Normal"/>
    <w:unhideWhenUsed/>
    <w:rsid w:val="002F6832"/>
    <w:pPr>
      <w:spacing w:before="120" w:after="200"/>
      <w:jc w:val="center"/>
    </w:pPr>
    <w:rPr>
      <w:bCs/>
      <w:color w:val="7030A0"/>
      <w:szCs w:val="18"/>
    </w:rPr>
  </w:style>
  <w:style w:type="character" w:customStyle="1" w:styleId="Heading1Char">
    <w:name w:val="Heading 1 Char"/>
    <w:basedOn w:val="DefaultParagraphFont"/>
    <w:link w:val="Heading1"/>
    <w:uiPriority w:val="9"/>
    <w:rsid w:val="002F6832"/>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unhideWhenUsed/>
    <w:rsid w:val="002F6832"/>
    <w:rPr>
      <w:sz w:val="20"/>
      <w:szCs w:val="20"/>
    </w:rPr>
  </w:style>
  <w:style w:type="character" w:customStyle="1" w:styleId="Heading4Char">
    <w:name w:val="Heading 4 Char"/>
    <w:basedOn w:val="DefaultParagraphFont"/>
    <w:link w:val="Heading4"/>
    <w:uiPriority w:val="9"/>
    <w:rsid w:val="002F6832"/>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rsid w:val="002F6832"/>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2F6832"/>
    <w:rPr>
      <w:b/>
      <w:bCs/>
    </w:rPr>
  </w:style>
  <w:style w:type="character" w:customStyle="1" w:styleId="CommentSubjectChar">
    <w:name w:val="Comment Subject Char"/>
    <w:basedOn w:val="CommentTextChar"/>
    <w:link w:val="CommentSubject"/>
    <w:semiHidden/>
    <w:rsid w:val="002F6832"/>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2F6832"/>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2F6832"/>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2F6832"/>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2F6832"/>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2F6832"/>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2F6832"/>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2F6832"/>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2F6832"/>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2F6832"/>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2F6832"/>
    <w:rPr>
      <w:b/>
      <w:i/>
      <w:iCs/>
      <w:caps w:val="0"/>
      <w:smallCaps w:val="0"/>
      <w:color w:val="3D3D3D"/>
    </w:rPr>
  </w:style>
  <w:style w:type="paragraph" w:customStyle="1" w:styleId="EnumerationL1">
    <w:name w:val="Enumeration L1"/>
    <w:basedOn w:val="BodyOfText"/>
    <w:link w:val="EnumerationL1Char"/>
    <w:qFormat/>
    <w:rsid w:val="002F6832"/>
    <w:pPr>
      <w:numPr>
        <w:numId w:val="8"/>
      </w:numPr>
      <w:spacing w:after="80"/>
    </w:pPr>
    <w:rPr>
      <w:lang w:eastAsia="fr-FR"/>
    </w:rPr>
  </w:style>
  <w:style w:type="character" w:customStyle="1" w:styleId="EnumerationL1Char">
    <w:name w:val="Enumeration L1 Char"/>
    <w:basedOn w:val="BodyOfTextChar"/>
    <w:link w:val="EnumerationL1"/>
    <w:rsid w:val="002F6832"/>
    <w:rPr>
      <w:rFonts w:ascii="Corbel" w:hAnsi="Corbel" w:cs="Arial"/>
      <w:kern w:val="16"/>
      <w:szCs w:val="36"/>
      <w:lang w:val="en-GB" w:eastAsia="fr-FR"/>
    </w:rPr>
  </w:style>
  <w:style w:type="paragraph" w:customStyle="1" w:styleId="Endlist">
    <w:name w:val="End list"/>
    <w:basedOn w:val="EnumerationL1"/>
    <w:next w:val="BodyOfText"/>
    <w:qFormat/>
    <w:rsid w:val="002F6832"/>
    <w:pPr>
      <w:numPr>
        <w:numId w:val="0"/>
      </w:numPr>
      <w:spacing w:after="0"/>
      <w:ind w:left="644"/>
      <w:jc w:val="right"/>
    </w:pPr>
    <w:rPr>
      <w:sz w:val="14"/>
    </w:rPr>
  </w:style>
  <w:style w:type="paragraph" w:customStyle="1" w:styleId="EnumerationL2">
    <w:name w:val="Enumeration L2"/>
    <w:basedOn w:val="EnumerationL1"/>
    <w:link w:val="EnumerationL2Char"/>
    <w:rsid w:val="002F6832"/>
    <w:pPr>
      <w:numPr>
        <w:ilvl w:val="1"/>
      </w:numPr>
      <w:spacing w:after="40"/>
    </w:pPr>
  </w:style>
  <w:style w:type="character" w:customStyle="1" w:styleId="EnumerationL2Char">
    <w:name w:val="Enumeration L2 Char"/>
    <w:basedOn w:val="EnumerationL1Char"/>
    <w:link w:val="EnumerationL2"/>
    <w:rsid w:val="002F6832"/>
    <w:rPr>
      <w:rFonts w:ascii="Corbel" w:hAnsi="Corbel" w:cs="Arial"/>
      <w:kern w:val="16"/>
      <w:szCs w:val="36"/>
      <w:lang w:val="en-GB" w:eastAsia="fr-FR"/>
    </w:rPr>
  </w:style>
  <w:style w:type="paragraph" w:customStyle="1" w:styleId="EnumerationL3">
    <w:name w:val="Enumeration L3"/>
    <w:basedOn w:val="EnumerationL2"/>
    <w:rsid w:val="002F6832"/>
    <w:pPr>
      <w:numPr>
        <w:ilvl w:val="2"/>
      </w:numPr>
      <w:spacing w:after="80"/>
      <w:contextualSpacing/>
    </w:pPr>
    <w:rPr>
      <w:lang w:eastAsia="en-US"/>
    </w:rPr>
  </w:style>
  <w:style w:type="paragraph" w:customStyle="1" w:styleId="EnumrationL4">
    <w:name w:val="Enumération L4"/>
    <w:basedOn w:val="EnumerationL3"/>
    <w:rsid w:val="002F6832"/>
    <w:pPr>
      <w:numPr>
        <w:ilvl w:val="3"/>
      </w:numPr>
    </w:pPr>
  </w:style>
  <w:style w:type="numbering" w:customStyle="1" w:styleId="EnumrationListe">
    <w:name w:val="Enumération Liste"/>
    <w:uiPriority w:val="99"/>
    <w:rsid w:val="002F6832"/>
    <w:pPr>
      <w:numPr>
        <w:numId w:val="8"/>
      </w:numPr>
    </w:pPr>
  </w:style>
  <w:style w:type="paragraph" w:customStyle="1" w:styleId="FigurewithCaption">
    <w:name w:val="Figure with Caption"/>
    <w:basedOn w:val="BodyOfText"/>
    <w:next w:val="BodyOfText"/>
    <w:link w:val="FigurewithCaptionChar"/>
    <w:qFormat/>
    <w:rsid w:val="002F6832"/>
    <w:pPr>
      <w:spacing w:before="160" w:after="80"/>
      <w:jc w:val="center"/>
    </w:pPr>
  </w:style>
  <w:style w:type="character" w:customStyle="1" w:styleId="FigurewithCaptionChar">
    <w:name w:val="Figure with Caption Char"/>
    <w:basedOn w:val="BodyOfTextChar"/>
    <w:link w:val="FigurewithCaption"/>
    <w:rsid w:val="002F6832"/>
    <w:rPr>
      <w:rFonts w:ascii="Corbel" w:hAnsi="Corbel" w:cs="Arial"/>
      <w:kern w:val="16"/>
      <w:szCs w:val="36"/>
      <w:lang w:val="en-GB" w:eastAsia="en-GB"/>
    </w:rPr>
  </w:style>
  <w:style w:type="paragraph" w:customStyle="1" w:styleId="Figure">
    <w:name w:val="Figure"/>
    <w:basedOn w:val="FigurewithCaption"/>
    <w:link w:val="FigureChar"/>
    <w:qFormat/>
    <w:rsid w:val="002F6832"/>
    <w:pPr>
      <w:spacing w:after="200"/>
    </w:pPr>
  </w:style>
  <w:style w:type="character" w:customStyle="1" w:styleId="FigureChar">
    <w:name w:val="Figure Char"/>
    <w:basedOn w:val="FigurewithCaptionChar"/>
    <w:link w:val="Figure"/>
    <w:rsid w:val="002F6832"/>
    <w:rPr>
      <w:rFonts w:ascii="Corbel" w:hAnsi="Corbel" w:cs="Arial"/>
      <w:kern w:val="16"/>
      <w:szCs w:val="36"/>
      <w:lang w:val="en-GB" w:eastAsia="en-GB"/>
    </w:rPr>
  </w:style>
  <w:style w:type="character" w:styleId="FollowedHyperlink">
    <w:name w:val="FollowedHyperlink"/>
    <w:basedOn w:val="DefaultParagraphFont"/>
    <w:rsid w:val="002F6832"/>
    <w:rPr>
      <w:color w:val="800080"/>
      <w:u w:val="single"/>
    </w:rPr>
  </w:style>
  <w:style w:type="paragraph" w:styleId="Footer">
    <w:name w:val="footer"/>
    <w:basedOn w:val="Normal"/>
    <w:link w:val="FooterChar"/>
    <w:unhideWhenUsed/>
    <w:rsid w:val="002F6832"/>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2F6832"/>
    <w:rPr>
      <w:rFonts w:ascii="Corbel" w:hAnsi="Corbel" w:cs="Arial"/>
      <w:kern w:val="16"/>
      <w:sz w:val="20"/>
      <w:szCs w:val="36"/>
      <w:lang w:val="en-GB" w:eastAsia="en-GB"/>
    </w:rPr>
  </w:style>
  <w:style w:type="paragraph" w:customStyle="1" w:styleId="FooterTableau">
    <w:name w:val="FooterTableau"/>
    <w:basedOn w:val="Normal"/>
    <w:link w:val="FooterTableauChar"/>
    <w:rsid w:val="002F6832"/>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rsid w:val="002F6832"/>
    <w:rPr>
      <w:vertAlign w:val="superscript"/>
    </w:rPr>
  </w:style>
  <w:style w:type="paragraph" w:styleId="FootnoteText">
    <w:name w:val="footnote text"/>
    <w:basedOn w:val="Normal"/>
    <w:link w:val="FootnoteTextChar"/>
    <w:rsid w:val="002F6832"/>
    <w:pPr>
      <w:spacing w:after="60"/>
    </w:pPr>
    <w:rPr>
      <w:sz w:val="20"/>
      <w:szCs w:val="20"/>
    </w:rPr>
  </w:style>
  <w:style w:type="character" w:customStyle="1" w:styleId="FootnoteTextChar">
    <w:name w:val="Footnote Text Char"/>
    <w:basedOn w:val="DefaultParagraphFont"/>
    <w:link w:val="FootnoteText"/>
    <w:rsid w:val="002F6832"/>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2F6832"/>
    <w:pPr>
      <w:keepNext/>
      <w:jc w:val="left"/>
    </w:pPr>
    <w:rPr>
      <w:b/>
      <w:color w:val="5F497A" w:themeColor="accent4" w:themeShade="BF"/>
      <w:sz w:val="28"/>
    </w:rPr>
  </w:style>
  <w:style w:type="character" w:customStyle="1" w:styleId="HDocPropChar">
    <w:name w:val="H Doc Prop. Char"/>
    <w:basedOn w:val="DefaultParagraphFont"/>
    <w:link w:val="HDocProp"/>
    <w:rsid w:val="002F6832"/>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2F6832"/>
    <w:pPr>
      <w:numPr>
        <w:numId w:val="0"/>
      </w:numPr>
      <w:spacing w:after="160"/>
    </w:pPr>
    <w:rPr>
      <w:lang w:val="fr-LU"/>
    </w:rPr>
  </w:style>
  <w:style w:type="character" w:customStyle="1" w:styleId="H1nonumberChar">
    <w:name w:val="H1 no number Char"/>
    <w:basedOn w:val="Heading1Char"/>
    <w:link w:val="H1nonumber"/>
    <w:rsid w:val="002F6832"/>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2F6832"/>
    <w:pPr>
      <w:numPr>
        <w:ilvl w:val="0"/>
        <w:numId w:val="0"/>
      </w:numPr>
      <w:spacing w:after="160"/>
    </w:pPr>
  </w:style>
  <w:style w:type="character" w:customStyle="1" w:styleId="H2nonumberChar">
    <w:name w:val="H2 no number Char"/>
    <w:basedOn w:val="Heading2Char"/>
    <w:link w:val="H2nonumber"/>
    <w:rsid w:val="002F6832"/>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2F6832"/>
    <w:pPr>
      <w:tabs>
        <w:tab w:val="center" w:pos="4513"/>
        <w:tab w:val="right" w:pos="9026"/>
      </w:tabs>
      <w:spacing w:after="0"/>
    </w:pPr>
    <w:rPr>
      <w:color w:val="auto"/>
      <w:sz w:val="20"/>
    </w:rPr>
  </w:style>
  <w:style w:type="character" w:customStyle="1" w:styleId="HeaderChar">
    <w:name w:val="Header Char"/>
    <w:basedOn w:val="DefaultParagraphFont"/>
    <w:link w:val="Header"/>
    <w:rsid w:val="002F6832"/>
    <w:rPr>
      <w:rFonts w:ascii="Corbel" w:hAnsi="Corbel" w:cs="Arial"/>
      <w:kern w:val="16"/>
      <w:sz w:val="20"/>
      <w:szCs w:val="36"/>
      <w:lang w:val="en-GB" w:eastAsia="en-GB"/>
    </w:rPr>
  </w:style>
  <w:style w:type="paragraph" w:customStyle="1" w:styleId="Headerfootertext">
    <w:name w:val="Header/footer text"/>
    <w:basedOn w:val="Normal"/>
    <w:qFormat/>
    <w:rsid w:val="002F6832"/>
    <w:pPr>
      <w:spacing w:after="0"/>
    </w:pPr>
    <w:rPr>
      <w:color w:val="3E3E3E"/>
      <w:sz w:val="16"/>
    </w:rPr>
  </w:style>
  <w:style w:type="paragraph" w:customStyle="1" w:styleId="Headerfootertitle">
    <w:name w:val="Header/footer title"/>
    <w:basedOn w:val="Headerfootertext"/>
    <w:qFormat/>
    <w:rsid w:val="002F6832"/>
    <w:pPr>
      <w:ind w:right="170"/>
      <w:jc w:val="right"/>
    </w:pPr>
    <w:rPr>
      <w:color w:val="5F497A" w:themeColor="accent4" w:themeShade="BF"/>
    </w:rPr>
  </w:style>
  <w:style w:type="paragraph" w:customStyle="1" w:styleId="Hidden">
    <w:name w:val="Hidden"/>
    <w:basedOn w:val="BodyOfText"/>
    <w:next w:val="BodyOfText"/>
    <w:qFormat/>
    <w:rsid w:val="002F6832"/>
    <w:pPr>
      <w:spacing w:after="80"/>
    </w:pPr>
    <w:rPr>
      <w:vanish/>
      <w:color w:val="00B050"/>
      <w:sz w:val="20"/>
      <w:lang w:eastAsia="en-US"/>
    </w:rPr>
  </w:style>
  <w:style w:type="character" w:styleId="HTMLCite">
    <w:name w:val="HTML Cite"/>
    <w:basedOn w:val="DefaultParagraphFont"/>
    <w:uiPriority w:val="99"/>
    <w:unhideWhenUsed/>
    <w:rsid w:val="002F6832"/>
    <w:rPr>
      <w:i/>
      <w:iCs/>
    </w:rPr>
  </w:style>
  <w:style w:type="paragraph" w:styleId="HTMLPreformatted">
    <w:name w:val="HTML Preformatted"/>
    <w:basedOn w:val="Normal"/>
    <w:link w:val="HTMLPreformattedChar"/>
    <w:uiPriority w:val="99"/>
    <w:unhideWhenUsed/>
    <w:rsid w:val="002F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6832"/>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2F6832"/>
    <w:rPr>
      <w:color w:val="0000FF"/>
      <w:u w:val="single"/>
    </w:rPr>
  </w:style>
  <w:style w:type="character" w:styleId="IntenseEmphasis">
    <w:name w:val="Intense Emphasis"/>
    <w:basedOn w:val="DefaultParagraphFont"/>
    <w:uiPriority w:val="21"/>
    <w:rsid w:val="002F6832"/>
    <w:rPr>
      <w:b w:val="0"/>
      <w:bCs/>
      <w:i/>
      <w:iCs/>
      <w:color w:val="595959" w:themeColor="text1" w:themeTint="A6"/>
    </w:rPr>
  </w:style>
  <w:style w:type="paragraph" w:styleId="IntenseQuote">
    <w:name w:val="Intense Quote"/>
    <w:basedOn w:val="Normal"/>
    <w:next w:val="Normal"/>
    <w:link w:val="IntenseQuoteChar"/>
    <w:uiPriority w:val="30"/>
    <w:rsid w:val="002F6832"/>
    <w:pPr>
      <w:spacing w:before="120"/>
      <w:ind w:left="284" w:right="284"/>
    </w:pPr>
    <w:rPr>
      <w:b/>
      <w:bCs/>
      <w:i/>
      <w:iCs/>
    </w:rPr>
  </w:style>
  <w:style w:type="character" w:customStyle="1" w:styleId="IntenseQuoteChar">
    <w:name w:val="Intense Quote Char"/>
    <w:basedOn w:val="DefaultParagraphFont"/>
    <w:link w:val="IntenseQuote"/>
    <w:uiPriority w:val="30"/>
    <w:rsid w:val="002F6832"/>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2F6832"/>
    <w:rPr>
      <w:b w:val="0"/>
      <w:bCs/>
      <w:smallCaps/>
      <w:color w:val="C0504D"/>
      <w:spacing w:val="5"/>
      <w:u w:val="single"/>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lang w:eastAsia="en-US"/>
    </w:rPr>
  </w:style>
  <w:style w:type="paragraph" w:styleId="ListNumber2">
    <w:name w:val="List Number 2"/>
    <w:basedOn w:val="Normal"/>
    <w:rsid w:val="002F6832"/>
    <w:pPr>
      <w:tabs>
        <w:tab w:val="num" w:pos="643"/>
      </w:tabs>
      <w:spacing w:before="60"/>
      <w:ind w:left="643" w:hanging="360"/>
    </w:pPr>
    <w:rPr>
      <w:rFonts w:cs="Times New Roman"/>
      <w:szCs w:val="20"/>
      <w:lang w:eastAsia="en-US"/>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F6832"/>
    <w:pPr>
      <w:spacing w:after="240"/>
    </w:pPr>
    <w:rPr>
      <w:rFonts w:ascii="Arial" w:hAnsi="Arial" w:cs="Arial"/>
      <w:b/>
      <w:szCs w:val="36"/>
      <w:lang w:val="en-GB"/>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qFormat/>
    <w:rsid w:val="002F6832"/>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2F6832"/>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2F6832"/>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2F6832"/>
    <w:pPr>
      <w:spacing w:after="0"/>
    </w:pPr>
  </w:style>
  <w:style w:type="character" w:customStyle="1" w:styleId="NoteHeadingChar">
    <w:name w:val="Note Heading Char"/>
    <w:basedOn w:val="DefaultParagraphFont"/>
    <w:link w:val="NoteHeading"/>
    <w:rsid w:val="002F6832"/>
    <w:rPr>
      <w:rFonts w:ascii="Corbel" w:hAnsi="Corbel" w:cs="Arial"/>
      <w:color w:val="000000" w:themeColor="text1"/>
      <w:kern w:val="16"/>
      <w:szCs w:val="36"/>
      <w:lang w:val="en-GB" w:eastAsia="en-GB"/>
    </w:rPr>
  </w:style>
  <w:style w:type="character" w:styleId="PageNumber">
    <w:name w:val="page number"/>
    <w:basedOn w:val="DefaultParagraphFont"/>
    <w:rsid w:val="002F6832"/>
  </w:style>
  <w:style w:type="character" w:styleId="PlaceholderText">
    <w:name w:val="Placeholder Text"/>
    <w:basedOn w:val="DefaultParagraphFont"/>
    <w:uiPriority w:val="99"/>
    <w:semiHidden/>
    <w:rsid w:val="002F6832"/>
  </w:style>
  <w:style w:type="paragraph" w:styleId="Quote">
    <w:name w:val="Quote"/>
    <w:basedOn w:val="BodyOfText"/>
    <w:next w:val="BodyOfText"/>
    <w:link w:val="QuoteChar"/>
    <w:uiPriority w:val="29"/>
    <w:qFormat/>
    <w:rsid w:val="002F6832"/>
    <w:pPr>
      <w:spacing w:after="80"/>
      <w:ind w:left="142" w:right="142"/>
      <w:contextualSpacing/>
    </w:pPr>
    <w:rPr>
      <w:i/>
      <w:iCs/>
      <w:sz w:val="20"/>
    </w:rPr>
  </w:style>
  <w:style w:type="character" w:customStyle="1" w:styleId="QuoteChar">
    <w:name w:val="Quote Char"/>
    <w:basedOn w:val="DefaultParagraphFont"/>
    <w:link w:val="Quote"/>
    <w:uiPriority w:val="29"/>
    <w:rsid w:val="002F6832"/>
    <w:rPr>
      <w:rFonts w:ascii="Corbel" w:hAnsi="Corbel" w:cs="Arial"/>
      <w:i/>
      <w:iCs/>
      <w:kern w:val="16"/>
      <w:sz w:val="20"/>
      <w:szCs w:val="36"/>
      <w:lang w:val="en-GB" w:eastAsia="en-GB"/>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F6832"/>
    <w:pPr>
      <w:numPr>
        <w:numId w:val="14"/>
      </w:numPr>
      <w:spacing w:after="80"/>
      <w:ind w:left="567" w:hanging="142"/>
    </w:pPr>
  </w:style>
  <w:style w:type="character" w:customStyle="1" w:styleId="ReferenceListChar">
    <w:name w:val="Reference List Char"/>
    <w:basedOn w:val="BodyOfTextChar"/>
    <w:link w:val="ReferenceList"/>
    <w:rsid w:val="002F6832"/>
    <w:rPr>
      <w:rFonts w:ascii="Corbel" w:hAnsi="Corbel" w:cs="Arial"/>
      <w:kern w:val="16"/>
      <w:szCs w:val="36"/>
      <w:lang w:val="en-GB" w:eastAsia="en-GB"/>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lang w:eastAsia="en-US"/>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hAnsi="Corbel" w:cs="Arial"/>
      <w:kern w:val="16"/>
      <w:szCs w:val="36"/>
      <w:lang w:val="en-GB" w:eastAsia="en-GB"/>
    </w:rPr>
  </w:style>
  <w:style w:type="paragraph" w:styleId="Subtitle">
    <w:name w:val="Subtitle"/>
    <w:aliases w:val="Soustitre"/>
    <w:basedOn w:val="Normal"/>
    <w:next w:val="Normal"/>
    <w:link w:val="SubtitleChar"/>
    <w:rsid w:val="002F6832"/>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2F6832"/>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2F6832"/>
    <w:rPr>
      <w:i/>
      <w:iCs/>
      <w:color w:val="808080" w:themeColor="text1" w:themeTint="7F"/>
    </w:rPr>
  </w:style>
  <w:style w:type="paragraph" w:customStyle="1" w:styleId="TabEnum1">
    <w:name w:val="TabEnum1"/>
    <w:basedOn w:val="Normal"/>
    <w:link w:val="TabEnum1Char"/>
    <w:qFormat/>
    <w:rsid w:val="002F6832"/>
    <w:pPr>
      <w:numPr>
        <w:numId w:val="17"/>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2F6832"/>
    <w:pPr>
      <w:keepLines/>
      <w:spacing w:before="40" w:after="40"/>
      <w:ind w:left="113" w:right="113"/>
    </w:pPr>
    <w:rPr>
      <w:sz w:val="20"/>
      <w:szCs w:val="20"/>
    </w:rPr>
  </w:style>
  <w:style w:type="character" w:customStyle="1" w:styleId="TabText1Char">
    <w:name w:val="TabText1 Char"/>
    <w:basedOn w:val="BodyOfTextChar"/>
    <w:link w:val="TabText1"/>
    <w:rsid w:val="002F6832"/>
    <w:rPr>
      <w:rFonts w:ascii="Corbel" w:hAnsi="Corbel" w:cs="Arial"/>
      <w:kern w:val="16"/>
      <w:sz w:val="20"/>
      <w:szCs w:val="20"/>
      <w:lang w:val="en-GB" w:eastAsia="en-GB"/>
    </w:rPr>
  </w:style>
  <w:style w:type="paragraph" w:customStyle="1" w:styleId="TabHeader1">
    <w:name w:val="TabHeader1"/>
    <w:basedOn w:val="TabText1"/>
    <w:link w:val="TabHeader1Char"/>
    <w:qFormat/>
    <w:rsid w:val="002F6832"/>
    <w:pPr>
      <w:spacing w:before="80" w:after="80"/>
      <w:jc w:val="left"/>
    </w:pPr>
  </w:style>
  <w:style w:type="character" w:customStyle="1" w:styleId="TabHeader1Char">
    <w:name w:val="TabHeader1 Char"/>
    <w:basedOn w:val="TabText1Char"/>
    <w:link w:val="TabHeader1"/>
    <w:rsid w:val="002F6832"/>
    <w:rPr>
      <w:rFonts w:ascii="Corbel" w:hAnsi="Corbel" w:cs="Arial"/>
      <w:kern w:val="16"/>
      <w:sz w:val="20"/>
      <w:szCs w:val="20"/>
      <w:lang w:val="en-GB" w:eastAsia="en-GB"/>
    </w:rPr>
  </w:style>
  <w:style w:type="paragraph" w:customStyle="1" w:styleId="TabText2">
    <w:name w:val="TabText2"/>
    <w:basedOn w:val="BodyOfText"/>
    <w:link w:val="TabText2Char"/>
    <w:qFormat/>
    <w:rsid w:val="002F6832"/>
    <w:pPr>
      <w:spacing w:before="20" w:after="20"/>
      <w:ind w:left="57" w:right="57"/>
    </w:pPr>
    <w:rPr>
      <w:sz w:val="18"/>
    </w:rPr>
  </w:style>
  <w:style w:type="character" w:customStyle="1" w:styleId="TabText2Char">
    <w:name w:val="TabText2 Char"/>
    <w:basedOn w:val="BodyOfTextChar"/>
    <w:link w:val="TabText2"/>
    <w:rsid w:val="002F6832"/>
    <w:rPr>
      <w:rFonts w:ascii="Corbel" w:hAnsi="Corbel" w:cs="Arial"/>
      <w:kern w:val="16"/>
      <w:sz w:val="18"/>
      <w:szCs w:val="36"/>
      <w:lang w:val="en-GB" w:eastAsia="en-GB"/>
    </w:rPr>
  </w:style>
  <w:style w:type="paragraph" w:customStyle="1" w:styleId="TabHeader2">
    <w:name w:val="TabHeader2"/>
    <w:basedOn w:val="TabText2"/>
    <w:link w:val="TabHeader2Char"/>
    <w:qFormat/>
    <w:rsid w:val="002F6832"/>
    <w:pPr>
      <w:spacing w:before="60" w:after="60"/>
      <w:jc w:val="left"/>
    </w:pPr>
  </w:style>
  <w:style w:type="character" w:customStyle="1" w:styleId="TabHeader2Char">
    <w:name w:val="TabHeader2 Char"/>
    <w:basedOn w:val="TabText2Char"/>
    <w:link w:val="TabHeader2"/>
    <w:rsid w:val="002F6832"/>
    <w:rPr>
      <w:rFonts w:ascii="Corbel" w:hAnsi="Corbel" w:cs="Arial"/>
      <w:kern w:val="16"/>
      <w:sz w:val="18"/>
      <w:szCs w:val="36"/>
      <w:lang w:val="en-GB" w:eastAsia="en-GB"/>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2F6832"/>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2F6832"/>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2F6832"/>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2F6832"/>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2F6832"/>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2F6832"/>
    <w:pPr>
      <w:tabs>
        <w:tab w:val="left" w:pos="993"/>
      </w:tabs>
      <w:spacing w:before="20"/>
      <w:ind w:left="993" w:hanging="709"/>
      <w:contextualSpacing/>
    </w:pPr>
    <w:rPr>
      <w:sz w:val="18"/>
    </w:rPr>
  </w:style>
  <w:style w:type="paragraph" w:styleId="TOC4">
    <w:name w:val="toc 4"/>
    <w:basedOn w:val="TOC3"/>
    <w:next w:val="Normal"/>
    <w:uiPriority w:val="39"/>
    <w:rsid w:val="002F6832"/>
    <w:pPr>
      <w:tabs>
        <w:tab w:val="left" w:pos="1418"/>
      </w:tabs>
      <w:spacing w:after="0"/>
      <w:ind w:left="1417" w:hanging="992"/>
    </w:pPr>
    <w:rPr>
      <w:szCs w:val="20"/>
    </w:rPr>
  </w:style>
  <w:style w:type="paragraph" w:styleId="TOC5">
    <w:name w:val="toc 5"/>
    <w:basedOn w:val="Normal"/>
    <w:next w:val="Normal"/>
    <w:autoRedefine/>
    <w:uiPriority w:val="39"/>
    <w:unhideWhenUsed/>
    <w:rsid w:val="002F6832"/>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2F6832"/>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2F6832"/>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2F6832"/>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2F6832"/>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2F6832"/>
  </w:style>
  <w:style w:type="character" w:customStyle="1" w:styleId="BodyTextChar">
    <w:name w:val="Body Text Char"/>
    <w:basedOn w:val="DefaultParagraphFont"/>
    <w:link w:val="BodyText"/>
    <w:semiHidden/>
    <w:rsid w:val="002F6832"/>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rsid w:val="006B5D0E"/>
    <w:rPr>
      <w:b w:val="0"/>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2F6832"/>
    <w:rPr>
      <w:rFonts w:ascii="Corbel" w:hAnsi="Corbel" w:cs="Arial"/>
      <w:b/>
      <w:bCs w:val="0"/>
      <w:color w:val="5F497A" w:themeColor="accent4" w:themeShade="BF"/>
      <w:kern w:val="16"/>
      <w:sz w:val="24"/>
      <w:szCs w:val="44"/>
      <w:lang w:val="en-GB" w:eastAsia="en-GB"/>
    </w:rPr>
  </w:style>
  <w:style w:type="paragraph" w:customStyle="1" w:styleId="Tableau">
    <w:name w:val="Tableau"/>
    <w:basedOn w:val="Figure"/>
    <w:link w:val="TableauChar"/>
    <w:qFormat/>
    <w:rsid w:val="002F6832"/>
    <w:pPr>
      <w:spacing w:before="0" w:after="160"/>
    </w:pPr>
    <w:rPr>
      <w:rFonts w:ascii="Arial" w:hAnsi="Arial"/>
    </w:rPr>
  </w:style>
  <w:style w:type="character" w:customStyle="1" w:styleId="TableauChar">
    <w:name w:val="Tableau Char"/>
    <w:basedOn w:val="FigureChar"/>
    <w:link w:val="Tableau"/>
    <w:rsid w:val="002F6832"/>
    <w:rPr>
      <w:rFonts w:ascii="Arial"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hAnsi="Corbel" w:cs="Arial"/>
      <w:kern w:val="16"/>
      <w:sz w:val="10"/>
      <w:szCs w:val="10"/>
      <w:lang w:val="en-GB" w:eastAsia="en-GB"/>
    </w:rPr>
  </w:style>
  <w:style w:type="paragraph" w:customStyle="1" w:styleId="NCAudit">
    <w:name w:val="NC_Audit"/>
    <w:basedOn w:val="Normal"/>
    <w:next w:val="Normal"/>
    <w:link w:val="NCAuditChar"/>
    <w:rsid w:val="002F6832"/>
    <w:pPr>
      <w:numPr>
        <w:numId w:val="12"/>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2F6832"/>
    <w:rPr>
      <w:rFonts w:ascii="Corbel" w:hAnsi="Corbel" w:cs="Arial"/>
      <w:color w:val="000000" w:themeColor="text1"/>
      <w:kern w:val="16"/>
      <w:sz w:val="20"/>
      <w:szCs w:val="20"/>
      <w:lang w:val="en-US" w:eastAsia="en-GB"/>
    </w:rPr>
  </w:style>
  <w:style w:type="paragraph" w:customStyle="1" w:styleId="Vulnerability">
    <w:name w:val="Vulnerability"/>
    <w:basedOn w:val="Normal"/>
    <w:next w:val="Normal"/>
    <w:link w:val="VulnerabilityChar"/>
    <w:rsid w:val="002F6832"/>
    <w:pPr>
      <w:numPr>
        <w:numId w:val="10"/>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2F6832"/>
    <w:pPr>
      <w:numPr>
        <w:numId w:val="11"/>
      </w:numPr>
      <w:ind w:left="1842" w:hanging="1729"/>
    </w:pPr>
  </w:style>
  <w:style w:type="character" w:customStyle="1" w:styleId="ImpactChar">
    <w:name w:val="Impact Char"/>
    <w:basedOn w:val="VulnerabilityChar"/>
    <w:link w:val="Impact"/>
    <w:rsid w:val="002F6832"/>
    <w:rPr>
      <w:rFonts w:ascii="Corbel" w:hAnsi="Corbel" w:cs="Arial"/>
      <w:color w:val="000000" w:themeColor="text1"/>
      <w:kern w:val="16"/>
      <w:sz w:val="20"/>
      <w:szCs w:val="36"/>
      <w:lang w:val="en-GB" w:eastAsia="fr-FR"/>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ascii="Corbel" w:hAnsi="Corbel" w:cs="Arial"/>
      <w:color w:val="000000" w:themeColor="text1"/>
      <w:kern w:val="16"/>
      <w:sz w:val="20"/>
      <w:szCs w:val="36"/>
      <w:lang w:val="en-GB" w:eastAsia="fr-FR"/>
    </w:rPr>
  </w:style>
  <w:style w:type="paragraph" w:customStyle="1" w:styleId="RecTechAudit">
    <w:name w:val="RecTechAudit"/>
    <w:basedOn w:val="Normal"/>
    <w:next w:val="Normal"/>
    <w:link w:val="RecTechAuditChar"/>
    <w:rsid w:val="002F6832"/>
    <w:pPr>
      <w:numPr>
        <w:numId w:val="13"/>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2F6832"/>
    <w:pPr>
      <w:numPr>
        <w:numId w:val="15"/>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ascii="Corbel" w:hAnsi="Corbel" w:cs="Arial"/>
      <w:color w:val="000000" w:themeColor="text1"/>
      <w:kern w:val="16"/>
      <w:sz w:val="20"/>
      <w:szCs w:val="36"/>
      <w:lang w:val="en-GB" w:eastAsia="fr-FR"/>
    </w:rPr>
  </w:style>
  <w:style w:type="paragraph" w:customStyle="1" w:styleId="TEST">
    <w:name w:val="TEST"/>
    <w:basedOn w:val="Normal"/>
    <w:link w:val="TESTChar"/>
    <w:qFormat/>
    <w:rsid w:val="002F6832"/>
    <w:pPr>
      <w:tabs>
        <w:tab w:val="right" w:pos="8080"/>
      </w:tabs>
      <w:spacing w:before="60" w:after="60"/>
      <w:ind w:left="113" w:right="113"/>
      <w:jc w:val="left"/>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2F6832"/>
    <w:rPr>
      <w:rFonts w:ascii="Corbel" w:hAnsi="Corbel" w:cs="Arial"/>
      <w:noProof/>
      <w:color w:val="5F497A" w:themeColor="accent4" w:themeShade="BF"/>
      <w:kern w:val="16"/>
      <w:sz w:val="20"/>
      <w:szCs w:val="36"/>
      <w:lang w:val="en-GB" w:eastAsia="en-GB"/>
    </w:rPr>
  </w:style>
  <w:style w:type="paragraph" w:customStyle="1" w:styleId="TestListSummary">
    <w:name w:val="Test_List_Summary"/>
    <w:basedOn w:val="TOC1"/>
    <w:qFormat/>
    <w:rsid w:val="002F6832"/>
    <w:rPr>
      <w:b w:val="0"/>
      <w:lang w:val="en-US"/>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F6832"/>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F6832"/>
    <w:rPr>
      <w:rFonts w:ascii="Consolas" w:hAnsi="Consolas" w:cs="Arial"/>
      <w:kern w:val="16"/>
      <w:sz w:val="20"/>
      <w:szCs w:val="36"/>
      <w:shd w:val="clear" w:color="auto" w:fill="F2F2F2" w:themeFill="background1" w:themeFillShade="F2"/>
      <w:lang w:val="en-GB" w:eastAsia="en-GB"/>
    </w:rPr>
  </w:style>
  <w:style w:type="paragraph" w:customStyle="1" w:styleId="CodeAx">
    <w:name w:val="CodeAx"/>
    <w:basedOn w:val="BodyOfText"/>
    <w:link w:val="CodeAxChar"/>
    <w:qFormat/>
    <w:rsid w:val="002F6832"/>
    <w:pPr>
      <w:numPr>
        <w:numId w:val="19"/>
      </w:numPr>
      <w:spacing w:after="0" w:line="200" w:lineRule="exact"/>
    </w:pPr>
    <w:rPr>
      <w:rFonts w:ascii="Consolas" w:hAnsi="Consolas"/>
      <w:sz w:val="18"/>
    </w:rPr>
  </w:style>
  <w:style w:type="numbering" w:customStyle="1" w:styleId="CodeList">
    <w:name w:val="CodeList"/>
    <w:uiPriority w:val="99"/>
    <w:rsid w:val="002F6832"/>
    <w:pPr>
      <w:numPr>
        <w:numId w:val="7"/>
      </w:numPr>
    </w:pPr>
  </w:style>
  <w:style w:type="character" w:customStyle="1" w:styleId="BulletL4Char">
    <w:name w:val="Bullet L4 Char"/>
    <w:basedOn w:val="DefaultParagraphFont"/>
    <w:link w:val="BulletL4"/>
    <w:rsid w:val="002F6832"/>
    <w:rPr>
      <w:rFonts w:ascii="Corbel" w:hAnsi="Corbel" w:cs="Arial"/>
      <w:color w:val="000000" w:themeColor="text1"/>
      <w:kern w:val="16"/>
      <w:szCs w:val="36"/>
      <w:lang w:val="en-GB"/>
    </w:rPr>
  </w:style>
  <w:style w:type="character" w:customStyle="1" w:styleId="CodeAxChar">
    <w:name w:val="CodeAx Char"/>
    <w:basedOn w:val="BodyOfTextChar"/>
    <w:link w:val="CodeAx"/>
    <w:rsid w:val="002F6832"/>
    <w:rPr>
      <w:rFonts w:ascii="Consolas" w:hAnsi="Consolas" w:cs="Arial"/>
      <w:kern w:val="16"/>
      <w:sz w:val="18"/>
      <w:szCs w:val="36"/>
      <w:lang w:val="en-GB" w:eastAsia="en-GB"/>
    </w:rPr>
  </w:style>
  <w:style w:type="paragraph" w:customStyle="1" w:styleId="TabText0">
    <w:name w:val="TabText0"/>
    <w:basedOn w:val="BodyOfText"/>
    <w:link w:val="TabText0Char"/>
    <w:qFormat/>
    <w:rsid w:val="002F6832"/>
    <w:pPr>
      <w:spacing w:before="40" w:after="40"/>
      <w:ind w:left="113" w:right="113"/>
    </w:pPr>
  </w:style>
  <w:style w:type="paragraph" w:customStyle="1" w:styleId="TabHeader0">
    <w:name w:val="TabHeader0"/>
    <w:basedOn w:val="BodyOfText"/>
    <w:link w:val="TabHeader0Char"/>
    <w:qFormat/>
    <w:rsid w:val="002F6832"/>
    <w:pPr>
      <w:spacing w:before="100" w:after="100"/>
      <w:ind w:left="113" w:right="113"/>
    </w:pPr>
  </w:style>
  <w:style w:type="character" w:customStyle="1" w:styleId="TabText0Char">
    <w:name w:val="TabText0 Char"/>
    <w:basedOn w:val="BodyOfTextChar"/>
    <w:link w:val="TabText0"/>
    <w:rsid w:val="002F6832"/>
    <w:rPr>
      <w:rFonts w:ascii="Corbel" w:hAnsi="Corbel" w:cs="Arial"/>
      <w:kern w:val="16"/>
      <w:szCs w:val="36"/>
      <w:lang w:val="en-GB" w:eastAsia="en-GB"/>
    </w:rPr>
  </w:style>
  <w:style w:type="paragraph" w:customStyle="1" w:styleId="TabEnum0">
    <w:name w:val="TabEnum0"/>
    <w:basedOn w:val="BodyOfText"/>
    <w:link w:val="TabEnum0Char"/>
    <w:qFormat/>
    <w:rsid w:val="002F6832"/>
    <w:pPr>
      <w:numPr>
        <w:numId w:val="16"/>
      </w:numPr>
      <w:spacing w:before="40" w:after="40"/>
      <w:ind w:left="567" w:right="113" w:hanging="340"/>
    </w:pPr>
  </w:style>
  <w:style w:type="character" w:customStyle="1" w:styleId="TabHeader0Char">
    <w:name w:val="TabHeader0 Char"/>
    <w:basedOn w:val="BodyOfTextChar"/>
    <w:link w:val="TabHeader0"/>
    <w:rsid w:val="002F6832"/>
    <w:rPr>
      <w:rFonts w:ascii="Corbel" w:hAnsi="Corbel" w:cs="Arial"/>
      <w:kern w:val="16"/>
      <w:szCs w:val="36"/>
      <w:lang w:val="en-GB" w:eastAsia="en-GB"/>
    </w:rPr>
  </w:style>
  <w:style w:type="character" w:customStyle="1" w:styleId="TabEnum0Char">
    <w:name w:val="TabEnum0 Char"/>
    <w:basedOn w:val="BodyOfTextChar"/>
    <w:link w:val="TabEnum0"/>
    <w:rsid w:val="002F6832"/>
    <w:rPr>
      <w:rFonts w:ascii="Corbel" w:hAnsi="Corbel" w:cs="Arial"/>
      <w:kern w:val="16"/>
      <w:szCs w:val="36"/>
      <w:lang w:val="en-GB" w:eastAsia="en-GB"/>
    </w:rPr>
  </w:style>
  <w:style w:type="paragraph" w:customStyle="1" w:styleId="Meeting">
    <w:name w:val="Meeting"/>
    <w:basedOn w:val="BodyOfText"/>
    <w:link w:val="MeetingChar"/>
    <w:qFormat/>
    <w:rsid w:val="005924F2"/>
    <w:pPr>
      <w:numPr>
        <w:numId w:val="22"/>
      </w:numPr>
      <w:tabs>
        <w:tab w:val="left" w:pos="425"/>
      </w:tabs>
      <w:spacing w:after="0"/>
      <w:ind w:left="414" w:right="57" w:hanging="357"/>
      <w:jc w:val="center"/>
    </w:pPr>
  </w:style>
  <w:style w:type="character" w:customStyle="1" w:styleId="MeetingChar">
    <w:name w:val="Meeting Char"/>
    <w:basedOn w:val="TabText1Char"/>
    <w:link w:val="Meeting"/>
    <w:rsid w:val="005924F2"/>
    <w:rPr>
      <w:rFonts w:ascii="Corbel" w:hAnsi="Corbel" w:cs="Arial"/>
      <w:kern w:val="16"/>
      <w:sz w:val="20"/>
      <w:szCs w:val="36"/>
      <w:lang w:val="en-GB" w:eastAsia="en-GB"/>
    </w:rPr>
  </w:style>
  <w:style w:type="paragraph" w:customStyle="1" w:styleId="TSTabText3">
    <w:name w:val="TS_TabText3"/>
    <w:basedOn w:val="Normal"/>
    <w:link w:val="TSTabText3Char"/>
    <w:qFormat/>
    <w:rsid w:val="00753B4F"/>
    <w:pPr>
      <w:spacing w:before="5" w:after="5"/>
      <w:ind w:left="6" w:right="6"/>
    </w:pPr>
    <w:rPr>
      <w:color w:val="auto"/>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spacing w:before="10" w:after="10"/>
      <w:ind w:left="11" w:right="11"/>
    </w:pPr>
  </w:style>
  <w:style w:type="character" w:customStyle="1" w:styleId="TSTabText2Char">
    <w:name w:val="TS_TabText2 Char"/>
    <w:basedOn w:val="TabText2Char"/>
    <w:link w:val="TSTabText2"/>
    <w:rsid w:val="00753B4F"/>
    <w:rPr>
      <w:rFonts w:ascii="Corbel" w:hAnsi="Corbel" w:cs="Arial"/>
      <w:kern w:val="16"/>
      <w:sz w:val="18"/>
      <w:szCs w:val="36"/>
      <w:lang w:val="en-GB" w:eastAsia="en-GB"/>
    </w:rPr>
  </w:style>
  <w:style w:type="paragraph" w:customStyle="1" w:styleId="TSTabText1">
    <w:name w:val="TS_TabText1"/>
    <w:basedOn w:val="TabText1"/>
    <w:link w:val="TSTabText1Char"/>
    <w:qFormat/>
    <w:rsid w:val="00753B4F"/>
    <w:pPr>
      <w:spacing w:before="20" w:after="20"/>
      <w:ind w:left="28" w:right="28"/>
    </w:pPr>
  </w:style>
  <w:style w:type="character" w:customStyle="1" w:styleId="TSTabText1Char">
    <w:name w:val="TS_TabText1 Char"/>
    <w:basedOn w:val="TabText1Char"/>
    <w:link w:val="TSTabText1"/>
    <w:rsid w:val="00753B4F"/>
    <w:rPr>
      <w:rFonts w:ascii="Corbel"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D2336"/>
    <w:rsid w:val="007A654E"/>
    <w:rsid w:val="00800267"/>
    <w:rsid w:val="00811416"/>
    <w:rsid w:val="008509B2"/>
    <w:rsid w:val="008519D8"/>
    <w:rsid w:val="0089325D"/>
    <w:rsid w:val="00901AC7"/>
    <w:rsid w:val="0091262B"/>
    <w:rsid w:val="009E3CA4"/>
    <w:rsid w:val="00A718C4"/>
    <w:rsid w:val="00A93E61"/>
    <w:rsid w:val="00AE129A"/>
    <w:rsid w:val="00B640A9"/>
    <w:rsid w:val="00BC0936"/>
    <w:rsid w:val="00DA0FD1"/>
    <w:rsid w:val="00DB3C85"/>
    <w:rsid w:val="00E520FE"/>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D8F34A33E4D14FA48D80BDEE09B11E0F">
    <w:name w:val="D8F34A33E4D14FA48D80BDEE09B11E0F"/>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27E91D8739BF41F9AE8D2F47E2CF3910">
    <w:name w:val="27E91D8739BF41F9AE8D2F47E2CF3910"/>
  </w:style>
  <w:style w:type="paragraph" w:customStyle="1" w:styleId="369D2ADE639B4D7E8B8484250BBC68E9">
    <w:name w:val="369D2ADE639B4D7E8B8484250BBC68E9"/>
  </w:style>
  <w:style w:type="paragraph" w:customStyle="1" w:styleId="7B8A13FBFF6646E8A16F72BEDF931CAA">
    <w:name w:val="7B8A13FBFF6646E8A16F72BEDF931CAA"/>
  </w:style>
  <w:style w:type="paragraph" w:customStyle="1" w:styleId="6907947D1FF14888B40855291CAE4C13">
    <w:name w:val="6907947D1FF14888B40855291CAE4C13"/>
  </w:style>
  <w:style w:type="paragraph" w:customStyle="1" w:styleId="A8A10523F3294697BC41E5A307A82155">
    <w:name w:val="A8A10523F3294697BC41E5A307A82155"/>
  </w:style>
  <w:style w:type="paragraph" w:customStyle="1" w:styleId="0F95F0C717BC41C09657934EC4498289">
    <w:name w:val="0F95F0C717BC41C09657934EC4498289"/>
  </w:style>
  <w:style w:type="paragraph" w:customStyle="1" w:styleId="BD5543BB2E584A1C8FF397B2BB61710E">
    <w:name w:val="BD5543BB2E584A1C8FF397B2BB61710E"/>
  </w:style>
  <w:style w:type="paragraph" w:customStyle="1" w:styleId="3EEF982E43C7487196EA8C2E863826EB">
    <w:name w:val="3EEF982E43C7487196EA8C2E863826EB"/>
  </w:style>
  <w:style w:type="paragraph" w:customStyle="1" w:styleId="96BA25DA7518406BA34408AFB5D8AD89">
    <w:name w:val="96BA25DA7518406BA34408AFB5D8AD89"/>
  </w:style>
  <w:style w:type="paragraph" w:customStyle="1" w:styleId="1181591FD9544924B1C4F4ED33DD73A5">
    <w:name w:val="1181591FD9544924B1C4F4ED33DD73A5"/>
  </w:style>
  <w:style w:type="paragraph" w:customStyle="1" w:styleId="817CA681642E4CB4A4BC467D300CC775">
    <w:name w:val="817CA681642E4CB4A4BC467D300CC775"/>
  </w:style>
  <w:style w:type="paragraph" w:customStyle="1" w:styleId="BFCB48C1283F4C16B5565ED24DF05CF7">
    <w:name w:val="BFCB48C1283F4C16B5565ED24DF05CF7"/>
  </w:style>
  <w:style w:type="paragraph" w:customStyle="1" w:styleId="50C65ABA8BBC4CC58B73A946B700E851">
    <w:name w:val="50C65ABA8BBC4CC58B73A946B700E851"/>
  </w:style>
  <w:style w:type="paragraph" w:customStyle="1" w:styleId="BD976BCF88CC4659B31AC52688E0D8AC">
    <w:name w:val="BD976BCF88CC4659B31AC52688E0D8AC"/>
  </w:style>
  <w:style w:type="paragraph" w:customStyle="1" w:styleId="43BB4DA9B41F4891B5BA59800C7C37A7">
    <w:name w:val="43BB4DA9B41F4891B5BA59800C7C37A7"/>
  </w:style>
  <w:style w:type="paragraph" w:customStyle="1" w:styleId="AD56B07E3647422F94466995AD520A8B">
    <w:name w:val="AD56B07E3647422F94466995AD520A8B"/>
  </w:style>
  <w:style w:type="paragraph" w:customStyle="1" w:styleId="E08779187B7D4528B5BE31E31BE7A89F">
    <w:name w:val="E08779187B7D4528B5BE31E31BE7A89F"/>
  </w:style>
  <w:style w:type="paragraph" w:customStyle="1" w:styleId="B14321F0B322426BB3108B2488AEF198">
    <w:name w:val="B14321F0B322426BB3108B2488AEF198"/>
  </w:style>
  <w:style w:type="paragraph" w:customStyle="1" w:styleId="3F9AF37D16224A26A0CF00455A030185">
    <w:name w:val="3F9AF37D16224A26A0CF00455A030185"/>
  </w:style>
  <w:style w:type="paragraph" w:customStyle="1" w:styleId="F8FDF649AB9C42009EE37D426D579E53">
    <w:name w:val="F8FDF649AB9C42009EE37D426D579E53"/>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1041A69321945A494A14CDFB94D80DF">
    <w:name w:val="51041A69321945A494A14CDFB94D80DF"/>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E0FF4FA3BD4D492F973C8D123288227F">
    <w:name w:val="E0FF4FA3BD4D492F973C8D123288227F"/>
    <w:rsid w:val="000E6430"/>
    <w:rPr>
      <w:lang w:val="fr-FR" w:eastAsia="fr-FR"/>
    </w:rPr>
  </w:style>
  <w:style w:type="paragraph" w:customStyle="1" w:styleId="4768F72F70B549819953C72D9371DC75">
    <w:name w:val="4768F72F70B549819953C72D9371DC75"/>
    <w:rsid w:val="000E6430"/>
    <w:rPr>
      <w:lang w:val="fr-FR" w:eastAsia="fr-FR"/>
    </w:rPr>
  </w:style>
  <w:style w:type="paragraph" w:customStyle="1" w:styleId="746FC9852ED447A28FE5DA1810B83AEE">
    <w:name w:val="746FC9852ED447A28FE5DA1810B83AEE"/>
    <w:rsid w:val="000E6430"/>
    <w:rPr>
      <w:lang w:val="fr-FR" w:eastAsia="fr-FR"/>
    </w:rPr>
  </w:style>
  <w:style w:type="paragraph" w:customStyle="1" w:styleId="E3110B978CA341FE9829B4B3BB074443">
    <w:name w:val="E3110B978CA341FE9829B4B3BB074443"/>
    <w:rsid w:val="006D2336"/>
    <w:rPr>
      <w:lang w:val="fr-FR" w:eastAsia="fr-FR"/>
    </w:rPr>
  </w:style>
  <w:style w:type="paragraph" w:customStyle="1" w:styleId="137DF563102F433C82C45A2B065777A4">
    <w:name w:val="137DF563102F433C82C45A2B065777A4"/>
    <w:rsid w:val="006D2336"/>
    <w:rPr>
      <w:lang w:val="fr-FR" w:eastAsia="fr-FR"/>
    </w:rPr>
  </w:style>
  <w:style w:type="paragraph" w:customStyle="1" w:styleId="2C66685227224C2EBF5F297604B45905">
    <w:name w:val="2C66685227224C2EBF5F297604B45905"/>
    <w:rsid w:val="006D2336"/>
    <w:rPr>
      <w:lang w:val="fr-FR" w:eastAsia="fr-FR"/>
    </w:rPr>
  </w:style>
  <w:style w:type="paragraph" w:customStyle="1" w:styleId="4DE5C557B8944471856970BF6C4A2F93">
    <w:name w:val="4DE5C557B8944471856970BF6C4A2F93"/>
    <w:rsid w:val="006D2336"/>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04286-8A18-48B6-9F29-25828F0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TOD_Q142_Qualitative analysis report-EN_v0.6.1.docx</Template>
  <TotalTime>0</TotalTime>
  <Pages>25</Pages>
  <Words>5446</Words>
  <Characters>31046</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eomar</cp:lastModifiedBy>
  <cp:revision>2</cp:revision>
  <cp:lastPrinted>2015-12-10T10:05:00Z</cp:lastPrinted>
  <dcterms:created xsi:type="dcterms:W3CDTF">2017-07-14T14:26:00Z</dcterms:created>
  <dcterms:modified xsi:type="dcterms:W3CDTF">2017-07-14T14:26:00Z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