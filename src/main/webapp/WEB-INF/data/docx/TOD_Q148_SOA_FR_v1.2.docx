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F08" w:rsidRPr="002B2457" w:rsidRDefault="00174F08" w:rsidP="002B2457">
      <w:bookmarkStart w:id="0" w:name="_GoBack"/>
      <w:bookmarkEnd w:id="0"/>
    </w:p>
    <w:sectPr w:rsidR="00174F08" w:rsidRPr="002B2457" w:rsidSect="004B0494">
      <w:headerReference w:type="default" r:id="rId9"/>
      <w:footerReference w:type="default" r:id="rId10"/>
      <w:pgSz w:w="16840" w:h="11907" w:orient="landscape" w:code="9"/>
      <w:pgMar w:top="851" w:right="1418" w:bottom="851" w:left="1134" w:header="425" w:footer="57" w:gutter="567"/>
      <w:cols w:space="720"/>
      <w:titlePg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BB">
      <wne:wch wne:val="00002014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DF8" w:rsidRDefault="00F61DF8" w:rsidP="00E5766B">
      <w:r>
        <w:separator/>
      </w:r>
    </w:p>
  </w:endnote>
  <w:endnote w:type="continuationSeparator" w:id="0">
    <w:p w:rsidR="00F61DF8" w:rsidRDefault="00F61DF8" w:rsidP="00E5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DejaVu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152"/>
      <w:gridCol w:w="2626"/>
    </w:tblGrid>
    <w:tr w:rsidR="00072E1D" w:rsidRPr="007E64A5" w:rsidTr="00157746">
      <w:trPr>
        <w:trHeight w:val="420"/>
      </w:trPr>
      <w:tc>
        <w:tcPr>
          <w:tcW w:w="3657" w:type="pct"/>
        </w:tcPr>
        <w:p w:rsidR="00072E1D" w:rsidRPr="00C96067" w:rsidRDefault="001020C4" w:rsidP="00157746">
          <w:pPr>
            <w:pStyle w:val="Headerfootertext"/>
          </w:pPr>
          <w:r>
            <w:t>Re</w:t>
          </w:r>
          <w:r w:rsidR="00072E1D" w:rsidRPr="00C96067">
            <w:t xml:space="preserve">f. </w:t>
          </w:r>
          <w:r w:rsidR="00072E1D" w:rsidRPr="007E64A5">
            <w:fldChar w:fldCharType="begin"/>
          </w:r>
          <w:r w:rsidR="00072E1D" w:rsidRPr="00C96067">
            <w:instrText xml:space="preserve"> FILENAME </w:instrText>
          </w:r>
          <w:r w:rsidR="00072E1D" w:rsidRPr="007E64A5">
            <w:fldChar w:fldCharType="separate"/>
          </w:r>
          <w:r>
            <w:rPr>
              <w:noProof/>
            </w:rPr>
            <w:t>TOD_Q003_itrust 2016</w:t>
          </w:r>
          <w:r w:rsidR="00072E1D" w:rsidRPr="007E64A5">
            <w:fldChar w:fldCharType="end"/>
          </w:r>
        </w:p>
      </w:tc>
      <w:tc>
        <w:tcPr>
          <w:tcW w:w="1343" w:type="pct"/>
        </w:tcPr>
        <w:sdt>
          <w:sdtPr>
            <w:id w:val="589430426"/>
            <w:docPartObj>
              <w:docPartGallery w:val="Page Numbers (Top of Page)"/>
              <w:docPartUnique/>
            </w:docPartObj>
          </w:sdtPr>
          <w:sdtEndPr/>
          <w:sdtContent>
            <w:p w:rsidR="00072E1D" w:rsidRPr="007E64A5" w:rsidRDefault="00072E1D" w:rsidP="00157746">
              <w:pPr>
                <w:pStyle w:val="Headerfootertext"/>
                <w:jc w:val="right"/>
              </w:pPr>
              <w:r w:rsidRPr="0007775C">
                <w:t xml:space="preserve">Page </w:t>
              </w:r>
              <w:r w:rsidRPr="0007775C">
                <w:fldChar w:fldCharType="begin"/>
              </w:r>
              <w:r w:rsidRPr="0007775C">
                <w:instrText xml:space="preserve"> PAGE </w:instrText>
              </w:r>
              <w:r w:rsidRPr="0007775C">
                <w:fldChar w:fldCharType="separate"/>
              </w:r>
              <w:r w:rsidR="00105DD8">
                <w:rPr>
                  <w:noProof/>
                </w:rPr>
                <w:t>2</w:t>
              </w:r>
              <w:r w:rsidRPr="0007775C">
                <w:fldChar w:fldCharType="end"/>
              </w:r>
              <w:r w:rsidRPr="0007775C">
                <w:t xml:space="preserve"> de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 w:rsidR="00105DD8"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:rsidR="00072E1D" w:rsidRDefault="00072E1D" w:rsidP="00E576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DF8" w:rsidRDefault="00F61DF8" w:rsidP="00E5766B">
      <w:r>
        <w:separator/>
      </w:r>
    </w:p>
  </w:footnote>
  <w:footnote w:type="continuationSeparator" w:id="0">
    <w:p w:rsidR="00F61DF8" w:rsidRDefault="00F61DF8" w:rsidP="00E5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111"/>
      <w:gridCol w:w="3969"/>
      <w:gridCol w:w="1558"/>
    </w:tblGrid>
    <w:tr w:rsidR="00072E1D" w:rsidRPr="0007775C" w:rsidTr="002220D6">
      <w:trPr>
        <w:trHeight w:val="20"/>
        <w:jc w:val="center"/>
      </w:trPr>
      <w:tc>
        <w:tcPr>
          <w:tcW w:w="2133" w:type="pct"/>
          <w:vMerge w:val="restart"/>
          <w:vAlign w:val="center"/>
        </w:tcPr>
        <w:p w:rsidR="00072E1D" w:rsidRPr="0007775C" w:rsidRDefault="00072E1D" w:rsidP="006D34D8">
          <w:pPr>
            <w:pStyle w:val="Headerfootertext"/>
          </w:pPr>
          <w:r w:rsidRPr="0007775C">
            <w:rPr>
              <w:noProof/>
            </w:rPr>
            <w:drawing>
              <wp:inline distT="0" distB="0" distL="0" distR="0" wp14:anchorId="7C449064" wp14:editId="6D6455AB">
                <wp:extent cx="1151831" cy="5400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Public\Gouvernance SSI\Administration interne\Corporate identity\RGB _ screen\ANSSI\ANSSI_EXP_RGB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028" b="9028"/>
                        <a:stretch/>
                      </pic:blipFill>
                      <pic:spPr bwMode="auto">
                        <a:xfrm>
                          <a:off x="0" y="0"/>
                          <a:ext cx="1151831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59" w:type="pct"/>
        </w:tcPr>
        <w:p w:rsidR="00072E1D" w:rsidRPr="00846631" w:rsidRDefault="00072E1D" w:rsidP="006D34D8">
          <w:pPr>
            <w:pStyle w:val="Headerfootertitle"/>
          </w:pPr>
          <w:r w:rsidRPr="00846631">
            <w:t>Type/Client</w:t>
          </w:r>
        </w:p>
      </w:tc>
      <w:tc>
        <w:tcPr>
          <w:tcW w:w="808" w:type="pct"/>
        </w:tcPr>
        <w:p w:rsidR="00072E1D" w:rsidRPr="00846631" w:rsidRDefault="00F61DF8" w:rsidP="006D34D8">
          <w:pPr>
            <w:pStyle w:val="Headerfootertext"/>
          </w:pPr>
          <w:sdt>
            <w:sdtPr>
              <w:alias w:val="Type de document"/>
              <w:tag w:val=""/>
              <w:id w:val="7679093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FB1E1E">
                <w:rPr>
                  <w:lang w:val="fr-FR"/>
                </w:rPr>
                <w:t>Standard</w:t>
              </w:r>
            </w:sdtContent>
          </w:sdt>
        </w:p>
      </w:tc>
    </w:tr>
    <w:tr w:rsidR="00072E1D" w:rsidRPr="0007775C" w:rsidTr="002220D6">
      <w:trPr>
        <w:trHeight w:val="20"/>
        <w:jc w:val="center"/>
      </w:trPr>
      <w:tc>
        <w:tcPr>
          <w:tcW w:w="2133" w:type="pct"/>
          <w:vMerge/>
        </w:tcPr>
        <w:p w:rsidR="00072E1D" w:rsidRPr="0007775C" w:rsidRDefault="00072E1D" w:rsidP="00E5766B"/>
      </w:tc>
      <w:tc>
        <w:tcPr>
          <w:tcW w:w="2059" w:type="pct"/>
        </w:tcPr>
        <w:p w:rsidR="00072E1D" w:rsidRPr="00846631" w:rsidRDefault="00072E1D" w:rsidP="00E5766B">
          <w:pPr>
            <w:pStyle w:val="Headerfootertitle"/>
          </w:pPr>
          <w:r w:rsidRPr="00846631">
            <w:t>Proje</w:t>
          </w:r>
          <w:r w:rsidR="00846631">
            <w:t>c</w:t>
          </w:r>
          <w:r w:rsidRPr="00846631">
            <w:t>t</w:t>
          </w:r>
        </w:p>
      </w:tc>
      <w:sdt>
        <w:sdtPr>
          <w:alias w:val="Titre"/>
          <w:tag w:val=""/>
          <w:id w:val="28270132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808" w:type="pct"/>
            </w:tcPr>
            <w:p w:rsidR="00072E1D" w:rsidRPr="00846631" w:rsidRDefault="007A609F" w:rsidP="00E5766B">
              <w:pPr>
                <w:pStyle w:val="Headerfootertext"/>
              </w:pPr>
              <w:r w:rsidRPr="003B5DA4">
                <w:t>Quality management</w:t>
              </w:r>
            </w:p>
          </w:tc>
        </w:sdtContent>
      </w:sdt>
    </w:tr>
    <w:tr w:rsidR="00072E1D" w:rsidRPr="0007775C" w:rsidTr="002220D6">
      <w:trPr>
        <w:trHeight w:val="20"/>
        <w:jc w:val="center"/>
      </w:trPr>
      <w:tc>
        <w:tcPr>
          <w:tcW w:w="2133" w:type="pct"/>
          <w:vMerge/>
        </w:tcPr>
        <w:p w:rsidR="00072E1D" w:rsidRPr="0007775C" w:rsidRDefault="00072E1D" w:rsidP="00E5766B"/>
      </w:tc>
      <w:tc>
        <w:tcPr>
          <w:tcW w:w="2059" w:type="pct"/>
        </w:tcPr>
        <w:p w:rsidR="00072E1D" w:rsidRPr="00846631" w:rsidRDefault="007946AE" w:rsidP="00E5766B">
          <w:pPr>
            <w:pStyle w:val="Headerfootertitle"/>
          </w:pPr>
          <w:r>
            <w:t>Titl</w:t>
          </w:r>
          <w:r w:rsidR="00072E1D" w:rsidRPr="00846631">
            <w:t>e</w:t>
          </w:r>
        </w:p>
      </w:tc>
      <w:sdt>
        <w:sdtPr>
          <w:alias w:val="Sujet"/>
          <w:tag w:val=""/>
          <w:id w:val="-747956441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808" w:type="pct"/>
            </w:tcPr>
            <w:p w:rsidR="00072E1D" w:rsidRPr="00846631" w:rsidRDefault="00077C89" w:rsidP="00E5766B">
              <w:pPr>
                <w:pStyle w:val="Headerfootertext"/>
              </w:pPr>
              <w:r w:rsidRPr="007B02C3">
                <w:t>General template</w:t>
              </w:r>
            </w:p>
          </w:tc>
        </w:sdtContent>
      </w:sdt>
    </w:tr>
    <w:tr w:rsidR="00072E1D" w:rsidRPr="0007775C" w:rsidTr="002220D6">
      <w:trPr>
        <w:trHeight w:val="264"/>
        <w:jc w:val="center"/>
      </w:trPr>
      <w:tc>
        <w:tcPr>
          <w:tcW w:w="2133" w:type="pct"/>
          <w:vMerge/>
        </w:tcPr>
        <w:p w:rsidR="00072E1D" w:rsidRPr="0007775C" w:rsidRDefault="00072E1D" w:rsidP="00E5766B"/>
      </w:tc>
      <w:tc>
        <w:tcPr>
          <w:tcW w:w="2059" w:type="pct"/>
        </w:tcPr>
        <w:p w:rsidR="00072E1D" w:rsidRPr="00846631" w:rsidRDefault="00072E1D" w:rsidP="00E5766B">
          <w:pPr>
            <w:pStyle w:val="Headerfootertitle"/>
          </w:pPr>
          <w:r w:rsidRPr="00846631">
            <w:t>Classification</w:t>
          </w:r>
        </w:p>
      </w:tc>
      <w:sdt>
        <w:sdtPr>
          <w:alias w:val="Classification"/>
          <w:tag w:val=""/>
          <w:id w:val="-2043045219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808" w:type="pct"/>
            </w:tcPr>
            <w:p w:rsidR="00072E1D" w:rsidRPr="00846631" w:rsidRDefault="003559F9" w:rsidP="00E5766B">
              <w:pPr>
                <w:pStyle w:val="Headerfootertext"/>
              </w:pPr>
              <w:r w:rsidRPr="00846631">
                <w:t>Internal</w:t>
              </w:r>
            </w:p>
          </w:tc>
        </w:sdtContent>
      </w:sdt>
    </w:tr>
  </w:tbl>
  <w:p w:rsidR="00072E1D" w:rsidRPr="005A526D" w:rsidRDefault="00072E1D" w:rsidP="00E576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45A"/>
    <w:multiLevelType w:val="multilevel"/>
    <w:tmpl w:val="23385F2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1AF39A3"/>
    <w:multiLevelType w:val="multilevel"/>
    <w:tmpl w:val="F8E064A6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AB0284C"/>
    <w:multiLevelType w:val="multilevel"/>
    <w:tmpl w:val="ADF2A01A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5255087"/>
    <w:multiLevelType w:val="multilevel"/>
    <w:tmpl w:val="63C04B66"/>
    <w:numStyleLink w:val="Bullet"/>
  </w:abstractNum>
  <w:abstractNum w:abstractNumId="4" w15:restartNumberingAfterBreak="0">
    <w:nsid w:val="16CB2469"/>
    <w:multiLevelType w:val="multilevel"/>
    <w:tmpl w:val="63C04B66"/>
    <w:styleLink w:val="Bullet"/>
    <w:lvl w:ilvl="0">
      <w:start w:val="1"/>
      <w:numFmt w:val="bullet"/>
      <w:pStyle w:val="BulletL1"/>
      <w:lvlText w:val=""/>
      <w:lvlJc w:val="left"/>
      <w:pPr>
        <w:ind w:left="851" w:hanging="567"/>
      </w:pPr>
      <w:rPr>
        <w:rFonts w:ascii="Symbol" w:hAnsi="Symbol" w:hint="default"/>
        <w:color w:val="ED1B2F"/>
      </w:rPr>
    </w:lvl>
    <w:lvl w:ilvl="1">
      <w:start w:val="1"/>
      <w:numFmt w:val="bullet"/>
      <w:pStyle w:val="BulletL2"/>
      <w:lvlText w:val="o"/>
      <w:lvlJc w:val="left"/>
      <w:pPr>
        <w:ind w:left="1418" w:hanging="284"/>
      </w:pPr>
      <w:rPr>
        <w:rFonts w:ascii="Courier New" w:hAnsi="Courier New" w:hint="default"/>
        <w:color w:val="ED1B2F"/>
      </w:rPr>
    </w:lvl>
    <w:lvl w:ilvl="2">
      <w:start w:val="1"/>
      <w:numFmt w:val="bullet"/>
      <w:pStyle w:val="BulletL3"/>
      <w:lvlText w:val=""/>
      <w:lvlJc w:val="left"/>
      <w:pPr>
        <w:ind w:left="1985" w:hanging="284"/>
      </w:pPr>
      <w:rPr>
        <w:rFonts w:ascii="Wingdings" w:hAnsi="Wingdings" w:hint="default"/>
        <w:color w:val="ED1B2F"/>
      </w:rPr>
    </w:lvl>
    <w:lvl w:ilvl="3">
      <w:start w:val="1"/>
      <w:numFmt w:val="bullet"/>
      <w:pStyle w:val="BulletL4"/>
      <w:lvlText w:val=""/>
      <w:lvlJc w:val="left"/>
      <w:pPr>
        <w:ind w:left="2552" w:hanging="284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2FBB465E"/>
    <w:multiLevelType w:val="multilevel"/>
    <w:tmpl w:val="ADF2A01A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34D93697"/>
    <w:multiLevelType w:val="multilevel"/>
    <w:tmpl w:val="45C05242"/>
    <w:lvl w:ilvl="0">
      <w:start w:val="1"/>
      <w:numFmt w:val="decimal"/>
      <w:pStyle w:val="Heading1"/>
      <w:lvlText w:val="%1"/>
      <w:lvlJc w:val="left"/>
      <w:pPr>
        <w:ind w:left="4827" w:hanging="432"/>
      </w:pPr>
    </w:lvl>
    <w:lvl w:ilvl="1">
      <w:start w:val="1"/>
      <w:numFmt w:val="decimal"/>
      <w:pStyle w:val="Heading2"/>
      <w:lvlText w:val="%1.%2"/>
      <w:lvlJc w:val="left"/>
      <w:pPr>
        <w:ind w:left="369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D1A4F60"/>
    <w:multiLevelType w:val="hybridMultilevel"/>
    <w:tmpl w:val="AE0A58DA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EFE96E0">
      <w:start w:val="1"/>
      <w:numFmt w:val="bullet"/>
      <w:lvlText w:val=""/>
      <w:lvlJc w:val="right"/>
      <w:pPr>
        <w:ind w:left="3294" w:hanging="360"/>
      </w:pPr>
      <w:rPr>
        <w:rFonts w:ascii="Wingdings" w:hAnsi="Wingdings" w:hint="default"/>
        <w:color w:val="ED1B2F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FF43E3F"/>
    <w:multiLevelType w:val="multilevel"/>
    <w:tmpl w:val="2F5E9322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D63081F"/>
    <w:multiLevelType w:val="hybridMultilevel"/>
    <w:tmpl w:val="38986B3E"/>
    <w:lvl w:ilvl="0" w:tplc="B6020C5C">
      <w:start w:val="1"/>
      <w:numFmt w:val="decimal"/>
      <w:pStyle w:val="ReferenceList"/>
      <w:lvlText w:val="[%1]"/>
      <w:lvlJc w:val="right"/>
      <w:pPr>
        <w:ind w:left="360" w:hanging="360"/>
      </w:pPr>
      <w:rPr>
        <w:rFonts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24FC9"/>
    <w:multiLevelType w:val="multilevel"/>
    <w:tmpl w:val="BC3E1B24"/>
    <w:styleLink w:val="EnumrationListe"/>
    <w:lvl w:ilvl="0">
      <w:start w:val="1"/>
      <w:numFmt w:val="decimal"/>
      <w:pStyle w:val="EnumerationL1"/>
      <w:lvlText w:val="%1."/>
      <w:lvlJc w:val="right"/>
      <w:pPr>
        <w:ind w:left="851" w:hanging="284"/>
      </w:pPr>
      <w:rPr>
        <w:rFonts w:hint="default"/>
        <w:color w:val="E61F3D"/>
      </w:rPr>
    </w:lvl>
    <w:lvl w:ilvl="1">
      <w:start w:val="1"/>
      <w:numFmt w:val="lowerLetter"/>
      <w:pStyle w:val="EnumerationL2"/>
      <w:lvlText w:val="%2."/>
      <w:lvlJc w:val="right"/>
      <w:pPr>
        <w:tabs>
          <w:tab w:val="num" w:pos="1418"/>
        </w:tabs>
        <w:ind w:left="1418" w:hanging="284"/>
      </w:pPr>
      <w:rPr>
        <w:rFonts w:hint="default"/>
        <w:color w:val="ED1B2F"/>
      </w:rPr>
    </w:lvl>
    <w:lvl w:ilvl="2">
      <w:start w:val="1"/>
      <w:numFmt w:val="lowerRoman"/>
      <w:pStyle w:val="EnumerationL3"/>
      <w:lvlText w:val="%3."/>
      <w:lvlJc w:val="right"/>
      <w:pPr>
        <w:tabs>
          <w:tab w:val="num" w:pos="1985"/>
        </w:tabs>
        <w:ind w:left="1985" w:hanging="284"/>
      </w:pPr>
      <w:rPr>
        <w:rFonts w:hint="default"/>
        <w:color w:val="ED1B2F"/>
      </w:rPr>
    </w:lvl>
    <w:lvl w:ilvl="3">
      <w:start w:val="1"/>
      <w:numFmt w:val="decimal"/>
      <w:pStyle w:val="EnumrationL4"/>
      <w:lvlText w:val="%4."/>
      <w:lvlJc w:val="right"/>
      <w:pPr>
        <w:tabs>
          <w:tab w:val="num" w:pos="2552"/>
        </w:tabs>
        <w:ind w:left="2552" w:hanging="284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3119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90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5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387" w:hanging="284"/>
      </w:pPr>
      <w:rPr>
        <w:rFonts w:hint="default"/>
      </w:rPr>
    </w:lvl>
  </w:abstractNum>
  <w:abstractNum w:abstractNumId="11" w15:restartNumberingAfterBreak="0">
    <w:nsid w:val="524F59AA"/>
    <w:multiLevelType w:val="hybridMultilevel"/>
    <w:tmpl w:val="A8EE2298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639018B"/>
    <w:multiLevelType w:val="hybridMultilevel"/>
    <w:tmpl w:val="7018A620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CE88DC36">
      <w:start w:val="1"/>
      <w:numFmt w:val="bullet"/>
      <w:lvlText w:val=""/>
      <w:lvlJc w:val="right"/>
      <w:pPr>
        <w:ind w:left="3294" w:hanging="360"/>
      </w:pPr>
      <w:rPr>
        <w:rFonts w:ascii="Wingdings" w:hAnsi="Wingdings" w:hint="default"/>
        <w:color w:val="ED1B2F"/>
      </w:rPr>
    </w:lvl>
    <w:lvl w:ilvl="3" w:tplc="0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5A390F3E"/>
    <w:multiLevelType w:val="multilevel"/>
    <w:tmpl w:val="C436ECD8"/>
    <w:lvl w:ilvl="0">
      <w:start w:val="1"/>
      <w:numFmt w:val="bullet"/>
      <w:lvlText w:val=""/>
      <w:lvlJc w:val="right"/>
      <w:pPr>
        <w:ind w:left="425" w:hanging="425"/>
      </w:pPr>
      <w:rPr>
        <w:rFonts w:ascii="Wingdings" w:hAnsi="Wingdings" w:hint="default"/>
        <w:color w:val="ED2F1B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CF31CCE"/>
    <w:multiLevelType w:val="multilevel"/>
    <w:tmpl w:val="63C04B66"/>
    <w:numStyleLink w:val="Bullet"/>
  </w:abstractNum>
  <w:abstractNum w:abstractNumId="15" w15:restartNumberingAfterBreak="0">
    <w:nsid w:val="66C7345F"/>
    <w:multiLevelType w:val="hybridMultilevel"/>
    <w:tmpl w:val="908A67D0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CE88DC36">
      <w:start w:val="1"/>
      <w:numFmt w:val="bullet"/>
      <w:lvlText w:val=""/>
      <w:lvlJc w:val="right"/>
      <w:pPr>
        <w:ind w:left="3294" w:hanging="360"/>
      </w:pPr>
      <w:rPr>
        <w:rFonts w:ascii="Wingdings" w:hAnsi="Wingdings" w:hint="default"/>
        <w:color w:val="ED1B2F"/>
      </w:rPr>
    </w:lvl>
    <w:lvl w:ilvl="3" w:tplc="FA042AA8">
      <w:start w:val="1"/>
      <w:numFmt w:val="bullet"/>
      <w:lvlText w:val=""/>
      <w:lvlJc w:val="right"/>
      <w:pPr>
        <w:ind w:left="4014" w:hanging="360"/>
      </w:pPr>
      <w:rPr>
        <w:rFonts w:ascii="Wingdings" w:hAnsi="Wingdings" w:hint="default"/>
        <w:color w:val="ED2F1B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F1C51B4"/>
    <w:multiLevelType w:val="multilevel"/>
    <w:tmpl w:val="EE548F8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75E51D5A"/>
    <w:multiLevelType w:val="hybridMultilevel"/>
    <w:tmpl w:val="744E44E8"/>
    <w:lvl w:ilvl="0" w:tplc="FBEE841E">
      <w:start w:val="1"/>
      <w:numFmt w:val="bullet"/>
      <w:pStyle w:val="TabEnum1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 w15:restartNumberingAfterBreak="0">
    <w:nsid w:val="78F9408A"/>
    <w:multiLevelType w:val="multilevel"/>
    <w:tmpl w:val="B7582A02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9F8723C"/>
    <w:multiLevelType w:val="multilevel"/>
    <w:tmpl w:val="63C04B66"/>
    <w:numStyleLink w:val="Bullet"/>
  </w:abstractNum>
  <w:num w:numId="1">
    <w:abstractNumId w:val="6"/>
  </w:num>
  <w:num w:numId="2">
    <w:abstractNumId w:val="17"/>
  </w:num>
  <w:num w:numId="3">
    <w:abstractNumId w:val="18"/>
  </w:num>
  <w:num w:numId="4">
    <w:abstractNumId w:val="9"/>
  </w:num>
  <w:num w:numId="5">
    <w:abstractNumId w:val="10"/>
  </w:num>
  <w:num w:numId="6">
    <w:abstractNumId w:val="2"/>
  </w:num>
  <w:num w:numId="7">
    <w:abstractNumId w:val="16"/>
  </w:num>
  <w:num w:numId="8">
    <w:abstractNumId w:val="11"/>
  </w:num>
  <w:num w:numId="9">
    <w:abstractNumId w:val="7"/>
  </w:num>
  <w:num w:numId="10">
    <w:abstractNumId w:val="12"/>
  </w:num>
  <w:num w:numId="11">
    <w:abstractNumId w:val="15"/>
  </w:num>
  <w:num w:numId="12">
    <w:abstractNumId w:val="19"/>
  </w:num>
  <w:num w:numId="13">
    <w:abstractNumId w:val="8"/>
  </w:num>
  <w:num w:numId="14">
    <w:abstractNumId w:val="4"/>
  </w:num>
  <w:num w:numId="15">
    <w:abstractNumId w:val="3"/>
  </w:num>
  <w:num w:numId="16">
    <w:abstractNumId w:val="5"/>
  </w:num>
  <w:num w:numId="17">
    <w:abstractNumId w:val="13"/>
  </w:num>
  <w:num w:numId="18">
    <w:abstractNumId w:val="0"/>
  </w:num>
  <w:num w:numId="19">
    <w:abstractNumId w:val="1"/>
  </w:num>
  <w:num w:numId="20">
    <w:abstractNumId w:val="14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2A"/>
    <w:rsid w:val="000004EF"/>
    <w:rsid w:val="00003355"/>
    <w:rsid w:val="00005FB2"/>
    <w:rsid w:val="0000664F"/>
    <w:rsid w:val="00007657"/>
    <w:rsid w:val="00010399"/>
    <w:rsid w:val="00010904"/>
    <w:rsid w:val="000160C5"/>
    <w:rsid w:val="000175D1"/>
    <w:rsid w:val="00020992"/>
    <w:rsid w:val="0002127E"/>
    <w:rsid w:val="00022CAE"/>
    <w:rsid w:val="00023951"/>
    <w:rsid w:val="000251F2"/>
    <w:rsid w:val="000272E5"/>
    <w:rsid w:val="000301B7"/>
    <w:rsid w:val="00031584"/>
    <w:rsid w:val="00034B25"/>
    <w:rsid w:val="00036F61"/>
    <w:rsid w:val="0004570D"/>
    <w:rsid w:val="00045D25"/>
    <w:rsid w:val="00046BF1"/>
    <w:rsid w:val="0004789E"/>
    <w:rsid w:val="00047E4B"/>
    <w:rsid w:val="00052111"/>
    <w:rsid w:val="000535CC"/>
    <w:rsid w:val="000544DA"/>
    <w:rsid w:val="00054A91"/>
    <w:rsid w:val="00060AFE"/>
    <w:rsid w:val="000628B8"/>
    <w:rsid w:val="00063897"/>
    <w:rsid w:val="0006544F"/>
    <w:rsid w:val="00072E1D"/>
    <w:rsid w:val="00074889"/>
    <w:rsid w:val="00076C7E"/>
    <w:rsid w:val="000771A5"/>
    <w:rsid w:val="0007775C"/>
    <w:rsid w:val="000778C8"/>
    <w:rsid w:val="00077C89"/>
    <w:rsid w:val="000800D4"/>
    <w:rsid w:val="00085C32"/>
    <w:rsid w:val="00090A0B"/>
    <w:rsid w:val="00092837"/>
    <w:rsid w:val="000949FE"/>
    <w:rsid w:val="000A3BA1"/>
    <w:rsid w:val="000A621F"/>
    <w:rsid w:val="000B1F90"/>
    <w:rsid w:val="000B7E3D"/>
    <w:rsid w:val="000C19A2"/>
    <w:rsid w:val="000C4039"/>
    <w:rsid w:val="000D140A"/>
    <w:rsid w:val="000D1417"/>
    <w:rsid w:val="000D24F6"/>
    <w:rsid w:val="000D4968"/>
    <w:rsid w:val="000D4D87"/>
    <w:rsid w:val="000D7489"/>
    <w:rsid w:val="000E20EC"/>
    <w:rsid w:val="000F0C72"/>
    <w:rsid w:val="000F0D83"/>
    <w:rsid w:val="000F336E"/>
    <w:rsid w:val="000F4AD5"/>
    <w:rsid w:val="000F4FF4"/>
    <w:rsid w:val="000F5FB6"/>
    <w:rsid w:val="000F7D05"/>
    <w:rsid w:val="001020C4"/>
    <w:rsid w:val="00103E21"/>
    <w:rsid w:val="00105DD8"/>
    <w:rsid w:val="001121AC"/>
    <w:rsid w:val="00115B7B"/>
    <w:rsid w:val="00120B41"/>
    <w:rsid w:val="00121284"/>
    <w:rsid w:val="0012386D"/>
    <w:rsid w:val="00131E38"/>
    <w:rsid w:val="00134CB2"/>
    <w:rsid w:val="001368A4"/>
    <w:rsid w:val="00137C71"/>
    <w:rsid w:val="0014719F"/>
    <w:rsid w:val="00147B80"/>
    <w:rsid w:val="0015504F"/>
    <w:rsid w:val="00157746"/>
    <w:rsid w:val="00157E84"/>
    <w:rsid w:val="00160B7A"/>
    <w:rsid w:val="00161FAC"/>
    <w:rsid w:val="00162891"/>
    <w:rsid w:val="00164282"/>
    <w:rsid w:val="00167444"/>
    <w:rsid w:val="0017009D"/>
    <w:rsid w:val="00170D4A"/>
    <w:rsid w:val="001736EE"/>
    <w:rsid w:val="00174F08"/>
    <w:rsid w:val="00176124"/>
    <w:rsid w:val="00185A80"/>
    <w:rsid w:val="00185CEB"/>
    <w:rsid w:val="001903F3"/>
    <w:rsid w:val="00190678"/>
    <w:rsid w:val="00190C38"/>
    <w:rsid w:val="001925EF"/>
    <w:rsid w:val="001926E0"/>
    <w:rsid w:val="00193CE0"/>
    <w:rsid w:val="00197B46"/>
    <w:rsid w:val="001A333E"/>
    <w:rsid w:val="001A417D"/>
    <w:rsid w:val="001A55CD"/>
    <w:rsid w:val="001A6049"/>
    <w:rsid w:val="001A60FA"/>
    <w:rsid w:val="001A7201"/>
    <w:rsid w:val="001B01E7"/>
    <w:rsid w:val="001B0502"/>
    <w:rsid w:val="001B6466"/>
    <w:rsid w:val="001B7EA5"/>
    <w:rsid w:val="001C4278"/>
    <w:rsid w:val="001C540D"/>
    <w:rsid w:val="001C656F"/>
    <w:rsid w:val="001C7574"/>
    <w:rsid w:val="001D3A93"/>
    <w:rsid w:val="001D7508"/>
    <w:rsid w:val="001E3880"/>
    <w:rsid w:val="001E38DC"/>
    <w:rsid w:val="001E555B"/>
    <w:rsid w:val="001E5FD4"/>
    <w:rsid w:val="001E6FBD"/>
    <w:rsid w:val="001E7357"/>
    <w:rsid w:val="001F00FC"/>
    <w:rsid w:val="001F5C88"/>
    <w:rsid w:val="001F6BFD"/>
    <w:rsid w:val="0020382C"/>
    <w:rsid w:val="00206247"/>
    <w:rsid w:val="00211634"/>
    <w:rsid w:val="00212B6B"/>
    <w:rsid w:val="00213F7B"/>
    <w:rsid w:val="0021437E"/>
    <w:rsid w:val="00216DF7"/>
    <w:rsid w:val="00221EB0"/>
    <w:rsid w:val="00221FA5"/>
    <w:rsid w:val="002220D6"/>
    <w:rsid w:val="002226BB"/>
    <w:rsid w:val="00222D88"/>
    <w:rsid w:val="0022691C"/>
    <w:rsid w:val="0023064C"/>
    <w:rsid w:val="00230C87"/>
    <w:rsid w:val="00232138"/>
    <w:rsid w:val="0023397C"/>
    <w:rsid w:val="002366BF"/>
    <w:rsid w:val="00240933"/>
    <w:rsid w:val="00241BD3"/>
    <w:rsid w:val="002427AA"/>
    <w:rsid w:val="00242D70"/>
    <w:rsid w:val="002450BA"/>
    <w:rsid w:val="00245E71"/>
    <w:rsid w:val="0024634B"/>
    <w:rsid w:val="00251893"/>
    <w:rsid w:val="00253847"/>
    <w:rsid w:val="00254C9F"/>
    <w:rsid w:val="0025558B"/>
    <w:rsid w:val="002579A8"/>
    <w:rsid w:val="00257A50"/>
    <w:rsid w:val="0026288E"/>
    <w:rsid w:val="00263505"/>
    <w:rsid w:val="00263640"/>
    <w:rsid w:val="00263BB7"/>
    <w:rsid w:val="002654AA"/>
    <w:rsid w:val="00265EB3"/>
    <w:rsid w:val="00266B28"/>
    <w:rsid w:val="00270A51"/>
    <w:rsid w:val="00270E84"/>
    <w:rsid w:val="0027174C"/>
    <w:rsid w:val="00276976"/>
    <w:rsid w:val="00276C34"/>
    <w:rsid w:val="00277371"/>
    <w:rsid w:val="0027779B"/>
    <w:rsid w:val="00280C2A"/>
    <w:rsid w:val="002837DE"/>
    <w:rsid w:val="00287850"/>
    <w:rsid w:val="00287BFB"/>
    <w:rsid w:val="002908DA"/>
    <w:rsid w:val="00293763"/>
    <w:rsid w:val="00294761"/>
    <w:rsid w:val="00297D38"/>
    <w:rsid w:val="002A0156"/>
    <w:rsid w:val="002A0EA0"/>
    <w:rsid w:val="002A3B7C"/>
    <w:rsid w:val="002A552D"/>
    <w:rsid w:val="002A6477"/>
    <w:rsid w:val="002A7482"/>
    <w:rsid w:val="002B0571"/>
    <w:rsid w:val="002B2457"/>
    <w:rsid w:val="002B2D14"/>
    <w:rsid w:val="002B4A94"/>
    <w:rsid w:val="002C02BF"/>
    <w:rsid w:val="002C21D6"/>
    <w:rsid w:val="002C27D0"/>
    <w:rsid w:val="002C30E7"/>
    <w:rsid w:val="002C31B1"/>
    <w:rsid w:val="002C4B73"/>
    <w:rsid w:val="002C5AA1"/>
    <w:rsid w:val="002D64CA"/>
    <w:rsid w:val="002D79E3"/>
    <w:rsid w:val="002E03E1"/>
    <w:rsid w:val="002E0D26"/>
    <w:rsid w:val="002E1526"/>
    <w:rsid w:val="002E1BC7"/>
    <w:rsid w:val="002E2A12"/>
    <w:rsid w:val="002E544C"/>
    <w:rsid w:val="002E58F0"/>
    <w:rsid w:val="002E79D6"/>
    <w:rsid w:val="002F0A66"/>
    <w:rsid w:val="002F13CE"/>
    <w:rsid w:val="002F14F3"/>
    <w:rsid w:val="002F3A6C"/>
    <w:rsid w:val="002F6501"/>
    <w:rsid w:val="002F79AD"/>
    <w:rsid w:val="00304291"/>
    <w:rsid w:val="00304879"/>
    <w:rsid w:val="0030499C"/>
    <w:rsid w:val="00304A74"/>
    <w:rsid w:val="00306A61"/>
    <w:rsid w:val="00307BAC"/>
    <w:rsid w:val="003124B2"/>
    <w:rsid w:val="00313FDB"/>
    <w:rsid w:val="00314D9D"/>
    <w:rsid w:val="003166D5"/>
    <w:rsid w:val="0031738F"/>
    <w:rsid w:val="0031762C"/>
    <w:rsid w:val="00321942"/>
    <w:rsid w:val="0032290A"/>
    <w:rsid w:val="00322BCB"/>
    <w:rsid w:val="00326CE4"/>
    <w:rsid w:val="00330A88"/>
    <w:rsid w:val="00331F38"/>
    <w:rsid w:val="00332FAC"/>
    <w:rsid w:val="00335215"/>
    <w:rsid w:val="00337B61"/>
    <w:rsid w:val="00341D09"/>
    <w:rsid w:val="00341DFD"/>
    <w:rsid w:val="00343758"/>
    <w:rsid w:val="00343DF0"/>
    <w:rsid w:val="003454E5"/>
    <w:rsid w:val="00347D45"/>
    <w:rsid w:val="00350689"/>
    <w:rsid w:val="003521A2"/>
    <w:rsid w:val="003559F9"/>
    <w:rsid w:val="00357E1F"/>
    <w:rsid w:val="00361517"/>
    <w:rsid w:val="00366CD1"/>
    <w:rsid w:val="00367770"/>
    <w:rsid w:val="00371166"/>
    <w:rsid w:val="003732D8"/>
    <w:rsid w:val="00374B42"/>
    <w:rsid w:val="00377896"/>
    <w:rsid w:val="00381B8C"/>
    <w:rsid w:val="00387E08"/>
    <w:rsid w:val="003951CB"/>
    <w:rsid w:val="003960FD"/>
    <w:rsid w:val="00396304"/>
    <w:rsid w:val="003A2E37"/>
    <w:rsid w:val="003A544E"/>
    <w:rsid w:val="003B2DE2"/>
    <w:rsid w:val="003B3378"/>
    <w:rsid w:val="003B549F"/>
    <w:rsid w:val="003B5DA4"/>
    <w:rsid w:val="003B6FC7"/>
    <w:rsid w:val="003C1F83"/>
    <w:rsid w:val="003C3837"/>
    <w:rsid w:val="003D0249"/>
    <w:rsid w:val="003E0A12"/>
    <w:rsid w:val="003E1273"/>
    <w:rsid w:val="003E2BB2"/>
    <w:rsid w:val="003E3164"/>
    <w:rsid w:val="003E7548"/>
    <w:rsid w:val="003E7EB8"/>
    <w:rsid w:val="00400925"/>
    <w:rsid w:val="00404599"/>
    <w:rsid w:val="004075E6"/>
    <w:rsid w:val="004120E6"/>
    <w:rsid w:val="004131CF"/>
    <w:rsid w:val="004145B2"/>
    <w:rsid w:val="00415D04"/>
    <w:rsid w:val="0041759C"/>
    <w:rsid w:val="00417712"/>
    <w:rsid w:val="00421D5E"/>
    <w:rsid w:val="00426CD5"/>
    <w:rsid w:val="00426E33"/>
    <w:rsid w:val="00427EA1"/>
    <w:rsid w:val="00430AE1"/>
    <w:rsid w:val="00440AA0"/>
    <w:rsid w:val="00441E0F"/>
    <w:rsid w:val="00441E1A"/>
    <w:rsid w:val="004455D2"/>
    <w:rsid w:val="0044589B"/>
    <w:rsid w:val="00447F7A"/>
    <w:rsid w:val="004539B8"/>
    <w:rsid w:val="00454BCE"/>
    <w:rsid w:val="00457D63"/>
    <w:rsid w:val="00462271"/>
    <w:rsid w:val="004665DF"/>
    <w:rsid w:val="004707AD"/>
    <w:rsid w:val="00470C1F"/>
    <w:rsid w:val="00475156"/>
    <w:rsid w:val="004768DA"/>
    <w:rsid w:val="0047692E"/>
    <w:rsid w:val="004774C7"/>
    <w:rsid w:val="00477EB8"/>
    <w:rsid w:val="00480157"/>
    <w:rsid w:val="00481D23"/>
    <w:rsid w:val="004939DC"/>
    <w:rsid w:val="00493F9F"/>
    <w:rsid w:val="004A241A"/>
    <w:rsid w:val="004A2D17"/>
    <w:rsid w:val="004A2D5C"/>
    <w:rsid w:val="004A41A8"/>
    <w:rsid w:val="004A4F4C"/>
    <w:rsid w:val="004A5B71"/>
    <w:rsid w:val="004A5EE7"/>
    <w:rsid w:val="004A73D5"/>
    <w:rsid w:val="004B0494"/>
    <w:rsid w:val="004B4AE7"/>
    <w:rsid w:val="004B51C0"/>
    <w:rsid w:val="004C302B"/>
    <w:rsid w:val="004C4829"/>
    <w:rsid w:val="004C48F6"/>
    <w:rsid w:val="004D0F9A"/>
    <w:rsid w:val="004D12F1"/>
    <w:rsid w:val="004D6A91"/>
    <w:rsid w:val="004D7F8C"/>
    <w:rsid w:val="004E071F"/>
    <w:rsid w:val="004E0E6A"/>
    <w:rsid w:val="004E244E"/>
    <w:rsid w:val="004E2868"/>
    <w:rsid w:val="004E2B95"/>
    <w:rsid w:val="004E3728"/>
    <w:rsid w:val="004E41F2"/>
    <w:rsid w:val="004E4D9E"/>
    <w:rsid w:val="004E7338"/>
    <w:rsid w:val="004E7FD6"/>
    <w:rsid w:val="004F36DD"/>
    <w:rsid w:val="004F4304"/>
    <w:rsid w:val="004F6956"/>
    <w:rsid w:val="00501EA5"/>
    <w:rsid w:val="00505547"/>
    <w:rsid w:val="0050670C"/>
    <w:rsid w:val="00510338"/>
    <w:rsid w:val="00511DE7"/>
    <w:rsid w:val="00511E92"/>
    <w:rsid w:val="00513242"/>
    <w:rsid w:val="005136DE"/>
    <w:rsid w:val="0051544A"/>
    <w:rsid w:val="00517D6B"/>
    <w:rsid w:val="00520226"/>
    <w:rsid w:val="005245EF"/>
    <w:rsid w:val="00530756"/>
    <w:rsid w:val="00533F36"/>
    <w:rsid w:val="00534471"/>
    <w:rsid w:val="005346DA"/>
    <w:rsid w:val="005364D5"/>
    <w:rsid w:val="00537F6B"/>
    <w:rsid w:val="00540290"/>
    <w:rsid w:val="00543159"/>
    <w:rsid w:val="005511D8"/>
    <w:rsid w:val="0055168F"/>
    <w:rsid w:val="005528BA"/>
    <w:rsid w:val="005545F6"/>
    <w:rsid w:val="0056012C"/>
    <w:rsid w:val="005616BA"/>
    <w:rsid w:val="00562E42"/>
    <w:rsid w:val="0056418D"/>
    <w:rsid w:val="005645E6"/>
    <w:rsid w:val="00564834"/>
    <w:rsid w:val="00566619"/>
    <w:rsid w:val="00567430"/>
    <w:rsid w:val="0057207A"/>
    <w:rsid w:val="00576EC0"/>
    <w:rsid w:val="00577A07"/>
    <w:rsid w:val="00582057"/>
    <w:rsid w:val="005846EE"/>
    <w:rsid w:val="00584845"/>
    <w:rsid w:val="00586511"/>
    <w:rsid w:val="00590F4A"/>
    <w:rsid w:val="00591075"/>
    <w:rsid w:val="00591246"/>
    <w:rsid w:val="005928A3"/>
    <w:rsid w:val="005951FC"/>
    <w:rsid w:val="00595DBD"/>
    <w:rsid w:val="0059743F"/>
    <w:rsid w:val="005A3866"/>
    <w:rsid w:val="005A3913"/>
    <w:rsid w:val="005A3FBA"/>
    <w:rsid w:val="005A49A0"/>
    <w:rsid w:val="005A526D"/>
    <w:rsid w:val="005A54CB"/>
    <w:rsid w:val="005A67F9"/>
    <w:rsid w:val="005B02BA"/>
    <w:rsid w:val="005B0D3C"/>
    <w:rsid w:val="005B119E"/>
    <w:rsid w:val="005B1575"/>
    <w:rsid w:val="005B172D"/>
    <w:rsid w:val="005B3717"/>
    <w:rsid w:val="005B5FC6"/>
    <w:rsid w:val="005B70E0"/>
    <w:rsid w:val="005C37D1"/>
    <w:rsid w:val="005C40DD"/>
    <w:rsid w:val="005C4616"/>
    <w:rsid w:val="005C6620"/>
    <w:rsid w:val="005C6E78"/>
    <w:rsid w:val="005D2290"/>
    <w:rsid w:val="005D37DA"/>
    <w:rsid w:val="005D43E4"/>
    <w:rsid w:val="005E2BC9"/>
    <w:rsid w:val="005E426E"/>
    <w:rsid w:val="005E79F5"/>
    <w:rsid w:val="005F082F"/>
    <w:rsid w:val="005F1608"/>
    <w:rsid w:val="005F3AD1"/>
    <w:rsid w:val="005F5193"/>
    <w:rsid w:val="005F5E2D"/>
    <w:rsid w:val="006028D5"/>
    <w:rsid w:val="0060355C"/>
    <w:rsid w:val="00604C75"/>
    <w:rsid w:val="00606E67"/>
    <w:rsid w:val="00610A09"/>
    <w:rsid w:val="00610AC5"/>
    <w:rsid w:val="00610C4F"/>
    <w:rsid w:val="0061112A"/>
    <w:rsid w:val="0061139A"/>
    <w:rsid w:val="00611C2C"/>
    <w:rsid w:val="00614147"/>
    <w:rsid w:val="006145AF"/>
    <w:rsid w:val="006147FF"/>
    <w:rsid w:val="00616166"/>
    <w:rsid w:val="00616644"/>
    <w:rsid w:val="006216A5"/>
    <w:rsid w:val="0062234E"/>
    <w:rsid w:val="0062725A"/>
    <w:rsid w:val="006274DD"/>
    <w:rsid w:val="006313DE"/>
    <w:rsid w:val="00631B70"/>
    <w:rsid w:val="006324EF"/>
    <w:rsid w:val="00632C01"/>
    <w:rsid w:val="00633569"/>
    <w:rsid w:val="00633AC6"/>
    <w:rsid w:val="00634751"/>
    <w:rsid w:val="006356E5"/>
    <w:rsid w:val="0064090C"/>
    <w:rsid w:val="00644AE2"/>
    <w:rsid w:val="006465A8"/>
    <w:rsid w:val="00646BAD"/>
    <w:rsid w:val="006479E3"/>
    <w:rsid w:val="0065069D"/>
    <w:rsid w:val="00650ACA"/>
    <w:rsid w:val="00650E55"/>
    <w:rsid w:val="006517E1"/>
    <w:rsid w:val="00651A91"/>
    <w:rsid w:val="006536D5"/>
    <w:rsid w:val="00653F91"/>
    <w:rsid w:val="00654645"/>
    <w:rsid w:val="006570E2"/>
    <w:rsid w:val="0066356F"/>
    <w:rsid w:val="006740A9"/>
    <w:rsid w:val="00674889"/>
    <w:rsid w:val="00680209"/>
    <w:rsid w:val="0068141A"/>
    <w:rsid w:val="006833B4"/>
    <w:rsid w:val="00683B3E"/>
    <w:rsid w:val="00684298"/>
    <w:rsid w:val="006849DF"/>
    <w:rsid w:val="00687635"/>
    <w:rsid w:val="00687E2B"/>
    <w:rsid w:val="00687E67"/>
    <w:rsid w:val="0069226F"/>
    <w:rsid w:val="00693C40"/>
    <w:rsid w:val="00694EDA"/>
    <w:rsid w:val="006979D9"/>
    <w:rsid w:val="00697BA9"/>
    <w:rsid w:val="006A1FC5"/>
    <w:rsid w:val="006A2081"/>
    <w:rsid w:val="006A2E28"/>
    <w:rsid w:val="006A7508"/>
    <w:rsid w:val="006B0468"/>
    <w:rsid w:val="006B0FE2"/>
    <w:rsid w:val="006B1A4D"/>
    <w:rsid w:val="006B1D86"/>
    <w:rsid w:val="006B3014"/>
    <w:rsid w:val="006B4E2C"/>
    <w:rsid w:val="006C3298"/>
    <w:rsid w:val="006C4A1D"/>
    <w:rsid w:val="006C5779"/>
    <w:rsid w:val="006C580F"/>
    <w:rsid w:val="006C5993"/>
    <w:rsid w:val="006C5C8B"/>
    <w:rsid w:val="006C61D7"/>
    <w:rsid w:val="006C691C"/>
    <w:rsid w:val="006D04E4"/>
    <w:rsid w:val="006D1696"/>
    <w:rsid w:val="006D34D8"/>
    <w:rsid w:val="006D7BC6"/>
    <w:rsid w:val="006E0E2D"/>
    <w:rsid w:val="006E1047"/>
    <w:rsid w:val="006E1697"/>
    <w:rsid w:val="006E26C9"/>
    <w:rsid w:val="006E62CF"/>
    <w:rsid w:val="006E68CF"/>
    <w:rsid w:val="006F2766"/>
    <w:rsid w:val="006F2BA9"/>
    <w:rsid w:val="006F533C"/>
    <w:rsid w:val="006F57FF"/>
    <w:rsid w:val="006F583D"/>
    <w:rsid w:val="006F78B8"/>
    <w:rsid w:val="0070115E"/>
    <w:rsid w:val="007016E3"/>
    <w:rsid w:val="00702A07"/>
    <w:rsid w:val="007031AB"/>
    <w:rsid w:val="007059FA"/>
    <w:rsid w:val="00706CCA"/>
    <w:rsid w:val="00712CC3"/>
    <w:rsid w:val="00714C57"/>
    <w:rsid w:val="0071619B"/>
    <w:rsid w:val="007250EA"/>
    <w:rsid w:val="00726C55"/>
    <w:rsid w:val="00726EB5"/>
    <w:rsid w:val="00731482"/>
    <w:rsid w:val="00733A7F"/>
    <w:rsid w:val="00736F3B"/>
    <w:rsid w:val="00742B43"/>
    <w:rsid w:val="00744567"/>
    <w:rsid w:val="007458F1"/>
    <w:rsid w:val="00752233"/>
    <w:rsid w:val="00753CCC"/>
    <w:rsid w:val="00761D64"/>
    <w:rsid w:val="00763CD3"/>
    <w:rsid w:val="00763E1A"/>
    <w:rsid w:val="0076530D"/>
    <w:rsid w:val="007658C7"/>
    <w:rsid w:val="00766D6A"/>
    <w:rsid w:val="007671C2"/>
    <w:rsid w:val="00770D2F"/>
    <w:rsid w:val="007748A5"/>
    <w:rsid w:val="007754F2"/>
    <w:rsid w:val="00776B9E"/>
    <w:rsid w:val="007804E9"/>
    <w:rsid w:val="00781D19"/>
    <w:rsid w:val="0078339B"/>
    <w:rsid w:val="007840D9"/>
    <w:rsid w:val="0078413D"/>
    <w:rsid w:val="0079128A"/>
    <w:rsid w:val="00791D01"/>
    <w:rsid w:val="00792962"/>
    <w:rsid w:val="007929FC"/>
    <w:rsid w:val="007946AE"/>
    <w:rsid w:val="00795AB2"/>
    <w:rsid w:val="007979F4"/>
    <w:rsid w:val="007A5EF7"/>
    <w:rsid w:val="007A6014"/>
    <w:rsid w:val="007A609F"/>
    <w:rsid w:val="007A6566"/>
    <w:rsid w:val="007A7FE3"/>
    <w:rsid w:val="007B02C3"/>
    <w:rsid w:val="007B045F"/>
    <w:rsid w:val="007B4AD6"/>
    <w:rsid w:val="007B51B6"/>
    <w:rsid w:val="007C2332"/>
    <w:rsid w:val="007C23ED"/>
    <w:rsid w:val="007C6659"/>
    <w:rsid w:val="007D316A"/>
    <w:rsid w:val="007D3796"/>
    <w:rsid w:val="007D3BD6"/>
    <w:rsid w:val="007D3D83"/>
    <w:rsid w:val="007D4679"/>
    <w:rsid w:val="007E1921"/>
    <w:rsid w:val="007E32CF"/>
    <w:rsid w:val="007E685A"/>
    <w:rsid w:val="007F3147"/>
    <w:rsid w:val="007F3E7D"/>
    <w:rsid w:val="00800063"/>
    <w:rsid w:val="00800EF7"/>
    <w:rsid w:val="008069E0"/>
    <w:rsid w:val="008116A7"/>
    <w:rsid w:val="00821394"/>
    <w:rsid w:val="00824D2E"/>
    <w:rsid w:val="008250D7"/>
    <w:rsid w:val="00826B59"/>
    <w:rsid w:val="00830410"/>
    <w:rsid w:val="00832B34"/>
    <w:rsid w:val="00833182"/>
    <w:rsid w:val="00840412"/>
    <w:rsid w:val="00840514"/>
    <w:rsid w:val="0084174B"/>
    <w:rsid w:val="00846631"/>
    <w:rsid w:val="00854A7F"/>
    <w:rsid w:val="00855827"/>
    <w:rsid w:val="00860647"/>
    <w:rsid w:val="0086069E"/>
    <w:rsid w:val="00861469"/>
    <w:rsid w:val="00863DD4"/>
    <w:rsid w:val="008641B9"/>
    <w:rsid w:val="008670E8"/>
    <w:rsid w:val="00870ACE"/>
    <w:rsid w:val="00873781"/>
    <w:rsid w:val="00873D64"/>
    <w:rsid w:val="00883A56"/>
    <w:rsid w:val="00884B41"/>
    <w:rsid w:val="008866D0"/>
    <w:rsid w:val="00886BCC"/>
    <w:rsid w:val="0088753F"/>
    <w:rsid w:val="00895888"/>
    <w:rsid w:val="008A1788"/>
    <w:rsid w:val="008A287A"/>
    <w:rsid w:val="008A57A8"/>
    <w:rsid w:val="008A5919"/>
    <w:rsid w:val="008A69D4"/>
    <w:rsid w:val="008A751B"/>
    <w:rsid w:val="008A7B49"/>
    <w:rsid w:val="008B071B"/>
    <w:rsid w:val="008B4517"/>
    <w:rsid w:val="008B4D49"/>
    <w:rsid w:val="008B7509"/>
    <w:rsid w:val="008C1411"/>
    <w:rsid w:val="008C16E6"/>
    <w:rsid w:val="008C221A"/>
    <w:rsid w:val="008C3C88"/>
    <w:rsid w:val="008C55AC"/>
    <w:rsid w:val="008C73D9"/>
    <w:rsid w:val="008C7999"/>
    <w:rsid w:val="008D2C8B"/>
    <w:rsid w:val="008D350C"/>
    <w:rsid w:val="008D38C4"/>
    <w:rsid w:val="008D4E8A"/>
    <w:rsid w:val="008E46E8"/>
    <w:rsid w:val="008E559C"/>
    <w:rsid w:val="008F20BF"/>
    <w:rsid w:val="008F256B"/>
    <w:rsid w:val="008F34C3"/>
    <w:rsid w:val="008F3E61"/>
    <w:rsid w:val="008F43CC"/>
    <w:rsid w:val="008F469E"/>
    <w:rsid w:val="008F5706"/>
    <w:rsid w:val="008F6831"/>
    <w:rsid w:val="00900C3E"/>
    <w:rsid w:val="00900DC3"/>
    <w:rsid w:val="009010E1"/>
    <w:rsid w:val="00901989"/>
    <w:rsid w:val="00902A0C"/>
    <w:rsid w:val="00907C2E"/>
    <w:rsid w:val="00916360"/>
    <w:rsid w:val="00923C47"/>
    <w:rsid w:val="00932E7B"/>
    <w:rsid w:val="009363C2"/>
    <w:rsid w:val="009403CF"/>
    <w:rsid w:val="00940D3D"/>
    <w:rsid w:val="00942016"/>
    <w:rsid w:val="009426E3"/>
    <w:rsid w:val="00943AFF"/>
    <w:rsid w:val="00946134"/>
    <w:rsid w:val="00947CA1"/>
    <w:rsid w:val="00950D4B"/>
    <w:rsid w:val="00950FC1"/>
    <w:rsid w:val="009511C1"/>
    <w:rsid w:val="00951ACA"/>
    <w:rsid w:val="0095549A"/>
    <w:rsid w:val="00956847"/>
    <w:rsid w:val="00964C54"/>
    <w:rsid w:val="00965F3E"/>
    <w:rsid w:val="00967897"/>
    <w:rsid w:val="00971B2F"/>
    <w:rsid w:val="00973846"/>
    <w:rsid w:val="00974853"/>
    <w:rsid w:val="009749F6"/>
    <w:rsid w:val="00975E32"/>
    <w:rsid w:val="0097671C"/>
    <w:rsid w:val="00977B2B"/>
    <w:rsid w:val="00980476"/>
    <w:rsid w:val="00980C99"/>
    <w:rsid w:val="0098275F"/>
    <w:rsid w:val="00995E83"/>
    <w:rsid w:val="009973A2"/>
    <w:rsid w:val="009A330B"/>
    <w:rsid w:val="009A50DE"/>
    <w:rsid w:val="009A5876"/>
    <w:rsid w:val="009A69A7"/>
    <w:rsid w:val="009B1A50"/>
    <w:rsid w:val="009B1F02"/>
    <w:rsid w:val="009B37D0"/>
    <w:rsid w:val="009B5B2D"/>
    <w:rsid w:val="009B5BF0"/>
    <w:rsid w:val="009B64AD"/>
    <w:rsid w:val="009B6E96"/>
    <w:rsid w:val="009B71EF"/>
    <w:rsid w:val="009C05AF"/>
    <w:rsid w:val="009C5310"/>
    <w:rsid w:val="009C66B8"/>
    <w:rsid w:val="009C7A98"/>
    <w:rsid w:val="009D26FA"/>
    <w:rsid w:val="009E1A41"/>
    <w:rsid w:val="009F0206"/>
    <w:rsid w:val="009F023F"/>
    <w:rsid w:val="009F0FB8"/>
    <w:rsid w:val="009F2637"/>
    <w:rsid w:val="009F3F77"/>
    <w:rsid w:val="00A00B6E"/>
    <w:rsid w:val="00A011FD"/>
    <w:rsid w:val="00A01780"/>
    <w:rsid w:val="00A021EB"/>
    <w:rsid w:val="00A1100E"/>
    <w:rsid w:val="00A14C1A"/>
    <w:rsid w:val="00A15309"/>
    <w:rsid w:val="00A24EA5"/>
    <w:rsid w:val="00A26D38"/>
    <w:rsid w:val="00A26F9D"/>
    <w:rsid w:val="00A32EDF"/>
    <w:rsid w:val="00A354A6"/>
    <w:rsid w:val="00A414DD"/>
    <w:rsid w:val="00A41BC3"/>
    <w:rsid w:val="00A41DCC"/>
    <w:rsid w:val="00A41F61"/>
    <w:rsid w:val="00A44588"/>
    <w:rsid w:val="00A46CA1"/>
    <w:rsid w:val="00A47A23"/>
    <w:rsid w:val="00A5007F"/>
    <w:rsid w:val="00A51A18"/>
    <w:rsid w:val="00A54A19"/>
    <w:rsid w:val="00A54E78"/>
    <w:rsid w:val="00A55A38"/>
    <w:rsid w:val="00A60523"/>
    <w:rsid w:val="00A63D13"/>
    <w:rsid w:val="00A659DC"/>
    <w:rsid w:val="00A679FC"/>
    <w:rsid w:val="00A70524"/>
    <w:rsid w:val="00A734E2"/>
    <w:rsid w:val="00A75C44"/>
    <w:rsid w:val="00A75F7E"/>
    <w:rsid w:val="00A77BDB"/>
    <w:rsid w:val="00A82511"/>
    <w:rsid w:val="00A83863"/>
    <w:rsid w:val="00A838F3"/>
    <w:rsid w:val="00A85309"/>
    <w:rsid w:val="00A859B5"/>
    <w:rsid w:val="00A919DB"/>
    <w:rsid w:val="00A91C24"/>
    <w:rsid w:val="00A91EF7"/>
    <w:rsid w:val="00A9379A"/>
    <w:rsid w:val="00A93B36"/>
    <w:rsid w:val="00A952F8"/>
    <w:rsid w:val="00A95C5A"/>
    <w:rsid w:val="00A96589"/>
    <w:rsid w:val="00AA1303"/>
    <w:rsid w:val="00AA13F1"/>
    <w:rsid w:val="00AA394F"/>
    <w:rsid w:val="00AA43ED"/>
    <w:rsid w:val="00AA598D"/>
    <w:rsid w:val="00AB09F8"/>
    <w:rsid w:val="00AB5475"/>
    <w:rsid w:val="00AB6377"/>
    <w:rsid w:val="00AB71B2"/>
    <w:rsid w:val="00AC45F6"/>
    <w:rsid w:val="00AC7D8E"/>
    <w:rsid w:val="00AD1C0F"/>
    <w:rsid w:val="00AD269A"/>
    <w:rsid w:val="00AD4104"/>
    <w:rsid w:val="00AE0A7D"/>
    <w:rsid w:val="00AE2113"/>
    <w:rsid w:val="00AE4B2E"/>
    <w:rsid w:val="00AF0367"/>
    <w:rsid w:val="00AF4E00"/>
    <w:rsid w:val="00AF6B3D"/>
    <w:rsid w:val="00B009B1"/>
    <w:rsid w:val="00B00CCA"/>
    <w:rsid w:val="00B01812"/>
    <w:rsid w:val="00B02D80"/>
    <w:rsid w:val="00B0565A"/>
    <w:rsid w:val="00B10955"/>
    <w:rsid w:val="00B13FA4"/>
    <w:rsid w:val="00B150F0"/>
    <w:rsid w:val="00B17402"/>
    <w:rsid w:val="00B174FE"/>
    <w:rsid w:val="00B20160"/>
    <w:rsid w:val="00B2361D"/>
    <w:rsid w:val="00B23A43"/>
    <w:rsid w:val="00B248D1"/>
    <w:rsid w:val="00B24953"/>
    <w:rsid w:val="00B26EB4"/>
    <w:rsid w:val="00B3084B"/>
    <w:rsid w:val="00B3145F"/>
    <w:rsid w:val="00B34F2D"/>
    <w:rsid w:val="00B362B7"/>
    <w:rsid w:val="00B36710"/>
    <w:rsid w:val="00B373E3"/>
    <w:rsid w:val="00B37B26"/>
    <w:rsid w:val="00B414EA"/>
    <w:rsid w:val="00B436A2"/>
    <w:rsid w:val="00B4376E"/>
    <w:rsid w:val="00B4615B"/>
    <w:rsid w:val="00B51311"/>
    <w:rsid w:val="00B51849"/>
    <w:rsid w:val="00B54CCF"/>
    <w:rsid w:val="00B56CB9"/>
    <w:rsid w:val="00B57012"/>
    <w:rsid w:val="00B6464B"/>
    <w:rsid w:val="00B64994"/>
    <w:rsid w:val="00B6510C"/>
    <w:rsid w:val="00B67D82"/>
    <w:rsid w:val="00B722D3"/>
    <w:rsid w:val="00B741F3"/>
    <w:rsid w:val="00B77CB9"/>
    <w:rsid w:val="00B82265"/>
    <w:rsid w:val="00B8228E"/>
    <w:rsid w:val="00B83BFC"/>
    <w:rsid w:val="00B84434"/>
    <w:rsid w:val="00B878A8"/>
    <w:rsid w:val="00B90658"/>
    <w:rsid w:val="00B93B77"/>
    <w:rsid w:val="00B95651"/>
    <w:rsid w:val="00B96C5F"/>
    <w:rsid w:val="00BA2680"/>
    <w:rsid w:val="00BA5023"/>
    <w:rsid w:val="00BA5263"/>
    <w:rsid w:val="00BB1141"/>
    <w:rsid w:val="00BB1B37"/>
    <w:rsid w:val="00BB3217"/>
    <w:rsid w:val="00BB3550"/>
    <w:rsid w:val="00BB7E37"/>
    <w:rsid w:val="00BC01BB"/>
    <w:rsid w:val="00BC06FA"/>
    <w:rsid w:val="00BC416E"/>
    <w:rsid w:val="00BC472D"/>
    <w:rsid w:val="00BC4C56"/>
    <w:rsid w:val="00BC7729"/>
    <w:rsid w:val="00BC77DD"/>
    <w:rsid w:val="00BD1AA5"/>
    <w:rsid w:val="00BD219A"/>
    <w:rsid w:val="00BD514E"/>
    <w:rsid w:val="00BD5268"/>
    <w:rsid w:val="00BD7BEE"/>
    <w:rsid w:val="00BE00DD"/>
    <w:rsid w:val="00BE06E2"/>
    <w:rsid w:val="00BE4D5E"/>
    <w:rsid w:val="00BE6398"/>
    <w:rsid w:val="00BF2C07"/>
    <w:rsid w:val="00BF3A5A"/>
    <w:rsid w:val="00BF3A85"/>
    <w:rsid w:val="00BF408E"/>
    <w:rsid w:val="00C011DA"/>
    <w:rsid w:val="00C0136E"/>
    <w:rsid w:val="00C032D8"/>
    <w:rsid w:val="00C05387"/>
    <w:rsid w:val="00C05AE6"/>
    <w:rsid w:val="00C15F78"/>
    <w:rsid w:val="00C173AC"/>
    <w:rsid w:val="00C2203F"/>
    <w:rsid w:val="00C227DA"/>
    <w:rsid w:val="00C22B33"/>
    <w:rsid w:val="00C27721"/>
    <w:rsid w:val="00C31580"/>
    <w:rsid w:val="00C35A2C"/>
    <w:rsid w:val="00C36566"/>
    <w:rsid w:val="00C372B5"/>
    <w:rsid w:val="00C3743C"/>
    <w:rsid w:val="00C40215"/>
    <w:rsid w:val="00C409E0"/>
    <w:rsid w:val="00C40B1F"/>
    <w:rsid w:val="00C41779"/>
    <w:rsid w:val="00C43BE2"/>
    <w:rsid w:val="00C45D7B"/>
    <w:rsid w:val="00C47022"/>
    <w:rsid w:val="00C47E79"/>
    <w:rsid w:val="00C5471C"/>
    <w:rsid w:val="00C5599C"/>
    <w:rsid w:val="00C565B1"/>
    <w:rsid w:val="00C569CB"/>
    <w:rsid w:val="00C63D49"/>
    <w:rsid w:val="00C64305"/>
    <w:rsid w:val="00C66474"/>
    <w:rsid w:val="00C711B5"/>
    <w:rsid w:val="00C71E0C"/>
    <w:rsid w:val="00C74B50"/>
    <w:rsid w:val="00C75444"/>
    <w:rsid w:val="00C757F7"/>
    <w:rsid w:val="00C81AB3"/>
    <w:rsid w:val="00C81B01"/>
    <w:rsid w:val="00C838CC"/>
    <w:rsid w:val="00C84527"/>
    <w:rsid w:val="00C85120"/>
    <w:rsid w:val="00C90CE7"/>
    <w:rsid w:val="00C94BC6"/>
    <w:rsid w:val="00C94C48"/>
    <w:rsid w:val="00C96067"/>
    <w:rsid w:val="00C96106"/>
    <w:rsid w:val="00C96837"/>
    <w:rsid w:val="00CA1D37"/>
    <w:rsid w:val="00CA4BB3"/>
    <w:rsid w:val="00CB0BF4"/>
    <w:rsid w:val="00CB61C7"/>
    <w:rsid w:val="00CB6ADD"/>
    <w:rsid w:val="00CC0340"/>
    <w:rsid w:val="00CC0C87"/>
    <w:rsid w:val="00CC0CD0"/>
    <w:rsid w:val="00CC5370"/>
    <w:rsid w:val="00CC54F1"/>
    <w:rsid w:val="00CC6B8B"/>
    <w:rsid w:val="00CD0921"/>
    <w:rsid w:val="00CD2304"/>
    <w:rsid w:val="00CD51C3"/>
    <w:rsid w:val="00CD602E"/>
    <w:rsid w:val="00CD78DE"/>
    <w:rsid w:val="00CF0B3C"/>
    <w:rsid w:val="00CF3972"/>
    <w:rsid w:val="00CF43C3"/>
    <w:rsid w:val="00CF44EB"/>
    <w:rsid w:val="00CF5547"/>
    <w:rsid w:val="00CF75C6"/>
    <w:rsid w:val="00D010A4"/>
    <w:rsid w:val="00D02553"/>
    <w:rsid w:val="00D02F73"/>
    <w:rsid w:val="00D0422C"/>
    <w:rsid w:val="00D0795E"/>
    <w:rsid w:val="00D102AA"/>
    <w:rsid w:val="00D15B23"/>
    <w:rsid w:val="00D16A7E"/>
    <w:rsid w:val="00D243DF"/>
    <w:rsid w:val="00D24BF1"/>
    <w:rsid w:val="00D25389"/>
    <w:rsid w:val="00D25BD1"/>
    <w:rsid w:val="00D276AB"/>
    <w:rsid w:val="00D333F4"/>
    <w:rsid w:val="00D33477"/>
    <w:rsid w:val="00D4240E"/>
    <w:rsid w:val="00D45852"/>
    <w:rsid w:val="00D5177A"/>
    <w:rsid w:val="00D51D15"/>
    <w:rsid w:val="00D53C16"/>
    <w:rsid w:val="00D549EA"/>
    <w:rsid w:val="00D54CA5"/>
    <w:rsid w:val="00D55057"/>
    <w:rsid w:val="00D5523F"/>
    <w:rsid w:val="00D55477"/>
    <w:rsid w:val="00D56DF5"/>
    <w:rsid w:val="00D60784"/>
    <w:rsid w:val="00D62632"/>
    <w:rsid w:val="00D632B6"/>
    <w:rsid w:val="00D65725"/>
    <w:rsid w:val="00D6762E"/>
    <w:rsid w:val="00D73E2A"/>
    <w:rsid w:val="00D81B50"/>
    <w:rsid w:val="00D87BDE"/>
    <w:rsid w:val="00D87CF9"/>
    <w:rsid w:val="00D95597"/>
    <w:rsid w:val="00DA251A"/>
    <w:rsid w:val="00DA26DF"/>
    <w:rsid w:val="00DA3EBF"/>
    <w:rsid w:val="00DA58C1"/>
    <w:rsid w:val="00DB02EC"/>
    <w:rsid w:val="00DB2628"/>
    <w:rsid w:val="00DB359E"/>
    <w:rsid w:val="00DB69A1"/>
    <w:rsid w:val="00DB7A0F"/>
    <w:rsid w:val="00DC042A"/>
    <w:rsid w:val="00DC06C5"/>
    <w:rsid w:val="00DC0BDE"/>
    <w:rsid w:val="00DC4F7B"/>
    <w:rsid w:val="00DC51FB"/>
    <w:rsid w:val="00DC566A"/>
    <w:rsid w:val="00DC62D9"/>
    <w:rsid w:val="00DC7C55"/>
    <w:rsid w:val="00DD03ED"/>
    <w:rsid w:val="00DD310D"/>
    <w:rsid w:val="00DD4EC3"/>
    <w:rsid w:val="00DD5121"/>
    <w:rsid w:val="00DD5A23"/>
    <w:rsid w:val="00DD67C5"/>
    <w:rsid w:val="00DE0F1B"/>
    <w:rsid w:val="00DE172C"/>
    <w:rsid w:val="00DE7C6C"/>
    <w:rsid w:val="00DF68AB"/>
    <w:rsid w:val="00DF6E59"/>
    <w:rsid w:val="00E002B6"/>
    <w:rsid w:val="00E03624"/>
    <w:rsid w:val="00E05AD8"/>
    <w:rsid w:val="00E07E04"/>
    <w:rsid w:val="00E11CAC"/>
    <w:rsid w:val="00E132AD"/>
    <w:rsid w:val="00E16A26"/>
    <w:rsid w:val="00E16DF2"/>
    <w:rsid w:val="00E17688"/>
    <w:rsid w:val="00E22EB9"/>
    <w:rsid w:val="00E24990"/>
    <w:rsid w:val="00E26172"/>
    <w:rsid w:val="00E26485"/>
    <w:rsid w:val="00E279EA"/>
    <w:rsid w:val="00E31A3E"/>
    <w:rsid w:val="00E32584"/>
    <w:rsid w:val="00E40EBC"/>
    <w:rsid w:val="00E412B5"/>
    <w:rsid w:val="00E41843"/>
    <w:rsid w:val="00E42F15"/>
    <w:rsid w:val="00E430B8"/>
    <w:rsid w:val="00E44156"/>
    <w:rsid w:val="00E45431"/>
    <w:rsid w:val="00E4572E"/>
    <w:rsid w:val="00E457E5"/>
    <w:rsid w:val="00E459C9"/>
    <w:rsid w:val="00E479C0"/>
    <w:rsid w:val="00E50729"/>
    <w:rsid w:val="00E52818"/>
    <w:rsid w:val="00E53467"/>
    <w:rsid w:val="00E54E48"/>
    <w:rsid w:val="00E5766B"/>
    <w:rsid w:val="00E60AC6"/>
    <w:rsid w:val="00E60D21"/>
    <w:rsid w:val="00E61651"/>
    <w:rsid w:val="00E61A39"/>
    <w:rsid w:val="00E62D8F"/>
    <w:rsid w:val="00E63CDA"/>
    <w:rsid w:val="00E63E66"/>
    <w:rsid w:val="00E6464F"/>
    <w:rsid w:val="00E713EB"/>
    <w:rsid w:val="00E72500"/>
    <w:rsid w:val="00E7352A"/>
    <w:rsid w:val="00E759C7"/>
    <w:rsid w:val="00E75D1C"/>
    <w:rsid w:val="00E7773D"/>
    <w:rsid w:val="00E8013D"/>
    <w:rsid w:val="00E83CDF"/>
    <w:rsid w:val="00E8605A"/>
    <w:rsid w:val="00E864B2"/>
    <w:rsid w:val="00E91B75"/>
    <w:rsid w:val="00E9223C"/>
    <w:rsid w:val="00E9230E"/>
    <w:rsid w:val="00E9404A"/>
    <w:rsid w:val="00E96D47"/>
    <w:rsid w:val="00EA1266"/>
    <w:rsid w:val="00EA1A40"/>
    <w:rsid w:val="00EA4B2D"/>
    <w:rsid w:val="00EB4808"/>
    <w:rsid w:val="00EB48B5"/>
    <w:rsid w:val="00EB6DF2"/>
    <w:rsid w:val="00EB6F16"/>
    <w:rsid w:val="00EC2526"/>
    <w:rsid w:val="00EC2805"/>
    <w:rsid w:val="00EC544A"/>
    <w:rsid w:val="00EC6B7E"/>
    <w:rsid w:val="00EC7587"/>
    <w:rsid w:val="00ED05BE"/>
    <w:rsid w:val="00ED0B3E"/>
    <w:rsid w:val="00ED1EA0"/>
    <w:rsid w:val="00ED3DE9"/>
    <w:rsid w:val="00ED42ED"/>
    <w:rsid w:val="00EE0B71"/>
    <w:rsid w:val="00EE2965"/>
    <w:rsid w:val="00EE406F"/>
    <w:rsid w:val="00EE4FF3"/>
    <w:rsid w:val="00EE5100"/>
    <w:rsid w:val="00EE627D"/>
    <w:rsid w:val="00EF0F3E"/>
    <w:rsid w:val="00EF10AC"/>
    <w:rsid w:val="00EF19E3"/>
    <w:rsid w:val="00EF204C"/>
    <w:rsid w:val="00EF37EC"/>
    <w:rsid w:val="00EF7508"/>
    <w:rsid w:val="00F02215"/>
    <w:rsid w:val="00F03088"/>
    <w:rsid w:val="00F04F74"/>
    <w:rsid w:val="00F05103"/>
    <w:rsid w:val="00F134EB"/>
    <w:rsid w:val="00F13B26"/>
    <w:rsid w:val="00F14D74"/>
    <w:rsid w:val="00F21728"/>
    <w:rsid w:val="00F224A9"/>
    <w:rsid w:val="00F243F5"/>
    <w:rsid w:val="00F3008F"/>
    <w:rsid w:val="00F31547"/>
    <w:rsid w:val="00F32373"/>
    <w:rsid w:val="00F34FAC"/>
    <w:rsid w:val="00F35343"/>
    <w:rsid w:val="00F403F0"/>
    <w:rsid w:val="00F44C5B"/>
    <w:rsid w:val="00F452FF"/>
    <w:rsid w:val="00F47275"/>
    <w:rsid w:val="00F5116C"/>
    <w:rsid w:val="00F517B5"/>
    <w:rsid w:val="00F5187C"/>
    <w:rsid w:val="00F536AE"/>
    <w:rsid w:val="00F53ADF"/>
    <w:rsid w:val="00F54454"/>
    <w:rsid w:val="00F61DF8"/>
    <w:rsid w:val="00F622C6"/>
    <w:rsid w:val="00F640A3"/>
    <w:rsid w:val="00F6456B"/>
    <w:rsid w:val="00F67EA1"/>
    <w:rsid w:val="00F714A2"/>
    <w:rsid w:val="00F726F0"/>
    <w:rsid w:val="00F759AA"/>
    <w:rsid w:val="00F831A9"/>
    <w:rsid w:val="00F83F56"/>
    <w:rsid w:val="00F84608"/>
    <w:rsid w:val="00F84B4A"/>
    <w:rsid w:val="00F84C7B"/>
    <w:rsid w:val="00F86DBB"/>
    <w:rsid w:val="00F922E9"/>
    <w:rsid w:val="00FA34B7"/>
    <w:rsid w:val="00FA43E5"/>
    <w:rsid w:val="00FA45EB"/>
    <w:rsid w:val="00FA58E7"/>
    <w:rsid w:val="00FA5E97"/>
    <w:rsid w:val="00FA6338"/>
    <w:rsid w:val="00FA697E"/>
    <w:rsid w:val="00FA6A08"/>
    <w:rsid w:val="00FB1E1E"/>
    <w:rsid w:val="00FB5DFF"/>
    <w:rsid w:val="00FB6D94"/>
    <w:rsid w:val="00FB71C4"/>
    <w:rsid w:val="00FC0ED1"/>
    <w:rsid w:val="00FC1F19"/>
    <w:rsid w:val="00FC27B9"/>
    <w:rsid w:val="00FC284C"/>
    <w:rsid w:val="00FC378B"/>
    <w:rsid w:val="00FC5AEE"/>
    <w:rsid w:val="00FD0259"/>
    <w:rsid w:val="00FD3AB3"/>
    <w:rsid w:val="00FD5258"/>
    <w:rsid w:val="00FD75D0"/>
    <w:rsid w:val="00FE08E2"/>
    <w:rsid w:val="00FE39E5"/>
    <w:rsid w:val="00FE40C0"/>
    <w:rsid w:val="00FF3145"/>
    <w:rsid w:val="00FF5BBD"/>
    <w:rsid w:val="00FF72AF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AD6DFC1-D00E-4B99-B4A6-0DF90853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5558B"/>
    <w:pPr>
      <w:spacing w:after="160"/>
      <w:jc w:val="both"/>
    </w:pPr>
    <w:rPr>
      <w:rFonts w:ascii="Corbel" w:hAnsi="Corbel" w:cs="Arial"/>
      <w:color w:val="000000" w:themeColor="text1"/>
      <w:kern w:val="16"/>
      <w:szCs w:val="36"/>
      <w:lang w:val="en-GB" w:eastAsia="en-GB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2F79AD"/>
    <w:pPr>
      <w:keepNext/>
      <w:pageBreakBefore/>
      <w:numPr>
        <w:numId w:val="1"/>
      </w:numPr>
      <w:spacing w:after="240"/>
      <w:ind w:left="567" w:hanging="567"/>
      <w:jc w:val="left"/>
      <w:outlineLvl w:val="0"/>
    </w:pPr>
    <w:rPr>
      <w:b/>
      <w:bCs/>
      <w:color w:val="5F497A" w:themeColor="accent4" w:themeShade="BF"/>
      <w:sz w:val="40"/>
      <w:szCs w:val="44"/>
    </w:rPr>
  </w:style>
  <w:style w:type="paragraph" w:styleId="Heading2">
    <w:name w:val="heading 2"/>
    <w:basedOn w:val="Heading1"/>
    <w:next w:val="BodyOfText"/>
    <w:link w:val="Heading2Char"/>
    <w:uiPriority w:val="9"/>
    <w:qFormat/>
    <w:rsid w:val="0065069D"/>
    <w:pPr>
      <w:pageBreakBefore w:val="0"/>
      <w:numPr>
        <w:ilvl w:val="1"/>
      </w:numPr>
      <w:spacing w:before="320" w:after="200"/>
      <w:ind w:left="709" w:hanging="709"/>
      <w:outlineLvl w:val="1"/>
    </w:pPr>
    <w:rPr>
      <w:sz w:val="32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2F79AD"/>
    <w:pPr>
      <w:numPr>
        <w:ilvl w:val="2"/>
      </w:numPr>
      <w:spacing w:before="240" w:after="160" w:line="276" w:lineRule="auto"/>
      <w:ind w:left="851" w:hanging="851"/>
      <w:outlineLvl w:val="2"/>
    </w:pPr>
    <w:rPr>
      <w:rFonts w:eastAsiaTheme="majorEastAsia" w:cstheme="majorBidi"/>
      <w:bCs w:val="0"/>
      <w:sz w:val="28"/>
      <w:szCs w:val="26"/>
      <w:lang w:eastAsia="en-US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054A91"/>
    <w:pPr>
      <w:numPr>
        <w:ilvl w:val="0"/>
        <w:numId w:val="0"/>
      </w:numPr>
      <w:spacing w:after="0"/>
      <w:outlineLvl w:val="3"/>
    </w:pPr>
    <w:rPr>
      <w:bCs/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qFormat/>
    <w:rsid w:val="0065069D"/>
    <w:pPr>
      <w:spacing w:before="80" w:after="120"/>
      <w:outlineLvl w:val="4"/>
    </w:pPr>
    <w:rPr>
      <w:bCs w:val="0"/>
      <w:iCs w:val="0"/>
      <w:sz w:val="24"/>
      <w:szCs w:val="22"/>
      <w:lang w:eastAsia="fr-LU"/>
    </w:rPr>
  </w:style>
  <w:style w:type="paragraph" w:styleId="Heading6">
    <w:name w:val="heading 6"/>
    <w:basedOn w:val="Normal"/>
    <w:next w:val="Normal"/>
    <w:link w:val="Heading6Char"/>
    <w:rsid w:val="008F6831"/>
    <w:pPr>
      <w:keepNext/>
      <w:spacing w:before="120"/>
      <w:outlineLvl w:val="5"/>
    </w:pPr>
    <w:rPr>
      <w:rFonts w:ascii="Aller" w:hAnsi="Aller"/>
      <w:b/>
      <w:color w:val="5F497A" w:themeColor="accent4" w:themeShade="BF"/>
      <w:szCs w:val="22"/>
      <w:lang w:eastAsia="fr-LU"/>
    </w:rPr>
  </w:style>
  <w:style w:type="paragraph" w:styleId="Heading7">
    <w:name w:val="heading 7"/>
    <w:basedOn w:val="Normal"/>
    <w:next w:val="Normal"/>
    <w:link w:val="Heading7Char"/>
    <w:rsid w:val="00F03088"/>
    <w:pPr>
      <w:keepNext/>
      <w:numPr>
        <w:ilvl w:val="6"/>
        <w:numId w:val="1"/>
      </w:numPr>
      <w:outlineLvl w:val="6"/>
    </w:pPr>
    <w:rPr>
      <w:rFonts w:ascii="Aller" w:hAnsi="Aller"/>
      <w:b/>
      <w:color w:val="03558B"/>
      <w:szCs w:val="24"/>
      <w:lang w:val="en-US" w:eastAsia="fr-LU"/>
    </w:rPr>
  </w:style>
  <w:style w:type="paragraph" w:styleId="Heading8">
    <w:name w:val="heading 8"/>
    <w:basedOn w:val="Normal"/>
    <w:next w:val="Normal"/>
    <w:link w:val="Heading8Char"/>
    <w:rsid w:val="00F03088"/>
    <w:pPr>
      <w:keepNext/>
      <w:numPr>
        <w:ilvl w:val="7"/>
        <w:numId w:val="1"/>
      </w:numPr>
      <w:spacing w:before="60"/>
      <w:outlineLvl w:val="7"/>
    </w:pPr>
    <w:rPr>
      <w:rFonts w:ascii="Aller" w:hAnsi="Aller"/>
      <w:b/>
      <w:color w:val="03558B"/>
      <w:szCs w:val="24"/>
      <w:lang w:val="en-US" w:eastAsia="fr-LU"/>
    </w:rPr>
  </w:style>
  <w:style w:type="paragraph" w:styleId="Heading9">
    <w:name w:val="heading 9"/>
    <w:basedOn w:val="Normal"/>
    <w:next w:val="Normal"/>
    <w:link w:val="Heading9Char"/>
    <w:rsid w:val="00F03088"/>
    <w:pPr>
      <w:keepNext/>
      <w:numPr>
        <w:ilvl w:val="8"/>
        <w:numId w:val="1"/>
      </w:numPr>
      <w:spacing w:before="60"/>
      <w:outlineLvl w:val="8"/>
    </w:pPr>
    <w:rPr>
      <w:rFonts w:ascii="Aller" w:hAnsi="Aller"/>
      <w:b/>
      <w:color w:val="03558B"/>
      <w:szCs w:val="24"/>
      <w:lang w:val="en-US" w:eastAsia="fr-L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6C61D7"/>
    <w:pPr>
      <w:tabs>
        <w:tab w:val="center" w:pos="4513"/>
        <w:tab w:val="right" w:pos="9026"/>
      </w:tabs>
      <w:spacing w:before="60" w:after="60"/>
      <w:jc w:val="center"/>
    </w:pPr>
    <w:rPr>
      <w:color w:val="ED1B2F"/>
      <w:sz w:val="20"/>
    </w:rPr>
  </w:style>
  <w:style w:type="character" w:customStyle="1" w:styleId="FooterChar">
    <w:name w:val="Footer Char"/>
    <w:basedOn w:val="DefaultParagraphFont"/>
    <w:link w:val="Footer"/>
    <w:rsid w:val="006C61D7"/>
    <w:rPr>
      <w:rFonts w:ascii="Corbel" w:hAnsi="Corbel" w:cs="Arial"/>
      <w:color w:val="ED1B2F"/>
      <w:sz w:val="20"/>
      <w:szCs w:val="36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B77CB9"/>
    <w:pPr>
      <w:spacing w:before="60"/>
    </w:pPr>
    <w:rPr>
      <w:rFonts w:cs="Times New Roman"/>
      <w:szCs w:val="20"/>
      <w:lang w:eastAsia="en-US"/>
    </w:rPr>
  </w:style>
  <w:style w:type="character" w:styleId="BookTitle">
    <w:name w:val="Book Title"/>
    <w:basedOn w:val="DefaultParagraphFont"/>
    <w:uiPriority w:val="33"/>
    <w:qFormat/>
    <w:rsid w:val="004E41F2"/>
    <w:rPr>
      <w:b/>
      <w:bCs/>
      <w:smallCaps/>
      <w:spacing w:val="5"/>
    </w:rPr>
  </w:style>
  <w:style w:type="paragraph" w:styleId="TOC1">
    <w:name w:val="toc 1"/>
    <w:basedOn w:val="BodyOfText"/>
    <w:next w:val="Normal"/>
    <w:link w:val="TOC1Char"/>
    <w:autoRedefine/>
    <w:uiPriority w:val="39"/>
    <w:unhideWhenUsed/>
    <w:rsid w:val="00072E1D"/>
    <w:pPr>
      <w:tabs>
        <w:tab w:val="right" w:leader="dot" w:pos="9639"/>
      </w:tabs>
      <w:spacing w:before="60" w:after="20"/>
      <w:ind w:left="284" w:right="425" w:hanging="284"/>
    </w:pPr>
    <w:rPr>
      <w:b/>
      <w:noProof/>
      <w:color w:val="5F497A" w:themeColor="accent4" w:themeShade="BF"/>
    </w:rPr>
  </w:style>
  <w:style w:type="paragraph" w:customStyle="1" w:styleId="TabText1">
    <w:name w:val="TabText1"/>
    <w:basedOn w:val="BodyOfText"/>
    <w:link w:val="TabText1Char"/>
    <w:qFormat/>
    <w:rsid w:val="001903F3"/>
    <w:pPr>
      <w:keepLines/>
      <w:spacing w:before="40" w:after="40"/>
      <w:ind w:left="113" w:right="113"/>
    </w:pPr>
    <w:rPr>
      <w:sz w:val="20"/>
      <w:szCs w:val="20"/>
    </w:rPr>
  </w:style>
  <w:style w:type="paragraph" w:styleId="Subtitle">
    <w:name w:val="Subtitle"/>
    <w:aliases w:val="Soustitre"/>
    <w:basedOn w:val="Normal"/>
    <w:next w:val="Normal"/>
    <w:link w:val="SubtitleChar"/>
    <w:rsid w:val="00157746"/>
    <w:pPr>
      <w:numPr>
        <w:ilvl w:val="1"/>
      </w:numPr>
      <w:spacing w:before="240"/>
      <w:ind w:left="113"/>
      <w:jc w:val="center"/>
    </w:pPr>
    <w:rPr>
      <w:rFonts w:eastAsiaTheme="majorEastAsia" w:cstheme="majorBidi"/>
      <w:b/>
      <w:iCs/>
      <w:color w:val="5F497A" w:themeColor="accent4" w:themeShade="BF"/>
      <w:spacing w:val="20"/>
      <w:sz w:val="36"/>
      <w:szCs w:val="24"/>
    </w:rPr>
  </w:style>
  <w:style w:type="character" w:customStyle="1" w:styleId="SubtitleChar">
    <w:name w:val="Subtitle Char"/>
    <w:aliases w:val="Soustitre Char"/>
    <w:basedOn w:val="DefaultParagraphFont"/>
    <w:link w:val="Subtitle"/>
    <w:rsid w:val="00157746"/>
    <w:rPr>
      <w:rFonts w:ascii="Corbel" w:eastAsiaTheme="majorEastAsia" w:hAnsi="Corbel" w:cstheme="majorBidi"/>
      <w:b/>
      <w:iCs/>
      <w:color w:val="5F497A" w:themeColor="accent4" w:themeShade="BF"/>
      <w:spacing w:val="20"/>
      <w:kern w:val="16"/>
      <w:sz w:val="36"/>
      <w:szCs w:val="24"/>
      <w:lang w:eastAsia="en-GB"/>
    </w:rPr>
  </w:style>
  <w:style w:type="character" w:styleId="Hyperlink">
    <w:name w:val="Hyperlink"/>
    <w:basedOn w:val="DefaultParagraphFont"/>
    <w:uiPriority w:val="99"/>
    <w:rsid w:val="005B02BA"/>
    <w:rPr>
      <w:color w:val="0000FF"/>
      <w:u w:val="single"/>
    </w:rPr>
  </w:style>
  <w:style w:type="paragraph" w:customStyle="1" w:styleId="FigurewithCaption">
    <w:name w:val="Figure with Caption"/>
    <w:basedOn w:val="BodyOfText"/>
    <w:next w:val="BodyOfText"/>
    <w:link w:val="FigurewithCaptionChar"/>
    <w:qFormat/>
    <w:rsid w:val="00427EA1"/>
    <w:pPr>
      <w:spacing w:before="160" w:after="80"/>
      <w:jc w:val="center"/>
    </w:pPr>
  </w:style>
  <w:style w:type="paragraph" w:customStyle="1" w:styleId="TabHeader2">
    <w:name w:val="TabHeader2"/>
    <w:basedOn w:val="TabText2"/>
    <w:link w:val="TabHeader2Char"/>
    <w:qFormat/>
    <w:rsid w:val="00EC7587"/>
    <w:pPr>
      <w:spacing w:before="60" w:after="60"/>
      <w:jc w:val="left"/>
    </w:pPr>
  </w:style>
  <w:style w:type="paragraph" w:customStyle="1" w:styleId="TabHeader1">
    <w:name w:val="TabHeader1"/>
    <w:basedOn w:val="TabText1"/>
    <w:link w:val="TabHeader1Char"/>
    <w:qFormat/>
    <w:rsid w:val="00EC7587"/>
    <w:pPr>
      <w:spacing w:before="80" w:after="80"/>
      <w:jc w:val="left"/>
    </w:pPr>
  </w:style>
  <w:style w:type="character" w:styleId="Emphasis">
    <w:name w:val="Emphasis"/>
    <w:aliases w:val="Emphasis 1"/>
    <w:basedOn w:val="DefaultParagraphFont"/>
    <w:uiPriority w:val="20"/>
    <w:qFormat/>
    <w:rsid w:val="004E41F2"/>
    <w:rPr>
      <w:b/>
      <w:i/>
      <w:iCs/>
      <w:caps w:val="0"/>
      <w:smallCaps w:val="0"/>
      <w:color w:val="3D3D3D"/>
    </w:rPr>
  </w:style>
  <w:style w:type="character" w:styleId="FollowedHyperlink">
    <w:name w:val="FollowedHyperlink"/>
    <w:basedOn w:val="DefaultParagraphFont"/>
    <w:rsid w:val="00B77CB9"/>
    <w:rPr>
      <w:color w:val="800080"/>
      <w:u w:val="single"/>
    </w:rPr>
  </w:style>
  <w:style w:type="character" w:styleId="FootnoteReference">
    <w:name w:val="footnote reference"/>
    <w:basedOn w:val="DefaultParagraphFont"/>
    <w:rsid w:val="00B77CB9"/>
    <w:rPr>
      <w:vertAlign w:val="superscript"/>
    </w:rPr>
  </w:style>
  <w:style w:type="paragraph" w:styleId="FootnoteText">
    <w:name w:val="footnote text"/>
    <w:basedOn w:val="Normal"/>
    <w:link w:val="FootnoteTextChar"/>
    <w:rsid w:val="00B77CB9"/>
    <w:pPr>
      <w:spacing w:after="6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77CB9"/>
    <w:rPr>
      <w:rFonts w:ascii="Arial" w:hAnsi="Arial" w:cs="Arial"/>
      <w:sz w:val="20"/>
      <w:szCs w:val="20"/>
      <w:lang w:val="en-GB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2F79AD"/>
    <w:rPr>
      <w:rFonts w:ascii="Corbel" w:hAnsi="Corbel" w:cs="Arial"/>
      <w:b/>
      <w:bCs/>
      <w:color w:val="5F497A" w:themeColor="accent4" w:themeShade="BF"/>
      <w:kern w:val="16"/>
      <w:sz w:val="40"/>
      <w:szCs w:val="44"/>
      <w:lang w:val="en-GB" w:eastAsia="en-GB"/>
    </w:rPr>
  </w:style>
  <w:style w:type="paragraph" w:customStyle="1" w:styleId="FooterTabpageNb">
    <w:name w:val="Footer Tab pageNb"/>
    <w:basedOn w:val="FooterTableau"/>
    <w:rsid w:val="00582057"/>
    <w:pPr>
      <w:jc w:val="right"/>
    </w:pPr>
    <w:rPr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054A91"/>
    <w:rPr>
      <w:rFonts w:ascii="Corbel" w:eastAsiaTheme="majorEastAsia" w:hAnsi="Corbel" w:cstheme="majorBidi"/>
      <w:b/>
      <w:bCs/>
      <w:iCs/>
      <w:color w:val="03558B"/>
      <w:sz w:val="26"/>
      <w:szCs w:val="26"/>
    </w:rPr>
  </w:style>
  <w:style w:type="table" w:customStyle="1" w:styleId="TableitrustRef">
    <w:name w:val="Table_itrustRef"/>
    <w:basedOn w:val="TableNormal"/>
    <w:uiPriority w:val="99"/>
    <w:rsid w:val="00EC7587"/>
    <w:pPr>
      <w:spacing w:after="0"/>
    </w:pPr>
    <w:rPr>
      <w:rFonts w:ascii="Corbel" w:hAnsi="Corbe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rsid w:val="00A51A18"/>
    <w:pPr>
      <w:jc w:val="right"/>
    </w:pPr>
    <w:rPr>
      <w:rFonts w:eastAsiaTheme="majorEastAsia" w:cstheme="majorBidi"/>
      <w:b/>
      <w:iCs/>
      <w:color w:val="5F497A" w:themeColor="accent4" w:themeShade="BF"/>
      <w:spacing w:val="20"/>
      <w:sz w:val="32"/>
      <w:szCs w:val="24"/>
    </w:rPr>
  </w:style>
  <w:style w:type="paragraph" w:styleId="Caption">
    <w:name w:val="caption"/>
    <w:basedOn w:val="Normal"/>
    <w:next w:val="Normal"/>
    <w:unhideWhenUsed/>
    <w:rsid w:val="007840D9"/>
    <w:pPr>
      <w:spacing w:before="120" w:after="200"/>
      <w:jc w:val="center"/>
    </w:pPr>
    <w:rPr>
      <w:bCs/>
      <w:color w:val="7030A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069D"/>
    <w:rPr>
      <w:rFonts w:ascii="Corbel" w:hAnsi="Corbel" w:cs="Arial"/>
      <w:b/>
      <w:bCs/>
      <w:color w:val="5F497A" w:themeColor="accent4" w:themeShade="BF"/>
      <w:kern w:val="16"/>
      <w:sz w:val="32"/>
      <w:szCs w:val="4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79AD"/>
    <w:rPr>
      <w:rFonts w:ascii="Corbel" w:eastAsiaTheme="majorEastAsia" w:hAnsi="Corbel" w:cstheme="majorBidi"/>
      <w:b/>
      <w:color w:val="5F497A" w:themeColor="accent4" w:themeShade="BF"/>
      <w:kern w:val="16"/>
      <w:sz w:val="28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5069D"/>
    <w:rPr>
      <w:rFonts w:ascii="Corbel" w:eastAsiaTheme="majorEastAsia" w:hAnsi="Corbel" w:cstheme="majorBidi"/>
      <w:b/>
      <w:color w:val="03558B"/>
      <w:sz w:val="24"/>
      <w:lang w:eastAsia="fr-LU"/>
    </w:rPr>
  </w:style>
  <w:style w:type="character" w:customStyle="1" w:styleId="Heading6Char">
    <w:name w:val="Heading 6 Char"/>
    <w:basedOn w:val="DefaultParagraphFont"/>
    <w:link w:val="Heading6"/>
    <w:rsid w:val="008F6831"/>
    <w:rPr>
      <w:rFonts w:ascii="Aller" w:hAnsi="Aller" w:cs="Arial"/>
      <w:b/>
      <w:color w:val="5F497A" w:themeColor="accent4" w:themeShade="BF"/>
      <w:kern w:val="16"/>
      <w:lang w:eastAsia="fr-LU"/>
    </w:rPr>
  </w:style>
  <w:style w:type="character" w:customStyle="1" w:styleId="Heading7Char">
    <w:name w:val="Heading 7 Char"/>
    <w:basedOn w:val="DefaultParagraphFont"/>
    <w:link w:val="Heading7"/>
    <w:rsid w:val="00F03088"/>
    <w:rPr>
      <w:rFonts w:ascii="Aller" w:hAnsi="Aller" w:cs="Arial"/>
      <w:b/>
      <w:color w:val="03558B"/>
      <w:kern w:val="16"/>
      <w:szCs w:val="24"/>
      <w:lang w:val="en-US" w:eastAsia="fr-LU"/>
    </w:rPr>
  </w:style>
  <w:style w:type="character" w:customStyle="1" w:styleId="Heading8Char">
    <w:name w:val="Heading 8 Char"/>
    <w:basedOn w:val="DefaultParagraphFont"/>
    <w:link w:val="Heading8"/>
    <w:rsid w:val="00F03088"/>
    <w:rPr>
      <w:rFonts w:ascii="Aller" w:hAnsi="Aller" w:cs="Arial"/>
      <w:b/>
      <w:color w:val="03558B"/>
      <w:kern w:val="16"/>
      <w:szCs w:val="24"/>
      <w:lang w:val="en-US" w:eastAsia="fr-LU"/>
    </w:rPr>
  </w:style>
  <w:style w:type="character" w:customStyle="1" w:styleId="Heading9Char">
    <w:name w:val="Heading 9 Char"/>
    <w:basedOn w:val="DefaultParagraphFont"/>
    <w:link w:val="Heading9"/>
    <w:rsid w:val="00F03088"/>
    <w:rPr>
      <w:rFonts w:ascii="Aller" w:hAnsi="Aller" w:cs="Arial"/>
      <w:b/>
      <w:color w:val="03558B"/>
      <w:kern w:val="16"/>
      <w:szCs w:val="24"/>
      <w:lang w:val="en-US" w:eastAsia="fr-LU"/>
    </w:rPr>
  </w:style>
  <w:style w:type="character" w:styleId="HTMLCite">
    <w:name w:val="HTML Cite"/>
    <w:basedOn w:val="DefaultParagraphFont"/>
    <w:uiPriority w:val="99"/>
    <w:unhideWhenUsed/>
    <w:rsid w:val="00B77C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7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CB9"/>
    <w:rPr>
      <w:rFonts w:ascii="Courier New" w:hAnsi="Courier New" w:cs="Courier New"/>
      <w:sz w:val="20"/>
      <w:szCs w:val="20"/>
      <w:lang w:val="en-GB" w:eastAsia="en-GB"/>
    </w:rPr>
  </w:style>
  <w:style w:type="table" w:customStyle="1" w:styleId="Tableitrust3">
    <w:name w:val="Table_itrust3"/>
    <w:basedOn w:val="TableitrustRef"/>
    <w:uiPriority w:val="99"/>
    <w:rsid w:val="00753CCC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/>
      </w:rPr>
      <w:tblPr/>
      <w:tcPr>
        <w:shd w:val="clear" w:color="auto" w:fill="CCC0D9" w:themeFill="accent4" w:themeFillTint="66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character" w:styleId="IntenseEmphasis">
    <w:name w:val="Intense Emphasis"/>
    <w:basedOn w:val="DefaultParagraphFont"/>
    <w:uiPriority w:val="21"/>
    <w:rsid w:val="00B77CB9"/>
    <w:rPr>
      <w:b w:val="0"/>
      <w:bCs/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rsid w:val="00B77CB9"/>
    <w:pPr>
      <w:spacing w:before="120"/>
      <w:ind w:left="284" w:right="284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CB9"/>
    <w:rPr>
      <w:rFonts w:ascii="Arial" w:hAnsi="Arial" w:cs="Arial"/>
      <w:b/>
      <w:bCs/>
      <w:i/>
      <w:iCs/>
      <w:szCs w:val="36"/>
      <w:lang w:val="en-GB" w:eastAsia="fr-FR"/>
    </w:rPr>
  </w:style>
  <w:style w:type="character" w:styleId="IntenseReference">
    <w:name w:val="Intense Reference"/>
    <w:basedOn w:val="DefaultParagraphFont"/>
    <w:uiPriority w:val="32"/>
    <w:rsid w:val="00B77CB9"/>
    <w:rPr>
      <w:b w:val="0"/>
      <w:bCs/>
      <w:smallCaps/>
      <w:color w:val="C0504D"/>
      <w:spacing w:val="5"/>
      <w:u w:val="single"/>
    </w:rPr>
  </w:style>
  <w:style w:type="character" w:customStyle="1" w:styleId="IntenseReference1">
    <w:name w:val="Intense Reference1"/>
    <w:basedOn w:val="DefaultParagraphFont"/>
    <w:uiPriority w:val="32"/>
    <w:rsid w:val="00B77CB9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B77CB9"/>
    <w:pPr>
      <w:tabs>
        <w:tab w:val="num" w:pos="360"/>
      </w:tabs>
      <w:spacing w:before="60"/>
      <w:ind w:left="360" w:hanging="360"/>
    </w:pPr>
    <w:rPr>
      <w:rFonts w:cs="Times New Roman"/>
      <w:szCs w:val="20"/>
      <w:lang w:eastAsia="en-US"/>
    </w:rPr>
  </w:style>
  <w:style w:type="paragraph" w:styleId="ListNumber2">
    <w:name w:val="List Number 2"/>
    <w:basedOn w:val="Normal"/>
    <w:rsid w:val="00B77CB9"/>
    <w:pPr>
      <w:tabs>
        <w:tab w:val="num" w:pos="643"/>
      </w:tabs>
      <w:spacing w:before="60"/>
      <w:ind w:left="643" w:hanging="360"/>
    </w:pPr>
    <w:rPr>
      <w:rFonts w:cs="Times New Roman"/>
      <w:szCs w:val="20"/>
      <w:lang w:eastAsia="en-US"/>
    </w:rPr>
  </w:style>
  <w:style w:type="paragraph" w:styleId="ListNumber3">
    <w:name w:val="List Number 3"/>
    <w:basedOn w:val="Normal"/>
    <w:rsid w:val="00B77CB9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B77CB9"/>
    <w:pPr>
      <w:tabs>
        <w:tab w:val="num" w:pos="1209"/>
      </w:tabs>
      <w:spacing w:before="60"/>
      <w:ind w:left="1209" w:hanging="360"/>
    </w:pPr>
    <w:rPr>
      <w:rFonts w:cs="Times New Roman"/>
      <w:szCs w:val="20"/>
      <w:lang w:eastAsia="en-US"/>
    </w:rPr>
  </w:style>
  <w:style w:type="paragraph" w:customStyle="1" w:styleId="ListofFigure">
    <w:name w:val="List of Figure"/>
    <w:basedOn w:val="Normal"/>
    <w:link w:val="ListofFigureChar"/>
    <w:rsid w:val="00B77CB9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B77CB9"/>
    <w:rPr>
      <w:rFonts w:ascii="Arial" w:hAnsi="Arial" w:cs="Arial"/>
      <w:noProof/>
      <w:szCs w:val="36"/>
      <w:lang w:val="en-GB" w:eastAsia="fr-FR"/>
    </w:rPr>
  </w:style>
  <w:style w:type="numbering" w:customStyle="1" w:styleId="Bullet">
    <w:name w:val="Bullet"/>
    <w:uiPriority w:val="99"/>
    <w:rsid w:val="0025558B"/>
    <w:pPr>
      <w:numPr>
        <w:numId w:val="14"/>
      </w:numPr>
    </w:pPr>
  </w:style>
  <w:style w:type="paragraph" w:styleId="ListParagraph">
    <w:name w:val="List Paragraph"/>
    <w:basedOn w:val="Normal"/>
    <w:link w:val="ListParagraphChar"/>
    <w:uiPriority w:val="99"/>
    <w:qFormat/>
    <w:rsid w:val="0025558B"/>
    <w:pPr>
      <w:ind w:left="720"/>
      <w:contextualSpacing/>
    </w:pPr>
  </w:style>
  <w:style w:type="table" w:customStyle="1" w:styleId="Tableitrust4">
    <w:name w:val="Table_itrust4"/>
    <w:basedOn w:val="TableitrustRef"/>
    <w:uiPriority w:val="99"/>
    <w:rsid w:val="00276C34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B2A1C7" w:themeFill="accent4" w:themeFillTint="99"/>
      </w:tcPr>
    </w:tblStylePr>
    <w:tblStylePr w:type="lastRow">
      <w:rPr>
        <w:b/>
      </w:rPr>
      <w:tblPr/>
      <w:tcPr>
        <w:shd w:val="clear" w:color="auto" w:fill="B2A1C7" w:themeFill="accent4" w:themeFillTint="99"/>
      </w:tcPr>
    </w:tblStylePr>
    <w:tblStylePr w:type="firstCol">
      <w:rPr>
        <w:b/>
      </w:rPr>
      <w:tblPr/>
      <w:tcPr>
        <w:shd w:val="clear" w:color="auto" w:fill="CCC0D9" w:themeFill="accent4" w:themeFillTint="66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paragraph" w:styleId="NoSpacing">
    <w:name w:val="No Spacing"/>
    <w:aliases w:val="BoT_NoSpacing"/>
    <w:uiPriority w:val="1"/>
    <w:qFormat/>
    <w:rsid w:val="00FF5BBD"/>
    <w:pPr>
      <w:spacing w:after="0"/>
      <w:jc w:val="both"/>
    </w:pPr>
    <w:rPr>
      <w:rFonts w:ascii="Aller Light" w:hAnsi="Aller Light" w:cs="Arial"/>
      <w:szCs w:val="36"/>
      <w:lang w:eastAsia="en-GB"/>
    </w:rPr>
  </w:style>
  <w:style w:type="paragraph" w:styleId="NormalWeb">
    <w:name w:val="Normal (Web)"/>
    <w:basedOn w:val="Normal"/>
    <w:link w:val="NormalWebChar"/>
    <w:uiPriority w:val="99"/>
    <w:rsid w:val="00B77CB9"/>
    <w:pPr>
      <w:widowControl w:val="0"/>
      <w:suppressAutoHyphens/>
      <w:spacing w:before="280" w:after="280"/>
    </w:pPr>
    <w:rPr>
      <w:rFonts w:ascii="Times New Roman" w:eastAsia="DejaVuSans" w:hAnsi="Times New Roman" w:cs="Times New Roman"/>
      <w:kern w:val="1"/>
      <w:sz w:val="24"/>
      <w:szCs w:val="24"/>
      <w:lang w:val="en-US" w:eastAsia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B77CB9"/>
    <w:rPr>
      <w:rFonts w:ascii="Times New Roman" w:eastAsia="DejaVuSans" w:hAnsi="Times New Roman" w:cs="Times New Roman"/>
      <w:kern w:val="1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rsid w:val="00B77CB9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B77CB9"/>
    <w:rPr>
      <w:rFonts w:ascii="Arial" w:hAnsi="Arial" w:cs="Arial"/>
      <w:szCs w:val="36"/>
      <w:lang w:val="en-GB" w:eastAsia="fr-FR"/>
    </w:rPr>
  </w:style>
  <w:style w:type="character" w:styleId="PageNumber">
    <w:name w:val="page number"/>
    <w:basedOn w:val="DefaultParagraphFont"/>
    <w:rsid w:val="00B77CB9"/>
  </w:style>
  <w:style w:type="character" w:styleId="PlaceholderText">
    <w:name w:val="Placeholder Text"/>
    <w:basedOn w:val="DefaultParagraphFont"/>
    <w:uiPriority w:val="99"/>
    <w:semiHidden/>
    <w:rsid w:val="00B77CB9"/>
  </w:style>
  <w:style w:type="paragraph" w:styleId="Quote">
    <w:name w:val="Quote"/>
    <w:basedOn w:val="BodyOfText"/>
    <w:next w:val="BodyOfText"/>
    <w:link w:val="QuoteChar"/>
    <w:uiPriority w:val="29"/>
    <w:qFormat/>
    <w:rsid w:val="00EC544A"/>
    <w:pPr>
      <w:spacing w:after="80"/>
      <w:ind w:left="142" w:right="142"/>
      <w:contextualSpacing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C544A"/>
    <w:rPr>
      <w:rFonts w:ascii="Corbel" w:hAnsi="Corbel" w:cs="Arial"/>
      <w:i/>
      <w:iCs/>
      <w:kern w:val="16"/>
      <w:sz w:val="20"/>
      <w:szCs w:val="36"/>
      <w:lang w:eastAsia="en-GB"/>
    </w:rPr>
  </w:style>
  <w:style w:type="paragraph" w:customStyle="1" w:styleId="EnumerationL1">
    <w:name w:val="Enumeration L1"/>
    <w:basedOn w:val="BodyOfText"/>
    <w:link w:val="EnumerationL1Char"/>
    <w:qFormat/>
    <w:rsid w:val="00D4240E"/>
    <w:pPr>
      <w:numPr>
        <w:numId w:val="5"/>
      </w:numPr>
      <w:spacing w:after="80"/>
    </w:pPr>
  </w:style>
  <w:style w:type="paragraph" w:customStyle="1" w:styleId="S-TssNo">
    <w:name w:val="S-T ss No"/>
    <w:basedOn w:val="Normal"/>
    <w:link w:val="S-TssNoChar"/>
    <w:rsid w:val="00B77CB9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B77CB9"/>
    <w:rPr>
      <w:rFonts w:ascii="Arial" w:hAnsi="Arial" w:cs="Arial"/>
      <w:sz w:val="32"/>
      <w:szCs w:val="32"/>
      <w:lang w:val="en-GB" w:eastAsia="fr-FR"/>
    </w:rPr>
  </w:style>
  <w:style w:type="paragraph" w:customStyle="1" w:styleId="Subject">
    <w:name w:val="Subject"/>
    <w:basedOn w:val="Normal"/>
    <w:rsid w:val="00B77CB9"/>
    <w:pPr>
      <w:spacing w:before="60"/>
      <w:jc w:val="center"/>
    </w:pPr>
    <w:rPr>
      <w:b/>
      <w:color w:val="000080"/>
      <w:sz w:val="40"/>
      <w:szCs w:val="40"/>
      <w:lang w:eastAsia="en-US"/>
    </w:rPr>
  </w:style>
  <w:style w:type="character" w:styleId="SubtleEmphasis">
    <w:name w:val="Subtle Emphasis"/>
    <w:aliases w:val="Emphasis 2"/>
    <w:basedOn w:val="DefaultParagraphFont"/>
    <w:uiPriority w:val="19"/>
    <w:qFormat/>
    <w:rsid w:val="00B77CB9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B77CB9"/>
    <w:pPr>
      <w:spacing w:after="0"/>
    </w:pPr>
    <w:rPr>
      <w:rFonts w:ascii="Arial" w:hAnsi="Arial" w:cs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itrust1">
    <w:name w:val="Table_itrust1"/>
    <w:basedOn w:val="TableitrustRef"/>
    <w:uiPriority w:val="99"/>
    <w:rsid w:val="00B34F2D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E5DFEC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E5DFEC" w:themeFill="accent4" w:themeFillTint="33"/>
      </w:tcPr>
    </w:tblStylePr>
    <w:tblStylePr w:type="firstCol">
      <w:rPr>
        <w:b/>
      </w:rPr>
      <w:tblPr/>
      <w:tcPr>
        <w:shd w:val="clear" w:color="auto" w:fill="E5DFEC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E5DFEC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577A07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5F497A" w:themeColor="accent4" w:themeShade="BF"/>
        <w:sz w:val="20"/>
      </w:rPr>
      <w:tblPr/>
      <w:tcPr>
        <w:shd w:val="clear" w:color="auto" w:fill="CCC0D9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CCC0D9" w:themeFill="accent4" w:themeFillTint="66"/>
      </w:tcPr>
    </w:tblStylePr>
    <w:tblStylePr w:type="firstCol">
      <w:rPr>
        <w:rFonts w:ascii="Corbel" w:hAnsi="Corbel"/>
        <w:b/>
        <w:color w:val="5F497A" w:themeColor="accent4" w:themeShade="BF"/>
      </w:rPr>
      <w:tblPr/>
      <w:tcPr>
        <w:shd w:val="clear" w:color="auto" w:fill="E5DFEC" w:themeFill="accent4" w:themeFillTint="33"/>
      </w:tcPr>
    </w:tblStylePr>
    <w:tblStylePr w:type="lastCol">
      <w:rPr>
        <w:b/>
      </w:rPr>
      <w:tblPr/>
      <w:tcPr>
        <w:shd w:val="clear" w:color="auto" w:fill="E5DFEC" w:themeFill="accent4" w:themeFillTint="33"/>
      </w:tcPr>
    </w:tblStylePr>
  </w:style>
  <w:style w:type="paragraph" w:styleId="Title">
    <w:name w:val="Title"/>
    <w:basedOn w:val="Normal"/>
    <w:next w:val="Normal"/>
    <w:link w:val="TitleChar"/>
    <w:rsid w:val="004939DC"/>
    <w:pPr>
      <w:spacing w:before="240"/>
      <w:contextualSpacing/>
      <w:jc w:val="center"/>
    </w:pPr>
    <w:rPr>
      <w:rFonts w:eastAsiaTheme="majorEastAsia" w:cstheme="majorBidi"/>
      <w:b/>
      <w:color w:val="E61F3D"/>
      <w:spacing w:val="20"/>
      <w:sz w:val="40"/>
      <w:szCs w:val="52"/>
    </w:rPr>
  </w:style>
  <w:style w:type="character" w:customStyle="1" w:styleId="TitleChar">
    <w:name w:val="Title Char"/>
    <w:basedOn w:val="DefaultParagraphFont"/>
    <w:link w:val="Title"/>
    <w:rsid w:val="004939DC"/>
    <w:rPr>
      <w:rFonts w:ascii="Corbel" w:eastAsiaTheme="majorEastAsia" w:hAnsi="Corbel" w:cstheme="majorBidi"/>
      <w:b/>
      <w:color w:val="E61F3D"/>
      <w:spacing w:val="20"/>
      <w:kern w:val="16"/>
      <w:sz w:val="40"/>
      <w:szCs w:val="52"/>
      <w:lang w:eastAsia="en-GB"/>
    </w:rPr>
  </w:style>
  <w:style w:type="character" w:customStyle="1" w:styleId="TabText2Char">
    <w:name w:val="TabText2 Char"/>
    <w:basedOn w:val="BodyOfTextChar"/>
    <w:link w:val="TabText2"/>
    <w:rsid w:val="00EC7587"/>
    <w:rPr>
      <w:rFonts w:ascii="Corbel" w:hAnsi="Corbel" w:cs="Arial"/>
      <w:kern w:val="16"/>
      <w:sz w:val="18"/>
      <w:szCs w:val="36"/>
      <w:lang w:val="en-GB" w:eastAsia="en-GB"/>
    </w:rPr>
  </w:style>
  <w:style w:type="paragraph" w:styleId="TOC2">
    <w:name w:val="toc 2"/>
    <w:basedOn w:val="BodyText"/>
    <w:next w:val="BodyText"/>
    <w:uiPriority w:val="39"/>
    <w:rsid w:val="00387E08"/>
    <w:pPr>
      <w:tabs>
        <w:tab w:val="right" w:leader="dot" w:pos="9639"/>
      </w:tabs>
      <w:spacing w:before="40" w:after="20"/>
      <w:ind w:left="709" w:right="425" w:hanging="567"/>
      <w:jc w:val="left"/>
    </w:pPr>
    <w:rPr>
      <w:noProof/>
      <w:color w:val="5F497A" w:themeColor="accent4" w:themeShade="BF"/>
      <w:sz w:val="20"/>
    </w:rPr>
  </w:style>
  <w:style w:type="paragraph" w:styleId="TOC3">
    <w:name w:val="toc 3"/>
    <w:basedOn w:val="TOC2"/>
    <w:next w:val="Normal"/>
    <w:uiPriority w:val="39"/>
    <w:rsid w:val="00BD7BEE"/>
    <w:pPr>
      <w:tabs>
        <w:tab w:val="left" w:pos="993"/>
      </w:tabs>
      <w:spacing w:before="20"/>
      <w:ind w:left="993" w:hanging="709"/>
      <w:contextualSpacing/>
    </w:pPr>
    <w:rPr>
      <w:sz w:val="18"/>
    </w:rPr>
  </w:style>
  <w:style w:type="paragraph" w:styleId="TOC4">
    <w:name w:val="toc 4"/>
    <w:basedOn w:val="TOC3"/>
    <w:next w:val="Normal"/>
    <w:uiPriority w:val="39"/>
    <w:rsid w:val="00B54CCF"/>
    <w:pPr>
      <w:tabs>
        <w:tab w:val="left" w:pos="1418"/>
      </w:tabs>
      <w:spacing w:after="0"/>
      <w:ind w:left="1417" w:hanging="992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77CB9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6">
    <w:name w:val="toc 6"/>
    <w:basedOn w:val="Normal"/>
    <w:next w:val="Normal"/>
    <w:autoRedefine/>
    <w:uiPriority w:val="39"/>
    <w:unhideWhenUsed/>
    <w:rsid w:val="00B77CB9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7">
    <w:name w:val="toc 7"/>
    <w:basedOn w:val="Normal"/>
    <w:next w:val="Normal"/>
    <w:autoRedefine/>
    <w:uiPriority w:val="39"/>
    <w:unhideWhenUsed/>
    <w:rsid w:val="00B77CB9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8">
    <w:name w:val="toc 8"/>
    <w:basedOn w:val="Normal"/>
    <w:next w:val="Normal"/>
    <w:autoRedefine/>
    <w:uiPriority w:val="39"/>
    <w:unhideWhenUsed/>
    <w:rsid w:val="00B77CB9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9">
    <w:name w:val="toc 9"/>
    <w:basedOn w:val="Normal"/>
    <w:next w:val="Normal"/>
    <w:autoRedefine/>
    <w:uiPriority w:val="39"/>
    <w:unhideWhenUsed/>
    <w:rsid w:val="00046BF1"/>
    <w:pPr>
      <w:spacing w:after="100" w:line="276" w:lineRule="auto"/>
      <w:ind w:left="851" w:hanging="851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Heading">
    <w:name w:val="TOC Heading"/>
    <w:basedOn w:val="HToc"/>
    <w:next w:val="Normal"/>
    <w:uiPriority w:val="39"/>
    <w:unhideWhenUsed/>
    <w:rsid w:val="00A414DD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A57A8"/>
    <w:pPr>
      <w:pBdr>
        <w:bottom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A57A8"/>
    <w:pPr>
      <w:pBdr>
        <w:top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Revision">
    <w:name w:val="Revision"/>
    <w:hidden/>
    <w:uiPriority w:val="99"/>
    <w:semiHidden/>
    <w:rsid w:val="008A57A8"/>
    <w:pPr>
      <w:spacing w:after="240"/>
    </w:pPr>
    <w:rPr>
      <w:rFonts w:ascii="Arial" w:hAnsi="Arial" w:cs="Arial"/>
      <w:b/>
      <w:szCs w:val="36"/>
      <w:lang w:val="en-GB"/>
    </w:rPr>
  </w:style>
  <w:style w:type="paragraph" w:customStyle="1" w:styleId="FooterTableau">
    <w:name w:val="FooterTableau"/>
    <w:basedOn w:val="Normal"/>
    <w:link w:val="FooterTableauChar"/>
    <w:rsid w:val="0061139A"/>
    <w:pPr>
      <w:spacing w:before="60" w:after="60"/>
      <w:ind w:left="426" w:right="113" w:hanging="426"/>
    </w:pPr>
    <w:rPr>
      <w:color w:val="auto"/>
      <w:sz w:val="16"/>
      <w:lang w:eastAsia="fr-FR"/>
    </w:rPr>
  </w:style>
  <w:style w:type="character" w:customStyle="1" w:styleId="TabHeader2Char">
    <w:name w:val="TabHeader2 Char"/>
    <w:basedOn w:val="TabText2Char"/>
    <w:link w:val="TabHeader2"/>
    <w:rsid w:val="00EC7587"/>
    <w:rPr>
      <w:rFonts w:ascii="Corbel" w:hAnsi="Corbel" w:cs="Arial"/>
      <w:kern w:val="16"/>
      <w:sz w:val="18"/>
      <w:szCs w:val="36"/>
      <w:lang w:val="en-GB" w:eastAsia="en-GB"/>
    </w:rPr>
  </w:style>
  <w:style w:type="character" w:customStyle="1" w:styleId="FooterTableauChar">
    <w:name w:val="FooterTableau Char"/>
    <w:basedOn w:val="DefaultParagraphFont"/>
    <w:link w:val="FooterTableau"/>
    <w:rsid w:val="0061139A"/>
    <w:rPr>
      <w:rFonts w:ascii="Arial" w:hAnsi="Arial" w:cs="Arial"/>
      <w:kern w:val="16"/>
      <w:sz w:val="16"/>
      <w:szCs w:val="36"/>
      <w:lang w:eastAsia="fr-FR"/>
    </w:rPr>
  </w:style>
  <w:style w:type="paragraph" w:styleId="Header">
    <w:name w:val="header"/>
    <w:basedOn w:val="Normal"/>
    <w:link w:val="HeaderChar"/>
    <w:unhideWhenUsed/>
    <w:rsid w:val="00BB1B37"/>
    <w:pPr>
      <w:tabs>
        <w:tab w:val="center" w:pos="4513"/>
        <w:tab w:val="right" w:pos="9026"/>
      </w:tabs>
      <w:spacing w:after="0"/>
    </w:p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hAnsi="Arial" w:cs="Arial"/>
      <w:sz w:val="20"/>
      <w:szCs w:val="20"/>
      <w:lang w:eastAsia="en-GB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16428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64282"/>
    <w:rPr>
      <w:rFonts w:ascii="Segoe UI" w:hAnsi="Segoe UI" w:cs="Segoe UI"/>
      <w:sz w:val="18"/>
      <w:szCs w:val="18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D7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D748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TabEnum1">
    <w:name w:val="TabEnum1"/>
    <w:basedOn w:val="Normal"/>
    <w:link w:val="TabEnum1Char"/>
    <w:qFormat/>
    <w:rsid w:val="00E457E5"/>
    <w:pPr>
      <w:numPr>
        <w:numId w:val="2"/>
      </w:num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qFormat/>
    <w:rsid w:val="005A3FBA"/>
    <w:rPr>
      <w:i/>
      <w:lang w:val="fr-FR"/>
    </w:rPr>
  </w:style>
  <w:style w:type="paragraph" w:customStyle="1" w:styleId="Hidden">
    <w:name w:val="Hidden"/>
    <w:basedOn w:val="BodyOfText"/>
    <w:next w:val="BodyOfText"/>
    <w:qFormat/>
    <w:rsid w:val="00A1100E"/>
    <w:pPr>
      <w:spacing w:after="80"/>
    </w:pPr>
    <w:rPr>
      <w:vanish/>
      <w:color w:val="00B050"/>
      <w:sz w:val="20"/>
      <w:lang w:eastAsia="en-US"/>
    </w:rPr>
  </w:style>
  <w:style w:type="paragraph" w:customStyle="1" w:styleId="SubParagraph">
    <w:name w:val="SubParagraph"/>
    <w:basedOn w:val="BodyOfText"/>
    <w:link w:val="SubParagraphChar"/>
    <w:qFormat/>
    <w:rsid w:val="00EC2526"/>
    <w:pPr>
      <w:ind w:left="284"/>
    </w:pPr>
  </w:style>
  <w:style w:type="paragraph" w:customStyle="1" w:styleId="BodyOfText">
    <w:name w:val="Body Of Text"/>
    <w:basedOn w:val="Normal"/>
    <w:link w:val="BodyOfTextChar"/>
    <w:qFormat/>
    <w:rsid w:val="00072E1D"/>
    <w:rPr>
      <w:color w:val="auto"/>
    </w:rPr>
  </w:style>
  <w:style w:type="character" w:customStyle="1" w:styleId="FigurewithCaptionChar">
    <w:name w:val="Figure with Caption Char"/>
    <w:basedOn w:val="BodyOfTextChar"/>
    <w:link w:val="FigurewithCaption"/>
    <w:rsid w:val="00427EA1"/>
    <w:rPr>
      <w:rFonts w:ascii="Corbel" w:hAnsi="Corbel" w:cs="Arial"/>
      <w:kern w:val="16"/>
      <w:szCs w:val="36"/>
      <w:lang w:val="en-GB" w:eastAsia="en-GB"/>
    </w:rPr>
  </w:style>
  <w:style w:type="character" w:customStyle="1" w:styleId="BodyOfTextChar">
    <w:name w:val="Body Of Text Char"/>
    <w:basedOn w:val="DefaultParagraphFont"/>
    <w:link w:val="BodyOfText"/>
    <w:rsid w:val="00072E1D"/>
    <w:rPr>
      <w:rFonts w:ascii="Corbel" w:hAnsi="Corbel" w:cs="Arial"/>
      <w:kern w:val="16"/>
      <w:szCs w:val="36"/>
      <w:lang w:val="en-GB" w:eastAsia="en-GB"/>
    </w:rPr>
  </w:style>
  <w:style w:type="character" w:customStyle="1" w:styleId="EnumerationL1Char">
    <w:name w:val="Enumeration L1 Char"/>
    <w:basedOn w:val="BodyOfTextChar"/>
    <w:link w:val="EnumerationL1"/>
    <w:rsid w:val="00D4240E"/>
    <w:rPr>
      <w:rFonts w:ascii="Corbel" w:hAnsi="Corbel" w:cs="Arial"/>
      <w:kern w:val="16"/>
      <w:szCs w:val="36"/>
      <w:lang w:val="en-GB" w:eastAsia="en-GB"/>
    </w:rPr>
  </w:style>
  <w:style w:type="paragraph" w:customStyle="1" w:styleId="HDocProp">
    <w:name w:val="H Doc Prop."/>
    <w:basedOn w:val="BodyText"/>
    <w:next w:val="BodyText"/>
    <w:link w:val="HDocPropChar"/>
    <w:qFormat/>
    <w:rsid w:val="004939DC"/>
    <w:pPr>
      <w:keepNext/>
      <w:jc w:val="left"/>
    </w:pPr>
    <w:rPr>
      <w:b/>
      <w:color w:val="5F497A" w:themeColor="accent4" w:themeShade="BF"/>
      <w:sz w:val="28"/>
    </w:rPr>
  </w:style>
  <w:style w:type="character" w:customStyle="1" w:styleId="TabText1Char">
    <w:name w:val="TabText1 Char"/>
    <w:basedOn w:val="BodyOfTextChar"/>
    <w:link w:val="TabText1"/>
    <w:rsid w:val="00EC7587"/>
    <w:rPr>
      <w:rFonts w:ascii="Corbel" w:hAnsi="Corbel" w:cs="Arial"/>
      <w:kern w:val="16"/>
      <w:sz w:val="20"/>
      <w:szCs w:val="20"/>
      <w:lang w:val="en-GB" w:eastAsia="en-GB"/>
    </w:rPr>
  </w:style>
  <w:style w:type="character" w:customStyle="1" w:styleId="HDocPropChar">
    <w:name w:val="H Doc Prop. Char"/>
    <w:basedOn w:val="DefaultParagraphFont"/>
    <w:link w:val="HDocProp"/>
    <w:rsid w:val="004939DC"/>
    <w:rPr>
      <w:rFonts w:ascii="Corbel" w:hAnsi="Corbel" w:cs="Arial"/>
      <w:b/>
      <w:color w:val="5F497A" w:themeColor="accent4" w:themeShade="BF"/>
      <w:kern w:val="16"/>
      <w:sz w:val="28"/>
      <w:szCs w:val="36"/>
      <w:lang w:eastAsia="en-GB"/>
    </w:rPr>
  </w:style>
  <w:style w:type="paragraph" w:styleId="BodyText">
    <w:name w:val="Body Text"/>
    <w:basedOn w:val="Normal"/>
    <w:link w:val="BodyTextChar"/>
    <w:semiHidden/>
    <w:unhideWhenUsed/>
    <w:rsid w:val="00A47A23"/>
  </w:style>
  <w:style w:type="character" w:customStyle="1" w:styleId="BodyTextChar">
    <w:name w:val="Body Text Char"/>
    <w:basedOn w:val="DefaultParagraphFont"/>
    <w:link w:val="BodyText"/>
    <w:semiHidden/>
    <w:rsid w:val="00A47A23"/>
    <w:rPr>
      <w:rFonts w:ascii="Aller Light" w:hAnsi="Aller Light" w:cs="Arial"/>
      <w:szCs w:val="36"/>
      <w:lang w:eastAsia="en-GB"/>
    </w:rPr>
  </w:style>
  <w:style w:type="paragraph" w:customStyle="1" w:styleId="H1nonumber">
    <w:name w:val="H1 no number"/>
    <w:basedOn w:val="Heading1"/>
    <w:next w:val="Normal"/>
    <w:link w:val="H1nonumberChar"/>
    <w:qFormat/>
    <w:rsid w:val="005B02BA"/>
    <w:pPr>
      <w:numPr>
        <w:numId w:val="0"/>
      </w:numPr>
      <w:spacing w:after="160"/>
    </w:pPr>
    <w:rPr>
      <w:rFonts w:ascii="Arial" w:hAnsi="Arial"/>
      <w:lang w:val="fr-LU"/>
    </w:rPr>
  </w:style>
  <w:style w:type="character" w:customStyle="1" w:styleId="TabHeader1Char">
    <w:name w:val="TabHeader1 Char"/>
    <w:basedOn w:val="TabText1Char"/>
    <w:link w:val="TabHeader1"/>
    <w:rsid w:val="00EC7587"/>
    <w:rPr>
      <w:rFonts w:ascii="Corbel" w:hAnsi="Corbel" w:cs="Arial"/>
      <w:kern w:val="16"/>
      <w:sz w:val="20"/>
      <w:szCs w:val="20"/>
      <w:lang w:val="en-GB" w:eastAsia="en-GB"/>
    </w:rPr>
  </w:style>
  <w:style w:type="character" w:customStyle="1" w:styleId="H1nonumberChar">
    <w:name w:val="H1 no number Char"/>
    <w:basedOn w:val="Heading1Char"/>
    <w:link w:val="H1nonumber"/>
    <w:rsid w:val="005B02BA"/>
    <w:rPr>
      <w:rFonts w:ascii="Arial" w:hAnsi="Arial" w:cs="Arial"/>
      <w:b/>
      <w:bCs/>
      <w:color w:val="03558B"/>
      <w:kern w:val="16"/>
      <w:sz w:val="40"/>
      <w:szCs w:val="44"/>
      <w:lang w:val="fr-LU" w:eastAsia="en-GB"/>
    </w:rPr>
  </w:style>
  <w:style w:type="paragraph" w:customStyle="1" w:styleId="H2nonumber">
    <w:name w:val="H2 no number"/>
    <w:basedOn w:val="Heading2"/>
    <w:link w:val="H2nonumberChar"/>
    <w:qFormat/>
    <w:rsid w:val="005B02BA"/>
    <w:pPr>
      <w:numPr>
        <w:ilvl w:val="0"/>
        <w:numId w:val="0"/>
      </w:numPr>
      <w:spacing w:after="160"/>
    </w:pPr>
    <w:rPr>
      <w:rFonts w:ascii="Arial" w:hAnsi="Arial"/>
    </w:rPr>
  </w:style>
  <w:style w:type="character" w:customStyle="1" w:styleId="H2nonumberChar">
    <w:name w:val="H2 no number Char"/>
    <w:basedOn w:val="Heading2Char"/>
    <w:link w:val="H2nonumber"/>
    <w:rsid w:val="005B02BA"/>
    <w:rPr>
      <w:rFonts w:ascii="Arial" w:hAnsi="Arial" w:cs="Arial"/>
      <w:b/>
      <w:bCs/>
      <w:color w:val="03558B"/>
      <w:kern w:val="16"/>
      <w:sz w:val="32"/>
      <w:szCs w:val="36"/>
      <w:lang w:val="en-GB" w:eastAsia="en-GB"/>
    </w:rPr>
  </w:style>
  <w:style w:type="character" w:customStyle="1" w:styleId="SubParagraphChar">
    <w:name w:val="SubParagraph Char"/>
    <w:basedOn w:val="BodyOfTextChar"/>
    <w:link w:val="SubParagraph"/>
    <w:rsid w:val="00EC2526"/>
    <w:rPr>
      <w:rFonts w:ascii="Aller Light" w:hAnsi="Aller Light" w:cs="Arial"/>
      <w:color w:val="3E3E3E"/>
      <w:kern w:val="16"/>
      <w:szCs w:val="36"/>
      <w:lang w:val="en-GB" w:eastAsia="en-GB"/>
    </w:rPr>
  </w:style>
  <w:style w:type="paragraph" w:customStyle="1" w:styleId="ReferenceList">
    <w:name w:val="Reference List"/>
    <w:basedOn w:val="BodyOfText"/>
    <w:link w:val="ReferenceListChar"/>
    <w:qFormat/>
    <w:rsid w:val="0050670C"/>
    <w:pPr>
      <w:numPr>
        <w:numId w:val="4"/>
      </w:numPr>
      <w:spacing w:after="80"/>
      <w:ind w:left="567" w:hanging="283"/>
    </w:pPr>
    <w:rPr>
      <w:lang w:val="fr-FR"/>
    </w:rPr>
  </w:style>
  <w:style w:type="character" w:customStyle="1" w:styleId="ReferenceListChar">
    <w:name w:val="Reference List Char"/>
    <w:basedOn w:val="BodyOfTextChar"/>
    <w:link w:val="ReferenceList"/>
    <w:rsid w:val="0050670C"/>
    <w:rPr>
      <w:rFonts w:ascii="Corbel" w:hAnsi="Corbel" w:cs="Arial"/>
      <w:kern w:val="16"/>
      <w:szCs w:val="36"/>
      <w:lang w:val="en-GB" w:eastAsia="en-GB"/>
    </w:rPr>
  </w:style>
  <w:style w:type="paragraph" w:customStyle="1" w:styleId="Figure">
    <w:name w:val="Figure"/>
    <w:basedOn w:val="FigurewithCaption"/>
    <w:link w:val="FigureChar"/>
    <w:qFormat/>
    <w:rsid w:val="00072E1D"/>
    <w:pPr>
      <w:spacing w:after="200"/>
    </w:pPr>
  </w:style>
  <w:style w:type="character" w:customStyle="1" w:styleId="Mandatory">
    <w:name w:val="Mandatory"/>
    <w:basedOn w:val="DefaultParagraphFont"/>
    <w:uiPriority w:val="1"/>
    <w:qFormat/>
    <w:rsid w:val="00F05103"/>
    <w:rPr>
      <w:color w:val="E61F3D"/>
      <w:lang w:eastAsia="fr-LU"/>
    </w:rPr>
  </w:style>
  <w:style w:type="character" w:customStyle="1" w:styleId="FigureChar">
    <w:name w:val="Figure Char"/>
    <w:basedOn w:val="FigurewithCaptionChar"/>
    <w:link w:val="Figure"/>
    <w:rsid w:val="00072E1D"/>
    <w:rPr>
      <w:rFonts w:ascii="Corbel" w:hAnsi="Corbel" w:cs="Arial"/>
      <w:kern w:val="16"/>
      <w:szCs w:val="36"/>
      <w:lang w:val="en-GB" w:eastAsia="en-GB"/>
    </w:rPr>
  </w:style>
  <w:style w:type="paragraph" w:customStyle="1" w:styleId="Headerfootertext">
    <w:name w:val="Header/footer text"/>
    <w:basedOn w:val="Normal"/>
    <w:qFormat/>
    <w:rsid w:val="00157746"/>
    <w:pPr>
      <w:spacing w:after="0"/>
    </w:pPr>
    <w:rPr>
      <w:color w:val="3E3E3E"/>
      <w:sz w:val="16"/>
    </w:rPr>
  </w:style>
  <w:style w:type="paragraph" w:customStyle="1" w:styleId="Headerfootertitle">
    <w:name w:val="Header/footer title"/>
    <w:basedOn w:val="Headerfootertext"/>
    <w:qFormat/>
    <w:rsid w:val="007E1921"/>
    <w:pPr>
      <w:ind w:right="170"/>
      <w:jc w:val="right"/>
    </w:pPr>
    <w:rPr>
      <w:color w:val="5F497A" w:themeColor="accent4" w:themeShade="BF"/>
    </w:rPr>
  </w:style>
  <w:style w:type="paragraph" w:customStyle="1" w:styleId="EnumerationL2">
    <w:name w:val="Enumeration L2"/>
    <w:basedOn w:val="EnumerationL1"/>
    <w:link w:val="EnumerationL2Char"/>
    <w:rsid w:val="00D4240E"/>
    <w:pPr>
      <w:numPr>
        <w:ilvl w:val="1"/>
      </w:numPr>
      <w:spacing w:after="40"/>
    </w:pPr>
  </w:style>
  <w:style w:type="paragraph" w:customStyle="1" w:styleId="EnumerationL3">
    <w:name w:val="Enumeration L3"/>
    <w:basedOn w:val="EnumerationL2"/>
    <w:rsid w:val="00D4240E"/>
    <w:pPr>
      <w:numPr>
        <w:ilvl w:val="2"/>
      </w:numPr>
      <w:spacing w:after="80"/>
      <w:contextualSpacing/>
    </w:pPr>
    <w:rPr>
      <w:lang w:eastAsia="en-US"/>
    </w:rPr>
  </w:style>
  <w:style w:type="character" w:customStyle="1" w:styleId="EnumerationL2Char">
    <w:name w:val="Enumeration L2 Char"/>
    <w:basedOn w:val="EnumerationL1Char"/>
    <w:link w:val="EnumerationL2"/>
    <w:rsid w:val="00D4240E"/>
    <w:rPr>
      <w:rFonts w:ascii="Corbel" w:hAnsi="Corbel" w:cs="Arial"/>
      <w:kern w:val="16"/>
      <w:szCs w:val="36"/>
      <w:lang w:val="en-GB" w:eastAsia="en-GB"/>
    </w:rPr>
  </w:style>
  <w:style w:type="paragraph" w:customStyle="1" w:styleId="Endlist">
    <w:name w:val="End list"/>
    <w:basedOn w:val="EnumerationL1"/>
    <w:next w:val="BodyOfText"/>
    <w:qFormat/>
    <w:rsid w:val="005B172D"/>
    <w:pPr>
      <w:numPr>
        <w:numId w:val="0"/>
      </w:numPr>
      <w:spacing w:after="0"/>
      <w:ind w:left="644"/>
      <w:jc w:val="right"/>
    </w:pPr>
    <w:rPr>
      <w:sz w:val="14"/>
    </w:rPr>
  </w:style>
  <w:style w:type="paragraph" w:customStyle="1" w:styleId="BulletL2">
    <w:name w:val="Bullet L2"/>
    <w:basedOn w:val="Normal"/>
    <w:rsid w:val="00576EC0"/>
    <w:pPr>
      <w:numPr>
        <w:ilvl w:val="1"/>
        <w:numId w:val="20"/>
      </w:numPr>
      <w:spacing w:after="40"/>
      <w:ind w:hanging="425"/>
    </w:pPr>
    <w:rPr>
      <w:lang w:eastAsia="en-US"/>
    </w:rPr>
  </w:style>
  <w:style w:type="paragraph" w:customStyle="1" w:styleId="BulletL3">
    <w:name w:val="Bullet L3"/>
    <w:basedOn w:val="BulletL2"/>
    <w:rsid w:val="00090A0B"/>
    <w:pPr>
      <w:numPr>
        <w:ilvl w:val="2"/>
      </w:numPr>
      <w:spacing w:after="80"/>
      <w:ind w:hanging="426"/>
      <w:contextualSpacing/>
    </w:pPr>
  </w:style>
  <w:style w:type="paragraph" w:customStyle="1" w:styleId="TabText2">
    <w:name w:val="TabText2"/>
    <w:basedOn w:val="BodyOfText"/>
    <w:link w:val="TabText2Char"/>
    <w:qFormat/>
    <w:rsid w:val="00595DBD"/>
    <w:pPr>
      <w:spacing w:before="20" w:after="20"/>
      <w:ind w:left="57" w:right="57"/>
    </w:pPr>
    <w:rPr>
      <w:sz w:val="18"/>
    </w:rPr>
  </w:style>
  <w:style w:type="paragraph" w:customStyle="1" w:styleId="BulletL4">
    <w:name w:val="Bullet L4"/>
    <w:basedOn w:val="BulletL3"/>
    <w:rsid w:val="00090A0B"/>
    <w:pPr>
      <w:numPr>
        <w:ilvl w:val="3"/>
      </w:numPr>
      <w:ind w:hanging="426"/>
    </w:pPr>
    <w:rPr>
      <w:color w:val="3D3D3D"/>
    </w:rPr>
  </w:style>
  <w:style w:type="paragraph" w:customStyle="1" w:styleId="EnumrationL4">
    <w:name w:val="Enumération L4"/>
    <w:basedOn w:val="EnumerationL3"/>
    <w:rsid w:val="00D4240E"/>
    <w:pPr>
      <w:numPr>
        <w:ilvl w:val="3"/>
      </w:numPr>
    </w:pPr>
  </w:style>
  <w:style w:type="numbering" w:customStyle="1" w:styleId="EnumrationListe">
    <w:name w:val="Enumération Liste"/>
    <w:uiPriority w:val="99"/>
    <w:rsid w:val="00D4240E"/>
    <w:pPr>
      <w:numPr>
        <w:numId w:val="5"/>
      </w:numPr>
    </w:pPr>
  </w:style>
  <w:style w:type="numbering" w:customStyle="1" w:styleId="Style4">
    <w:name w:val="Style4"/>
    <w:uiPriority w:val="99"/>
    <w:rsid w:val="00951ACA"/>
  </w:style>
  <w:style w:type="character" w:customStyle="1" w:styleId="HeaderChar">
    <w:name w:val="Header Char"/>
    <w:basedOn w:val="DefaultParagraphFont"/>
    <w:link w:val="Header"/>
    <w:rsid w:val="00BB1B37"/>
    <w:rPr>
      <w:rFonts w:ascii="Corbel" w:hAnsi="Corbel" w:cs="Arial"/>
      <w:color w:val="000000" w:themeColor="text1"/>
      <w:kern w:val="16"/>
      <w:szCs w:val="36"/>
      <w:lang w:eastAsia="en-GB"/>
    </w:rPr>
  </w:style>
  <w:style w:type="paragraph" w:customStyle="1" w:styleId="TabEnum2">
    <w:name w:val="TabEnum2"/>
    <w:basedOn w:val="TabEnum1"/>
    <w:link w:val="TabEnum2Char"/>
    <w:qFormat/>
    <w:rsid w:val="00CF3972"/>
    <w:rPr>
      <w:sz w:val="18"/>
    </w:rPr>
  </w:style>
  <w:style w:type="paragraph" w:customStyle="1" w:styleId="BulletL1">
    <w:name w:val="Bullet L1"/>
    <w:basedOn w:val="ListParagraph"/>
    <w:link w:val="BulletL1Char"/>
    <w:qFormat/>
    <w:rsid w:val="0025558B"/>
    <w:pPr>
      <w:numPr>
        <w:numId w:val="20"/>
      </w:numPr>
      <w:ind w:hanging="425"/>
    </w:pPr>
  </w:style>
  <w:style w:type="character" w:customStyle="1" w:styleId="TabEnum1Char">
    <w:name w:val="TabEnum1 Char"/>
    <w:basedOn w:val="DefaultParagraphFont"/>
    <w:link w:val="TabEnum1"/>
    <w:rsid w:val="00E457E5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CF3972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">
    <w:name w:val="H Toc"/>
    <w:basedOn w:val="HDocProp"/>
    <w:link w:val="HTocChar"/>
    <w:qFormat/>
    <w:rsid w:val="00CF43C3"/>
    <w:pPr>
      <w:spacing w:before="60" w:after="60"/>
      <w:jc w:val="center"/>
    </w:pPr>
  </w:style>
  <w:style w:type="character" w:customStyle="1" w:styleId="HTocChar">
    <w:name w:val="H Toc Char"/>
    <w:basedOn w:val="HDocPropChar"/>
    <w:link w:val="HToc"/>
    <w:rsid w:val="00CF43C3"/>
    <w:rPr>
      <w:rFonts w:ascii="Corbel" w:hAnsi="Corbel" w:cs="Arial"/>
      <w:b/>
      <w:color w:val="5F497A" w:themeColor="accent4" w:themeShade="BF"/>
      <w:kern w:val="16"/>
      <w:sz w:val="28"/>
      <w:szCs w:val="36"/>
      <w:lang w:eastAsia="en-GB"/>
    </w:rPr>
  </w:style>
  <w:style w:type="numbering" w:customStyle="1" w:styleId="Style40">
    <w:name w:val="Style4"/>
    <w:next w:val="Style4"/>
    <w:uiPriority w:val="99"/>
    <w:rsid w:val="00951ACA"/>
  </w:style>
  <w:style w:type="character" w:customStyle="1" w:styleId="QuoteGB">
    <w:name w:val="Quote GB"/>
    <w:basedOn w:val="DefaultParagraphFont"/>
    <w:uiPriority w:val="1"/>
    <w:qFormat/>
    <w:rsid w:val="009749F6"/>
    <w:rPr>
      <w:i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A91EF7"/>
    <w:pPr>
      <w:tabs>
        <w:tab w:val="right" w:leader="dot" w:pos="9628"/>
      </w:tabs>
      <w:spacing w:after="0"/>
      <w:ind w:left="992" w:right="425" w:hanging="992"/>
    </w:pPr>
    <w:rPr>
      <w:noProof/>
      <w:color w:val="5F497A" w:themeColor="accent4" w:themeShade="BF"/>
    </w:rPr>
  </w:style>
  <w:style w:type="character" w:customStyle="1" w:styleId="TOC1Char">
    <w:name w:val="TOC 1 Char"/>
    <w:basedOn w:val="BodyOfTextChar"/>
    <w:link w:val="TOC1"/>
    <w:uiPriority w:val="39"/>
    <w:rsid w:val="00072E1D"/>
    <w:rPr>
      <w:rFonts w:ascii="Corbel" w:hAnsi="Corbel" w:cs="Arial"/>
      <w:b/>
      <w:noProof/>
      <w:color w:val="5F497A" w:themeColor="accent4" w:themeShade="BF"/>
      <w:kern w:val="16"/>
      <w:szCs w:val="36"/>
      <w:lang w:val="en-GB" w:eastAsia="en-GB"/>
    </w:rPr>
  </w:style>
  <w:style w:type="table" w:customStyle="1" w:styleId="Tableatena1">
    <w:name w:val="Table_atena1"/>
    <w:basedOn w:val="TableitrustRef"/>
    <w:uiPriority w:val="99"/>
    <w:rsid w:val="00E479C0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DBE5F1" w:themeFill="accent1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DBE5F1" w:themeFill="accent1" w:themeFillTint="33"/>
      </w:tcPr>
    </w:tblStylePr>
    <w:tblStylePr w:type="firstCol">
      <w:rPr>
        <w:b/>
      </w:rPr>
      <w:tblPr/>
      <w:tcPr>
        <w:shd w:val="clear" w:color="auto" w:fill="DBE5F1" w:themeFill="accent1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DBE5F1" w:themeFill="accent1" w:themeFillTint="33"/>
      </w:tcPr>
    </w:tblStylePr>
  </w:style>
  <w:style w:type="table" w:customStyle="1" w:styleId="Tableatena2">
    <w:name w:val="Table_atena2"/>
    <w:basedOn w:val="TableitrustRef"/>
    <w:uiPriority w:val="99"/>
    <w:rsid w:val="00E479C0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auto"/>
        <w:sz w:val="20"/>
      </w:rPr>
      <w:tblPr/>
      <w:tcPr>
        <w:shd w:val="clear" w:color="auto" w:fill="B8CCE4" w:themeFill="accent1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B8CCE4" w:themeFill="accent1" w:themeFillTint="66"/>
      </w:tcPr>
    </w:tblStylePr>
    <w:tblStylePr w:type="firstCol">
      <w:rPr>
        <w:rFonts w:ascii="Corbel" w:hAnsi="Corbel"/>
        <w:b/>
        <w:color w:val="5F497A" w:themeColor="accent4" w:themeShade="BF"/>
      </w:rPr>
      <w:tblPr/>
      <w:tcPr>
        <w:shd w:val="clear" w:color="auto" w:fill="DBE5F1" w:themeFill="accent1" w:themeFillTint="33"/>
      </w:tcPr>
    </w:tblStylePr>
    <w:tblStylePr w:type="lastCol">
      <w:rPr>
        <w:b/>
      </w:rPr>
      <w:tblPr/>
      <w:tcPr>
        <w:shd w:val="clear" w:color="auto" w:fill="DBE5F1" w:themeFill="accen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99"/>
    <w:rsid w:val="0025558B"/>
    <w:rPr>
      <w:rFonts w:ascii="Corbel" w:hAnsi="Corbel" w:cs="Arial"/>
      <w:color w:val="000000" w:themeColor="text1"/>
      <w:kern w:val="16"/>
      <w:szCs w:val="36"/>
      <w:lang w:val="en-GB" w:eastAsia="en-GB"/>
    </w:rPr>
  </w:style>
  <w:style w:type="character" w:customStyle="1" w:styleId="BulletL1Char">
    <w:name w:val="Bullet L1 Char"/>
    <w:basedOn w:val="ListParagraphChar"/>
    <w:link w:val="BulletL1"/>
    <w:rsid w:val="0025558B"/>
    <w:rPr>
      <w:rFonts w:ascii="Corbel" w:hAnsi="Corbel" w:cs="Arial"/>
      <w:color w:val="000000" w:themeColor="text1"/>
      <w:kern w:val="16"/>
      <w:szCs w:val="36"/>
      <w:lang w:val="en-GB" w:eastAsia="en-GB"/>
    </w:rPr>
  </w:style>
  <w:style w:type="table" w:customStyle="1" w:styleId="TSSOA">
    <w:name w:val="TS_SOA"/>
    <w:basedOn w:val="Tableitrust3"/>
    <w:uiPriority w:val="99"/>
    <w:rsid w:val="00174F08"/>
    <w:tblPr/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/>
      </w:rPr>
      <w:tblPr/>
      <w:tcPr>
        <w:shd w:val="clear" w:color="auto" w:fill="CCC0D9" w:themeFill="accent4" w:themeFillTint="66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F7892-24E2-43E6-B667-45899E80F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SOA_FR-V1.2.docx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Quality management</vt:lpstr>
      <vt:lpstr>Système de Gestion de la Sécurité de l’Information (SGSI)</vt:lpstr>
    </vt:vector>
  </TitlesOfParts>
  <Company>Client Short name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management</dc:title>
  <dc:subject>General template</dc:subject>
  <dc:creator>charpes;aubignym</dc:creator>
  <cp:keywords>2016</cp:keywords>
  <dc:description>Internal</dc:description>
  <cp:lastModifiedBy>eomar</cp:lastModifiedBy>
  <cp:revision>2</cp:revision>
  <cp:lastPrinted>2015-12-10T10:05:00Z</cp:lastPrinted>
  <dcterms:created xsi:type="dcterms:W3CDTF">2017-07-14T14:27:00Z</dcterms:created>
  <dcterms:modified xsi:type="dcterms:W3CDTF">2017-07-14T14:27:00Z</dcterms:modified>
  <cp:category>Standard</cp:category>
  <cp:contentStatus>Final</cp:contentStatus>
</cp:coreProperties>
</file>